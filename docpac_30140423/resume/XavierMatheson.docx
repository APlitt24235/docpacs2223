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9"/>
        <w:gridCol w:w="3243"/>
        <w:gridCol w:w="2988"/>
      </w:tblGrid>
      <w:tr w:rsidR="00F316AD" w:rsidRPr="001700F2" w14:paraId="2811DF18" w14:textId="77777777" w:rsidTr="1F20CC32">
        <w:trPr>
          <w:trHeight w:val="1292"/>
          <w:jc w:val="center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413F04E2" w14:textId="77777777" w:rsidR="00F316AD" w:rsidRPr="001700F2" w:rsidRDefault="0050529E" w:rsidP="00F316AD">
            <w:pPr>
              <w:pStyle w:val="Title"/>
            </w:pPr>
            <w:r>
              <w:t>Xavier W. Matheson</w:t>
            </w:r>
          </w:p>
          <w:p w14:paraId="29AB34B5" w14:textId="77777777" w:rsidR="00F316AD" w:rsidRPr="001700F2" w:rsidRDefault="0050529E" w:rsidP="00D20DA9">
            <w:pPr>
              <w:pStyle w:val="Subtitle"/>
            </w:pPr>
            <w:r>
              <w:t>Computer Programmer</w:t>
            </w:r>
            <w:r w:rsidR="00F316AD" w:rsidRPr="001700F2">
              <w:t xml:space="preserve"> </w:t>
            </w:r>
          </w:p>
        </w:tc>
      </w:tr>
      <w:tr w:rsidR="00F316AD" w:rsidRPr="001700F2" w14:paraId="4AA3332C" w14:textId="77777777" w:rsidTr="1F20CC32">
        <w:trPr>
          <w:trHeight w:val="735"/>
          <w:jc w:val="center"/>
        </w:trPr>
        <w:tc>
          <w:tcPr>
            <w:tcW w:w="3097" w:type="dxa"/>
            <w:tcBorders>
              <w:top w:val="single" w:sz="24" w:space="0" w:color="BF9268" w:themeColor="accent2"/>
            </w:tcBorders>
            <w:vAlign w:val="center"/>
          </w:tcPr>
          <w:p w14:paraId="50A85F4E" w14:textId="77777777" w:rsidR="00F316AD" w:rsidRPr="001700F2" w:rsidRDefault="00F316AD" w:rsidP="00D20DA9">
            <w:pPr>
              <w:jc w:val="center"/>
            </w:pPr>
          </w:p>
        </w:tc>
        <w:tc>
          <w:tcPr>
            <w:tcW w:w="3108" w:type="dxa"/>
            <w:tcBorders>
              <w:top w:val="single" w:sz="24" w:space="0" w:color="BF9268" w:themeColor="accent2"/>
            </w:tcBorders>
            <w:vAlign w:val="center"/>
          </w:tcPr>
          <w:p w14:paraId="665D0707" w14:textId="77777777" w:rsidR="00F316AD" w:rsidRPr="001700F2" w:rsidRDefault="00F316AD" w:rsidP="00D20DA9">
            <w:pPr>
              <w:jc w:val="center"/>
            </w:pPr>
          </w:p>
        </w:tc>
        <w:tc>
          <w:tcPr>
            <w:tcW w:w="3095" w:type="dxa"/>
            <w:tcBorders>
              <w:top w:val="single" w:sz="24" w:space="0" w:color="BF9268" w:themeColor="accent2"/>
            </w:tcBorders>
            <w:vAlign w:val="center"/>
          </w:tcPr>
          <w:p w14:paraId="19E393A0" w14:textId="77777777" w:rsidR="00F316AD" w:rsidRPr="001700F2" w:rsidRDefault="00D20DA9" w:rsidP="00D20DA9">
            <w:pPr>
              <w:jc w:val="center"/>
            </w:pPr>
            <w:r w:rsidRPr="001700F2">
              <w:t xml:space="preserve"> </w:t>
            </w:r>
          </w:p>
        </w:tc>
      </w:tr>
      <w:tr w:rsidR="00CD50FD" w:rsidRPr="001700F2" w14:paraId="0D5C34EC" w14:textId="77777777" w:rsidTr="1F20CC32">
        <w:trPr>
          <w:trHeight w:val="210"/>
          <w:jc w:val="center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71EEF4D9" w14:textId="77777777" w:rsidR="00CD50FD" w:rsidRPr="001700F2" w:rsidRDefault="00CD50FD" w:rsidP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77342F2D" w14:textId="77777777" w:rsidR="00CD50FD" w:rsidRPr="001700F2" w:rsidRDefault="00744000" w:rsidP="00D20DA9">
            <w:pPr>
              <w:pStyle w:val="Heading1"/>
            </w:pPr>
            <w:sdt>
              <w:sdtPr>
                <w:id w:val="1460613821"/>
                <w:placeholder>
                  <w:docPart w:val="D5135A1BE8DC4302AD0BDAE8D28FE93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2802C56A" w14:textId="77777777" w:rsidR="00CD50FD" w:rsidRPr="001700F2" w:rsidRDefault="00CD50FD"/>
        </w:tc>
      </w:tr>
      <w:tr w:rsidR="00CD50FD" w:rsidRPr="001700F2" w14:paraId="6A9C0137" w14:textId="77777777" w:rsidTr="1F20CC32">
        <w:trPr>
          <w:trHeight w:val="210"/>
          <w:jc w:val="center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25670B2B" w14:textId="77777777" w:rsidR="00CD50FD" w:rsidRPr="001700F2" w:rsidRDefault="00CD50FD" w:rsidP="00CD50FD"/>
        </w:tc>
        <w:tc>
          <w:tcPr>
            <w:tcW w:w="3108" w:type="dxa"/>
            <w:vMerge/>
            <w:vAlign w:val="center"/>
          </w:tcPr>
          <w:p w14:paraId="7D242465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14:paraId="6E95243C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340EE73D" w14:textId="77777777" w:rsidTr="1F20CC32">
        <w:trPr>
          <w:trHeight w:val="1180"/>
          <w:jc w:val="center"/>
        </w:trPr>
        <w:tc>
          <w:tcPr>
            <w:tcW w:w="9300" w:type="dxa"/>
            <w:gridSpan w:val="3"/>
            <w:vAlign w:val="center"/>
          </w:tcPr>
          <w:p w14:paraId="7DE778B6" w14:textId="76E215C6" w:rsidR="0040233B" w:rsidRPr="001700F2" w:rsidRDefault="30345432" w:rsidP="1F20CC32">
            <w:pPr>
              <w:pStyle w:val="Text"/>
              <w:jc w:val="center"/>
            </w:pPr>
            <w:bookmarkStart w:id="0" w:name="_Int_YS2UVBZ9"/>
            <w:r>
              <w:t>Worker</w:t>
            </w:r>
            <w:bookmarkEnd w:id="0"/>
            <w:r>
              <w:t xml:space="preserve"> who excels while working on projects in their early stage to assist in getting them to a place where they can be successfully pitched</w:t>
            </w:r>
            <w:r w:rsidR="2CF9EC73">
              <w:t>. Driven by the desire to see a project go from nothing to something great</w:t>
            </w:r>
            <w:r w:rsidR="0071602E">
              <w:t xml:space="preserve"> due to own actions.</w:t>
            </w:r>
            <w:bookmarkStart w:id="1" w:name="_GoBack"/>
            <w:bookmarkEnd w:id="1"/>
          </w:p>
        </w:tc>
      </w:tr>
      <w:tr w:rsidR="00DF587C" w:rsidRPr="001700F2" w14:paraId="5A878B08" w14:textId="77777777" w:rsidTr="1F20CC32">
        <w:trPr>
          <w:trHeight w:val="220"/>
          <w:jc w:val="center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3AC9D239" w14:textId="77777777" w:rsidR="00DF587C" w:rsidRPr="001700F2" w:rsidRDefault="00744000" w:rsidP="00D20DA9">
            <w:pPr>
              <w:pStyle w:val="Heading2"/>
            </w:pPr>
            <w:sdt>
              <w:sdtPr>
                <w:id w:val="-1907296240"/>
                <w:placeholder>
                  <w:docPart w:val="2712CACED78E454E8211DCB0442B3D6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F587C" w:rsidRPr="001700F2">
                  <w:t>EDUCATION</w:t>
                </w:r>
              </w:sdtContent>
            </w:sdt>
            <w:r w:rsidR="00DF587C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2560B95C440849A290D633CC92E5A1DF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F587C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6B929DFC" w14:textId="77777777" w:rsidR="00DF587C" w:rsidRPr="001700F2" w:rsidRDefault="00DF587C" w:rsidP="00D20DA9">
            <w:pPr>
              <w:pStyle w:val="Heading1"/>
            </w:pPr>
            <w:r>
              <w:t>ACCOMPLISHMENTS</w:t>
            </w:r>
            <w:r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72C3BF1C" w14:textId="77777777" w:rsidR="00DF587C" w:rsidRPr="001700F2" w:rsidRDefault="00DF587C"/>
        </w:tc>
      </w:tr>
      <w:tr w:rsidR="00DF587C" w:rsidRPr="001700F2" w14:paraId="62B7195A" w14:textId="77777777" w:rsidTr="1F20CC32">
        <w:trPr>
          <w:trHeight w:val="220"/>
          <w:jc w:val="center"/>
        </w:trPr>
        <w:tc>
          <w:tcPr>
            <w:tcW w:w="3097" w:type="dxa"/>
            <w:vMerge/>
            <w:vAlign w:val="center"/>
          </w:tcPr>
          <w:p w14:paraId="1CEDA779" w14:textId="77777777" w:rsidR="00DF587C" w:rsidRPr="001700F2" w:rsidRDefault="00DF587C" w:rsidP="0040233B">
            <w:pPr>
              <w:pStyle w:val="Heading2"/>
            </w:pPr>
          </w:p>
        </w:tc>
        <w:tc>
          <w:tcPr>
            <w:tcW w:w="3108" w:type="dxa"/>
            <w:vMerge/>
            <w:vAlign w:val="center"/>
          </w:tcPr>
          <w:p w14:paraId="643E8035" w14:textId="77777777" w:rsidR="00DF587C" w:rsidRPr="001700F2" w:rsidRDefault="00DF587C" w:rsidP="0040233B">
            <w:pPr>
              <w:pStyle w:val="Heading1"/>
            </w:pPr>
          </w:p>
        </w:tc>
        <w:tc>
          <w:tcPr>
            <w:tcW w:w="3095" w:type="dxa"/>
          </w:tcPr>
          <w:p w14:paraId="4CC95462" w14:textId="77777777" w:rsidR="00DF587C" w:rsidRPr="001700F2" w:rsidRDefault="00DF587C"/>
        </w:tc>
      </w:tr>
      <w:tr w:rsidR="00DF587C" w:rsidRPr="001700F2" w14:paraId="1A2CB68A" w14:textId="77777777" w:rsidTr="1F20CC32">
        <w:trPr>
          <w:trHeight w:val="3403"/>
          <w:jc w:val="center"/>
        </w:trPr>
        <w:tc>
          <w:tcPr>
            <w:tcW w:w="3097" w:type="dxa"/>
            <w:shd w:val="clear" w:color="auto" w:fill="F2F2F2" w:themeFill="background1" w:themeFillShade="F2"/>
          </w:tcPr>
          <w:p w14:paraId="25548529" w14:textId="77777777" w:rsidR="00DF587C" w:rsidRPr="001700F2" w:rsidRDefault="00DF587C" w:rsidP="0040233B">
            <w:pPr>
              <w:pStyle w:val="Text"/>
            </w:pPr>
          </w:p>
          <w:p w14:paraId="32C9970C" w14:textId="4CAAAA86" w:rsidR="00DF587C" w:rsidRPr="0050529E" w:rsidRDefault="00DF587C" w:rsidP="1F20CC32">
            <w:pPr>
              <w:pStyle w:val="Text"/>
            </w:pPr>
            <w:r>
              <w:t>York County School of Technology, York, PA</w:t>
            </w:r>
          </w:p>
          <w:p w14:paraId="462E5262" w14:textId="731726B9" w:rsidR="1F20CC32" w:rsidRDefault="1F20CC32" w:rsidP="1F20CC32"/>
          <w:p w14:paraId="5F4A7667" w14:textId="52EC23BC" w:rsidR="0BDF2A5B" w:rsidRDefault="0BDF2A5B" w:rsidP="1F20CC32">
            <w:pPr>
              <w:rPr>
                <w:color w:val="262626" w:themeColor="text1" w:themeTint="D9"/>
                <w:sz w:val="20"/>
                <w:szCs w:val="20"/>
              </w:rPr>
            </w:pPr>
            <w:r w:rsidRPr="1F20CC32">
              <w:rPr>
                <w:color w:val="262626" w:themeColor="text1" w:themeTint="D9"/>
                <w:sz w:val="20"/>
                <w:szCs w:val="20"/>
              </w:rPr>
              <w:t xml:space="preserve"> - </w:t>
            </w:r>
            <w:r w:rsidR="23BDD6E0" w:rsidRPr="1F20CC32">
              <w:rPr>
                <w:color w:val="262626" w:themeColor="text1" w:themeTint="D9"/>
                <w:sz w:val="20"/>
                <w:szCs w:val="20"/>
              </w:rPr>
              <w:t>Class of 2023</w:t>
            </w:r>
          </w:p>
          <w:p w14:paraId="03DE11CF" w14:textId="26713352" w:rsidR="1F20CC32" w:rsidRDefault="1F20CC32" w:rsidP="1F20CC32">
            <w:pPr>
              <w:rPr>
                <w:color w:val="262626" w:themeColor="text1" w:themeTint="D9"/>
                <w:sz w:val="20"/>
                <w:szCs w:val="20"/>
              </w:rPr>
            </w:pPr>
          </w:p>
          <w:p w14:paraId="364235D3" w14:textId="759BBE19" w:rsidR="00DF587C" w:rsidRPr="001700F2" w:rsidRDefault="486BE4F5" w:rsidP="0040233B">
            <w:pPr>
              <w:pStyle w:val="Text"/>
            </w:pPr>
            <w:r>
              <w:t xml:space="preserve"> </w:t>
            </w:r>
            <w:r w:rsidR="111F7E54">
              <w:t>-</w:t>
            </w:r>
            <w:r>
              <w:t xml:space="preserve"> </w:t>
            </w:r>
            <w:r w:rsidR="214B0E32">
              <w:t>Part</w:t>
            </w:r>
            <w:r w:rsidR="14E6F023">
              <w:t>icipated in</w:t>
            </w:r>
            <w:r w:rsidR="214B0E32">
              <w:t xml:space="preserve"> </w:t>
            </w:r>
            <w:r w:rsidR="792BACFD">
              <w:t>a g</w:t>
            </w:r>
            <w:r w:rsidR="214B0E32">
              <w:t xml:space="preserve">ame </w:t>
            </w:r>
            <w:r w:rsidR="743962BB">
              <w:t>d</w:t>
            </w:r>
            <w:r w:rsidR="214B0E32">
              <w:t>ev</w:t>
            </w:r>
            <w:r w:rsidR="3BAE8DF5">
              <w:t>elopment</w:t>
            </w:r>
            <w:r w:rsidR="214B0E32">
              <w:t xml:space="preserve"> </w:t>
            </w:r>
            <w:r w:rsidR="6F1931B0">
              <w:t>c</w:t>
            </w:r>
            <w:r w:rsidR="214B0E32">
              <w:t>lub in school year 2019-2020</w:t>
            </w:r>
          </w:p>
          <w:p w14:paraId="31C02023" w14:textId="03FC7D9E" w:rsidR="00DF587C" w:rsidRPr="001700F2" w:rsidRDefault="00DF587C" w:rsidP="1F20CC32"/>
          <w:p w14:paraId="7AB4829E" w14:textId="3DD60242" w:rsidR="00DF587C" w:rsidRPr="001700F2" w:rsidRDefault="214B0E32" w:rsidP="0040233B">
            <w:pPr>
              <w:pStyle w:val="Text"/>
            </w:pPr>
            <w:r>
              <w:t xml:space="preserve"> - Part</w:t>
            </w:r>
            <w:r w:rsidR="134B3797">
              <w:t>icipated on an</w:t>
            </w:r>
            <w:r>
              <w:t xml:space="preserve"> eSports team </w:t>
            </w:r>
            <w:r w:rsidR="57513C54">
              <w:t xml:space="preserve">in </w:t>
            </w:r>
            <w:r>
              <w:t>school year 2021-2022</w:t>
            </w:r>
          </w:p>
        </w:tc>
        <w:tc>
          <w:tcPr>
            <w:tcW w:w="6203" w:type="dxa"/>
            <w:gridSpan w:val="2"/>
            <w:vAlign w:val="center"/>
          </w:tcPr>
          <w:p w14:paraId="043780EB" w14:textId="0F0D3DB1" w:rsidR="00DF587C" w:rsidRPr="001700F2" w:rsidRDefault="4ECEBEEE" w:rsidP="1F20CC32">
            <w:pPr>
              <w:pStyle w:val="Text"/>
              <w:numPr>
                <w:ilvl w:val="0"/>
                <w:numId w:val="4"/>
              </w:numPr>
            </w:pPr>
            <w:r>
              <w:t xml:space="preserve">Contributed to the development of a synchronous website for classroom </w:t>
            </w:r>
            <w:r w:rsidR="7FB05499">
              <w:t>management.</w:t>
            </w:r>
          </w:p>
          <w:p w14:paraId="68417FCF" w14:textId="5938F4B4" w:rsidR="00DF587C" w:rsidRPr="001700F2" w:rsidRDefault="00DF587C" w:rsidP="1F20CC32"/>
          <w:p w14:paraId="677317D2" w14:textId="39A1A3C1" w:rsidR="00DF587C" w:rsidRPr="001700F2" w:rsidRDefault="0D73A420" w:rsidP="1F20CC32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sz w:val="20"/>
                <w:szCs w:val="20"/>
              </w:rPr>
            </w:pPr>
            <w:r w:rsidRPr="1F20CC32">
              <w:rPr>
                <w:color w:val="262626" w:themeColor="text1" w:themeTint="D9"/>
                <w:sz w:val="20"/>
                <w:szCs w:val="20"/>
              </w:rPr>
              <w:t>Developed a banking program to be used within a finance class</w:t>
            </w:r>
            <w:r w:rsidR="0456D81F" w:rsidRPr="1F20CC32">
              <w:rPr>
                <w:color w:val="262626" w:themeColor="text1" w:themeTint="D9"/>
                <w:sz w:val="20"/>
                <w:szCs w:val="20"/>
              </w:rPr>
              <w:t xml:space="preserve"> in York County School of Technology.</w:t>
            </w:r>
          </w:p>
          <w:p w14:paraId="286064D1" w14:textId="65A2E0D2" w:rsidR="00DF587C" w:rsidRPr="001700F2" w:rsidRDefault="00DF587C" w:rsidP="1F20CC32">
            <w:pPr>
              <w:rPr>
                <w:sz w:val="20"/>
                <w:szCs w:val="20"/>
              </w:rPr>
            </w:pPr>
          </w:p>
          <w:p w14:paraId="23D7E18D" w14:textId="783850DF" w:rsidR="00DF587C" w:rsidRPr="001700F2" w:rsidRDefault="72037E76" w:rsidP="1F20CC32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sz w:val="20"/>
                <w:szCs w:val="20"/>
              </w:rPr>
            </w:pPr>
            <w:r w:rsidRPr="1F20CC32">
              <w:rPr>
                <w:color w:val="262626" w:themeColor="text1" w:themeTint="D9"/>
                <w:sz w:val="20"/>
                <w:szCs w:val="20"/>
              </w:rPr>
              <w:t>Created a program utilizing the Kahoot API to assist in making it more suitable for studying.</w:t>
            </w:r>
          </w:p>
          <w:p w14:paraId="61C6941B" w14:textId="7B284C55" w:rsidR="00DF587C" w:rsidRPr="001700F2" w:rsidRDefault="00DF587C" w:rsidP="1F20CC32">
            <w:pPr>
              <w:pStyle w:val="Text"/>
              <w:rPr>
                <w:color w:val="000000" w:themeColor="text1"/>
                <w:szCs w:val="20"/>
              </w:rPr>
            </w:pPr>
          </w:p>
        </w:tc>
      </w:tr>
      <w:tr w:rsidR="00DF587C" w:rsidRPr="001700F2" w14:paraId="02DD4CB1" w14:textId="77777777" w:rsidTr="1F20CC32">
        <w:trPr>
          <w:trHeight w:val="220"/>
          <w:jc w:val="center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406380BC" w14:textId="77777777" w:rsidR="00DF587C" w:rsidRPr="001700F2" w:rsidRDefault="00744000" w:rsidP="00D20DA9">
            <w:pPr>
              <w:pStyle w:val="Heading2"/>
            </w:pPr>
            <w:sdt>
              <w:sdtPr>
                <w:id w:val="1066377136"/>
                <w:placeholder>
                  <w:docPart w:val="4CB97CC6A355499B872237FA18D589D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F587C" w:rsidRPr="00D26A79">
                  <w:t>KEY SKILLS</w:t>
                </w:r>
              </w:sdtContent>
            </w:sdt>
            <w:r w:rsidR="00DF587C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D17DA0A64C45469A947354288239EDA5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F587C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444E7367" w14:textId="77777777" w:rsidR="00DF587C" w:rsidRPr="001700F2" w:rsidRDefault="00DF587C" w:rsidP="00D20DA9">
            <w:pPr>
              <w:pStyle w:val="Heading1"/>
            </w:pPr>
            <w:r>
              <w:t>VOLUNTEER</w:t>
            </w:r>
            <w:r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10AE1EB9" w14:textId="77777777" w:rsidR="00DF587C" w:rsidRPr="001700F2" w:rsidRDefault="00DF587C"/>
        </w:tc>
      </w:tr>
      <w:tr w:rsidR="00DF587C" w:rsidRPr="001700F2" w14:paraId="09D8635A" w14:textId="77777777" w:rsidTr="1F20CC32">
        <w:trPr>
          <w:trHeight w:val="220"/>
          <w:jc w:val="center"/>
        </w:trPr>
        <w:tc>
          <w:tcPr>
            <w:tcW w:w="3097" w:type="dxa"/>
            <w:vMerge/>
            <w:vAlign w:val="center"/>
          </w:tcPr>
          <w:p w14:paraId="7ED3DF97" w14:textId="77777777" w:rsidR="00DF587C" w:rsidRPr="001700F2" w:rsidRDefault="00DF587C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108" w:type="dxa"/>
            <w:vMerge/>
            <w:vAlign w:val="center"/>
          </w:tcPr>
          <w:p w14:paraId="21359407" w14:textId="77777777" w:rsidR="00DF587C" w:rsidRPr="001700F2" w:rsidRDefault="00DF587C" w:rsidP="00CD50FD">
            <w:pPr>
              <w:pStyle w:val="Heading1"/>
            </w:pPr>
          </w:p>
        </w:tc>
        <w:tc>
          <w:tcPr>
            <w:tcW w:w="3095" w:type="dxa"/>
          </w:tcPr>
          <w:p w14:paraId="1F7C97CD" w14:textId="77777777" w:rsidR="00DF587C" w:rsidRPr="001700F2" w:rsidRDefault="00DF587C"/>
        </w:tc>
      </w:tr>
      <w:tr w:rsidR="00DF587C" w:rsidRPr="001700F2" w14:paraId="6A3F2582" w14:textId="77777777" w:rsidTr="1F20CC32">
        <w:trPr>
          <w:trHeight w:val="1446"/>
          <w:jc w:val="center"/>
        </w:trPr>
        <w:tc>
          <w:tcPr>
            <w:tcW w:w="3097" w:type="dxa"/>
            <w:shd w:val="clear" w:color="auto" w:fill="F2F2F2" w:themeFill="background1" w:themeFillShade="F2"/>
            <w:vAlign w:val="center"/>
          </w:tcPr>
          <w:p w14:paraId="731960CA" w14:textId="7753DB02" w:rsidR="00DF587C" w:rsidRPr="001700F2" w:rsidRDefault="2F3B3F48" w:rsidP="1F20CC32">
            <w:pPr>
              <w:pStyle w:val="Text"/>
              <w:numPr>
                <w:ilvl w:val="0"/>
                <w:numId w:val="1"/>
              </w:numPr>
              <w:rPr>
                <w:color w:val="262626" w:themeColor="text1" w:themeTint="D9"/>
                <w:szCs w:val="20"/>
              </w:rPr>
            </w:pPr>
            <w:r w:rsidRPr="1F20CC32">
              <w:rPr>
                <w:color w:val="262626" w:themeColor="text1" w:themeTint="D9"/>
                <w:szCs w:val="20"/>
              </w:rPr>
              <w:t>JavaScript, NodeJS</w:t>
            </w:r>
            <w:r w:rsidR="40656A4A" w:rsidRPr="1F20CC32">
              <w:rPr>
                <w:color w:val="262626" w:themeColor="text1" w:themeTint="D9"/>
                <w:szCs w:val="20"/>
              </w:rPr>
              <w:t>, HTML</w:t>
            </w:r>
          </w:p>
          <w:p w14:paraId="0BBAADB3" w14:textId="6BC59CB2" w:rsidR="00DF587C" w:rsidRPr="001700F2" w:rsidRDefault="00DF587C" w:rsidP="1F20CC32"/>
          <w:p w14:paraId="482DF8AA" w14:textId="170F266D" w:rsidR="00DF587C" w:rsidRPr="001700F2" w:rsidRDefault="40656A4A" w:rsidP="1F20CC32">
            <w:pPr>
              <w:pStyle w:val="ListParagraph"/>
              <w:numPr>
                <w:ilvl w:val="0"/>
                <w:numId w:val="1"/>
              </w:numPr>
              <w:rPr>
                <w:color w:val="262626" w:themeColor="text1" w:themeTint="D9"/>
                <w:sz w:val="20"/>
                <w:szCs w:val="20"/>
              </w:rPr>
            </w:pPr>
            <w:r w:rsidRPr="1F20CC32">
              <w:rPr>
                <w:color w:val="262626" w:themeColor="text1" w:themeTint="D9"/>
                <w:sz w:val="20"/>
                <w:szCs w:val="20"/>
              </w:rPr>
              <w:t>Media Literacy</w:t>
            </w:r>
          </w:p>
          <w:p w14:paraId="701C4346" w14:textId="5863EFB3" w:rsidR="00DF587C" w:rsidRPr="001700F2" w:rsidRDefault="00DF587C" w:rsidP="1F20CC32">
            <w:pPr>
              <w:rPr>
                <w:sz w:val="20"/>
                <w:szCs w:val="20"/>
              </w:rPr>
            </w:pPr>
          </w:p>
          <w:p w14:paraId="57E7FF2C" w14:textId="5413E424" w:rsidR="00DF587C" w:rsidRPr="001700F2" w:rsidRDefault="40656A4A" w:rsidP="1F20CC32">
            <w:pPr>
              <w:pStyle w:val="ListParagraph"/>
              <w:numPr>
                <w:ilvl w:val="0"/>
                <w:numId w:val="1"/>
              </w:numPr>
              <w:rPr>
                <w:color w:val="262626" w:themeColor="text1" w:themeTint="D9"/>
                <w:sz w:val="20"/>
                <w:szCs w:val="20"/>
              </w:rPr>
            </w:pPr>
            <w:r w:rsidRPr="1F20CC32">
              <w:rPr>
                <w:color w:val="262626" w:themeColor="text1" w:themeTint="D9"/>
                <w:sz w:val="20"/>
                <w:szCs w:val="20"/>
              </w:rPr>
              <w:t>Communication</w:t>
            </w:r>
          </w:p>
          <w:p w14:paraId="54971453" w14:textId="68801210" w:rsidR="00DF587C" w:rsidRPr="001700F2" w:rsidRDefault="00DF587C" w:rsidP="1F20CC32">
            <w:pPr>
              <w:rPr>
                <w:sz w:val="20"/>
                <w:szCs w:val="20"/>
              </w:rPr>
            </w:pPr>
          </w:p>
          <w:p w14:paraId="2D916D3B" w14:textId="240D68DA" w:rsidR="00DF587C" w:rsidRPr="001700F2" w:rsidRDefault="5318A754" w:rsidP="1F20CC32">
            <w:pPr>
              <w:pStyle w:val="ListParagraph"/>
              <w:numPr>
                <w:ilvl w:val="0"/>
                <w:numId w:val="1"/>
              </w:numPr>
              <w:rPr>
                <w:color w:val="262626" w:themeColor="text1" w:themeTint="D9"/>
                <w:sz w:val="20"/>
                <w:szCs w:val="20"/>
              </w:rPr>
            </w:pPr>
            <w:r w:rsidRPr="1F20CC32">
              <w:rPr>
                <w:color w:val="262626" w:themeColor="text1" w:themeTint="D9"/>
                <w:sz w:val="20"/>
                <w:szCs w:val="20"/>
              </w:rPr>
              <w:t>Project Planning</w:t>
            </w:r>
          </w:p>
        </w:tc>
        <w:tc>
          <w:tcPr>
            <w:tcW w:w="6203" w:type="dxa"/>
            <w:gridSpan w:val="2"/>
            <w:vAlign w:val="center"/>
          </w:tcPr>
          <w:p w14:paraId="3F183332" w14:textId="77777777" w:rsidR="00DF587C" w:rsidRDefault="00DF587C" w:rsidP="0050529E">
            <w:pPr>
              <w:pStyle w:val="Text"/>
              <w:numPr>
                <w:ilvl w:val="0"/>
                <w:numId w:val="7"/>
              </w:numPr>
            </w:pPr>
            <w:r>
              <w:t>Assisted in the setup of a computer lab in York County School of Technology over the summer of 2022.</w:t>
            </w:r>
          </w:p>
          <w:p w14:paraId="1E70D8F0" w14:textId="77777777" w:rsidR="00DF587C" w:rsidRPr="001700F2" w:rsidRDefault="00DF587C" w:rsidP="00CD50FD">
            <w:pPr>
              <w:pStyle w:val="Text"/>
            </w:pPr>
          </w:p>
        </w:tc>
      </w:tr>
      <w:tr w:rsidR="00DF587C" w:rsidRPr="001700F2" w14:paraId="5AF1F9A8" w14:textId="77777777" w:rsidTr="1F20CC32">
        <w:trPr>
          <w:trHeight w:val="220"/>
          <w:jc w:val="center"/>
        </w:trPr>
        <w:tc>
          <w:tcPr>
            <w:tcW w:w="3097" w:type="dxa"/>
            <w:vMerge w:val="restart"/>
            <w:shd w:val="clear" w:color="auto" w:fill="F2F2F2" w:themeFill="background1" w:themeFillShade="F2"/>
          </w:tcPr>
          <w:p w14:paraId="138EE085" w14:textId="77777777" w:rsidR="00DF587C" w:rsidRPr="001700F2" w:rsidRDefault="00DF587C" w:rsidP="1F20CC32">
            <w:pPr>
              <w:rPr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108" w:type="dxa"/>
            <w:vAlign w:val="center"/>
          </w:tcPr>
          <w:p w14:paraId="6B47FE31" w14:textId="77777777" w:rsidR="00DF587C" w:rsidRPr="001700F2" w:rsidRDefault="00DF587C" w:rsidP="00DF587C">
            <w:pPr>
              <w:pStyle w:val="Heading1"/>
              <w:jc w:val="left"/>
            </w:pPr>
          </w:p>
        </w:tc>
        <w:tc>
          <w:tcPr>
            <w:tcW w:w="3095" w:type="dxa"/>
          </w:tcPr>
          <w:p w14:paraId="43EFA0A0" w14:textId="77777777" w:rsidR="00DF587C" w:rsidRPr="001700F2" w:rsidRDefault="00DF587C"/>
        </w:tc>
      </w:tr>
      <w:tr w:rsidR="00DF587C" w:rsidRPr="001700F2" w14:paraId="5324CC65" w14:textId="77777777" w:rsidTr="1F20CC32">
        <w:trPr>
          <w:trHeight w:val="220"/>
          <w:jc w:val="center"/>
        </w:trPr>
        <w:tc>
          <w:tcPr>
            <w:tcW w:w="3097" w:type="dxa"/>
            <w:vMerge/>
          </w:tcPr>
          <w:p w14:paraId="10039294" w14:textId="77777777" w:rsidR="00DF587C" w:rsidRPr="001700F2" w:rsidRDefault="00DF587C"/>
        </w:tc>
        <w:tc>
          <w:tcPr>
            <w:tcW w:w="3108" w:type="dxa"/>
            <w:vAlign w:val="center"/>
          </w:tcPr>
          <w:p w14:paraId="741AE47F" w14:textId="77777777" w:rsidR="00DF587C" w:rsidRPr="001700F2" w:rsidRDefault="00DF587C" w:rsidP="00DF587C">
            <w:pPr>
              <w:pStyle w:val="Heading1"/>
              <w:jc w:val="left"/>
            </w:pPr>
          </w:p>
        </w:tc>
        <w:tc>
          <w:tcPr>
            <w:tcW w:w="3095" w:type="dxa"/>
          </w:tcPr>
          <w:p w14:paraId="46BCC6D6" w14:textId="77777777" w:rsidR="00DF587C" w:rsidRPr="001700F2" w:rsidRDefault="00DF587C"/>
        </w:tc>
      </w:tr>
      <w:tr w:rsidR="00DF587C" w:rsidRPr="001700F2" w14:paraId="4D39BFD3" w14:textId="77777777" w:rsidTr="1F20CC32">
        <w:trPr>
          <w:trHeight w:val="1366"/>
          <w:jc w:val="center"/>
        </w:trPr>
        <w:tc>
          <w:tcPr>
            <w:tcW w:w="3097" w:type="dxa"/>
            <w:shd w:val="clear" w:color="auto" w:fill="F2F2F2" w:themeFill="background1" w:themeFillShade="F2"/>
          </w:tcPr>
          <w:p w14:paraId="45C21190" w14:textId="77777777" w:rsidR="00DF587C" w:rsidRPr="001700F2" w:rsidRDefault="00DF587C"/>
        </w:tc>
        <w:tc>
          <w:tcPr>
            <w:tcW w:w="6203" w:type="dxa"/>
            <w:gridSpan w:val="2"/>
            <w:vAlign w:val="center"/>
          </w:tcPr>
          <w:p w14:paraId="4128971B" w14:textId="77777777" w:rsidR="00DF587C" w:rsidRPr="0050529E" w:rsidRDefault="00DF587C" w:rsidP="00DF587C"/>
        </w:tc>
      </w:tr>
    </w:tbl>
    <w:p w14:paraId="3B80D366" w14:textId="77777777" w:rsidR="00C55D85" w:rsidRPr="001700F2" w:rsidRDefault="00C55D85" w:rsidP="1F20CC32">
      <w:pPr>
        <w:jc w:val="center"/>
      </w:pPr>
    </w:p>
    <w:sectPr w:rsidR="00C55D85" w:rsidRPr="001700F2" w:rsidSect="00F316AD">
      <w:headerReference w:type="default" r:id="rId10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968BE" w14:textId="77777777" w:rsidR="00744000" w:rsidRDefault="00744000" w:rsidP="00F316AD">
      <w:r>
        <w:separator/>
      </w:r>
    </w:p>
  </w:endnote>
  <w:endnote w:type="continuationSeparator" w:id="0">
    <w:p w14:paraId="4C038954" w14:textId="77777777" w:rsidR="00744000" w:rsidRDefault="00744000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2C7AF" w14:textId="77777777" w:rsidR="00744000" w:rsidRDefault="00744000" w:rsidP="00F316AD">
      <w:r>
        <w:separator/>
      </w:r>
    </w:p>
  </w:footnote>
  <w:footnote w:type="continuationSeparator" w:id="0">
    <w:p w14:paraId="7BB5D1CA" w14:textId="77777777" w:rsidR="00744000" w:rsidRDefault="00744000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E9973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C83E47" wp14:editId="3109F459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dec="http://schemas.microsoft.com/office/drawing/2017/decorative" xmlns:a="http://schemas.openxmlformats.org/drawingml/2006/main">
          <w:pict>
            <v:rect id="Rectangle 7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#303848 [3204]" stroked="f" w14:anchorId="5B5674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"/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bookmark int2:bookmarkName="_Int_YS2UVBZ9" int2:invalidationBookmarkName="" int2:hashCode="me3YyOYV43NznS" int2:id="Rn9dSvN6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13E3"/>
    <w:multiLevelType w:val="hybridMultilevel"/>
    <w:tmpl w:val="94F03522"/>
    <w:lvl w:ilvl="0" w:tplc="B464F5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208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D0B6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00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587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345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E47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F468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C7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AA8A"/>
    <w:multiLevelType w:val="hybridMultilevel"/>
    <w:tmpl w:val="E2928132"/>
    <w:lvl w:ilvl="0" w:tplc="E20208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C2C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E66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AC5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641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48C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80F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2A2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142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6C2BE"/>
    <w:multiLevelType w:val="hybridMultilevel"/>
    <w:tmpl w:val="164E0A5C"/>
    <w:lvl w:ilvl="0" w:tplc="B0FAF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96E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CF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86C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BC7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EAD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D45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D2A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0AD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CFC17"/>
    <w:multiLevelType w:val="hybridMultilevel"/>
    <w:tmpl w:val="D54C6EE2"/>
    <w:lvl w:ilvl="0" w:tplc="71DEDC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3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5A95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A03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9C48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8E0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AE0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84F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685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19058"/>
    <w:multiLevelType w:val="hybridMultilevel"/>
    <w:tmpl w:val="8768054E"/>
    <w:lvl w:ilvl="0" w:tplc="FDAEA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9AD0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AE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E83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54FC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DC7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B08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EA5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2E35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90ED5"/>
    <w:multiLevelType w:val="hybridMultilevel"/>
    <w:tmpl w:val="2D00A40E"/>
    <w:lvl w:ilvl="0" w:tplc="4828B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BC05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344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EAE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BE8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E2E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78EA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65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B08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71440"/>
    <w:multiLevelType w:val="hybridMultilevel"/>
    <w:tmpl w:val="0A2C827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9E"/>
    <w:rsid w:val="000823D6"/>
    <w:rsid w:val="001453D8"/>
    <w:rsid w:val="00163C47"/>
    <w:rsid w:val="001700F2"/>
    <w:rsid w:val="001871FF"/>
    <w:rsid w:val="001F4150"/>
    <w:rsid w:val="0029715D"/>
    <w:rsid w:val="0040233B"/>
    <w:rsid w:val="004D0355"/>
    <w:rsid w:val="004E6224"/>
    <w:rsid w:val="0050529E"/>
    <w:rsid w:val="005D2581"/>
    <w:rsid w:val="00617740"/>
    <w:rsid w:val="006C60E6"/>
    <w:rsid w:val="0071602E"/>
    <w:rsid w:val="00744000"/>
    <w:rsid w:val="0089710E"/>
    <w:rsid w:val="009E1443"/>
    <w:rsid w:val="00A74E15"/>
    <w:rsid w:val="00C55D85"/>
    <w:rsid w:val="00CD50FD"/>
    <w:rsid w:val="00D20DA9"/>
    <w:rsid w:val="00D26A79"/>
    <w:rsid w:val="00DD5C35"/>
    <w:rsid w:val="00DF587C"/>
    <w:rsid w:val="00EA03EF"/>
    <w:rsid w:val="00F316AD"/>
    <w:rsid w:val="0456D81F"/>
    <w:rsid w:val="08889876"/>
    <w:rsid w:val="0BDF2A5B"/>
    <w:rsid w:val="0D73A420"/>
    <w:rsid w:val="111F7E54"/>
    <w:rsid w:val="117DBA5B"/>
    <w:rsid w:val="134B3797"/>
    <w:rsid w:val="14E6F023"/>
    <w:rsid w:val="18A6A9C6"/>
    <w:rsid w:val="18D5080E"/>
    <w:rsid w:val="19B348BB"/>
    <w:rsid w:val="1B0B7444"/>
    <w:rsid w:val="1BDE4A88"/>
    <w:rsid w:val="1E431506"/>
    <w:rsid w:val="1F20CC32"/>
    <w:rsid w:val="2141065E"/>
    <w:rsid w:val="214B0E32"/>
    <w:rsid w:val="217AB5C8"/>
    <w:rsid w:val="225545C6"/>
    <w:rsid w:val="23BDD6E0"/>
    <w:rsid w:val="2CF9EC73"/>
    <w:rsid w:val="2F3B3F48"/>
    <w:rsid w:val="30345432"/>
    <w:rsid w:val="32767E44"/>
    <w:rsid w:val="38A9BD16"/>
    <w:rsid w:val="39A3D8FD"/>
    <w:rsid w:val="3A6867CC"/>
    <w:rsid w:val="3B3033F4"/>
    <w:rsid w:val="3BAE8DF5"/>
    <w:rsid w:val="3E73B2B8"/>
    <w:rsid w:val="40656A4A"/>
    <w:rsid w:val="4312AD1B"/>
    <w:rsid w:val="433B45D9"/>
    <w:rsid w:val="4557468D"/>
    <w:rsid w:val="486BE4F5"/>
    <w:rsid w:val="4D0AF7BC"/>
    <w:rsid w:val="4DCC381F"/>
    <w:rsid w:val="4E5459BD"/>
    <w:rsid w:val="4ECEBEEE"/>
    <w:rsid w:val="5103D8E1"/>
    <w:rsid w:val="511DCA8C"/>
    <w:rsid w:val="5318A754"/>
    <w:rsid w:val="53595729"/>
    <w:rsid w:val="55000872"/>
    <w:rsid w:val="563021AB"/>
    <w:rsid w:val="57513C54"/>
    <w:rsid w:val="58BC12FF"/>
    <w:rsid w:val="59416D56"/>
    <w:rsid w:val="5B1B7610"/>
    <w:rsid w:val="5D33A096"/>
    <w:rsid w:val="5D8F8422"/>
    <w:rsid w:val="671D3E0B"/>
    <w:rsid w:val="67A29862"/>
    <w:rsid w:val="67E0D0BB"/>
    <w:rsid w:val="6EC07319"/>
    <w:rsid w:val="6F1931B0"/>
    <w:rsid w:val="705C437A"/>
    <w:rsid w:val="72037E76"/>
    <w:rsid w:val="743962BB"/>
    <w:rsid w:val="7483C14B"/>
    <w:rsid w:val="77C0A9B2"/>
    <w:rsid w:val="792BACFD"/>
    <w:rsid w:val="7DCF7758"/>
    <w:rsid w:val="7E3D6767"/>
    <w:rsid w:val="7F466140"/>
    <w:rsid w:val="7FB0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19F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paragraph" w:styleId="ListParagraph">
    <w:name w:val="List Paragraph"/>
    <w:basedOn w:val="Normal"/>
    <w:uiPriority w:val="34"/>
    <w:semiHidden/>
    <w:qFormat/>
    <w:rsid w:val="00505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48486bea0db74377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matheson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5135A1BE8DC4302AD0BDAE8D28FE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AFFE6-726B-49A2-BFE4-104FD71E0F70}"/>
      </w:docPartPr>
      <w:docPartBody>
        <w:p w:rsidR="00F93E83" w:rsidRDefault="00233442">
          <w:pPr>
            <w:pStyle w:val="D5135A1BE8DC4302AD0BDAE8D28FE93B"/>
          </w:pPr>
          <w:r w:rsidRPr="001700F2">
            <w:t>OBJECTIVE</w:t>
          </w:r>
        </w:p>
      </w:docPartBody>
    </w:docPart>
    <w:docPart>
      <w:docPartPr>
        <w:name w:val="2712CACED78E454E8211DCB0442B3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1DD6D-6BED-4E30-815B-A67B242F5CEE}"/>
      </w:docPartPr>
      <w:docPartBody>
        <w:p w:rsidR="00F93E83" w:rsidRDefault="00233442" w:rsidP="00233442">
          <w:pPr>
            <w:pStyle w:val="2712CACED78E454E8211DCB0442B3D65"/>
          </w:pPr>
          <w:r w:rsidRPr="001700F2">
            <w:t>EDUCATION</w:t>
          </w:r>
        </w:p>
      </w:docPartBody>
    </w:docPart>
    <w:docPart>
      <w:docPartPr>
        <w:name w:val="2560B95C440849A290D633CC92E5A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41286-0FBE-4E80-8FD6-3699C194763A}"/>
      </w:docPartPr>
      <w:docPartBody>
        <w:p w:rsidR="00F93E83" w:rsidRDefault="00233442" w:rsidP="00233442">
          <w:pPr>
            <w:pStyle w:val="2560B95C440849A290D633CC92E5A1DF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4CB97CC6A355499B872237FA18D58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57CB7-2D5D-4E0D-9118-4F3F9000BBF1}"/>
      </w:docPartPr>
      <w:docPartBody>
        <w:p w:rsidR="00F93E83" w:rsidRDefault="00233442" w:rsidP="00233442">
          <w:pPr>
            <w:pStyle w:val="4CB97CC6A355499B872237FA18D589DF"/>
          </w:pPr>
          <w:r w:rsidRPr="00D26A79">
            <w:t>KEY SKILLS</w:t>
          </w:r>
        </w:p>
      </w:docPartBody>
    </w:docPart>
    <w:docPart>
      <w:docPartPr>
        <w:name w:val="D17DA0A64C45469A947354288239E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A3ADD-908C-46E9-A645-8CF942ED4900}"/>
      </w:docPartPr>
      <w:docPartBody>
        <w:p w:rsidR="00F93E83" w:rsidRDefault="00233442" w:rsidP="00233442">
          <w:pPr>
            <w:pStyle w:val="D17DA0A64C45469A947354288239EDA5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42"/>
    <w:rsid w:val="00233442"/>
    <w:rsid w:val="00B73C87"/>
    <w:rsid w:val="00F9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CC9D301F3E49A783A4DB3A3F15C8E5">
    <w:name w:val="BACC9D301F3E49A783A4DB3A3F15C8E5"/>
  </w:style>
  <w:style w:type="paragraph" w:customStyle="1" w:styleId="2F2DDA2D45F048AB86663A686A45DC20">
    <w:name w:val="2F2DDA2D45F048AB86663A686A45DC20"/>
  </w:style>
  <w:style w:type="paragraph" w:customStyle="1" w:styleId="453C4F63EF844424A8966533028B4394">
    <w:name w:val="453C4F63EF844424A8966533028B4394"/>
  </w:style>
  <w:style w:type="paragraph" w:customStyle="1" w:styleId="C3018F03FF1946F8A760994CD64B96C7">
    <w:name w:val="C3018F03FF1946F8A760994CD64B96C7"/>
  </w:style>
  <w:style w:type="paragraph" w:customStyle="1" w:styleId="015FD5B1E6FC4D49BEB354F5257F23FC">
    <w:name w:val="015FD5B1E6FC4D49BEB354F5257F23FC"/>
  </w:style>
  <w:style w:type="paragraph" w:customStyle="1" w:styleId="53722F9B083C4DC4A8664E04B7963C94">
    <w:name w:val="53722F9B083C4DC4A8664E04B7963C94"/>
  </w:style>
  <w:style w:type="paragraph" w:customStyle="1" w:styleId="D5135A1BE8DC4302AD0BDAE8D28FE93B">
    <w:name w:val="D5135A1BE8DC4302AD0BDAE8D28FE93B"/>
  </w:style>
  <w:style w:type="paragraph" w:customStyle="1" w:styleId="5CBF63F8F3AF435A971B03713DC008A7">
    <w:name w:val="5CBF63F8F3AF435A971B03713DC008A7"/>
  </w:style>
  <w:style w:type="paragraph" w:customStyle="1" w:styleId="EEE111C17BE24418B24DA2F88DD1A449">
    <w:name w:val="EEE111C17BE24418B24DA2F88DD1A449"/>
  </w:style>
  <w:style w:type="character" w:customStyle="1" w:styleId="Accent">
    <w:name w:val="Accent"/>
    <w:basedOn w:val="DefaultParagraphFont"/>
    <w:uiPriority w:val="1"/>
    <w:qFormat/>
    <w:rsid w:val="00233442"/>
    <w:rPr>
      <w:color w:val="ED7D31" w:themeColor="accent2"/>
    </w:rPr>
  </w:style>
  <w:style w:type="paragraph" w:customStyle="1" w:styleId="A754589AEBF641FA8DCF2D341802D810">
    <w:name w:val="A754589AEBF641FA8DCF2D341802D810"/>
  </w:style>
  <w:style w:type="paragraph" w:customStyle="1" w:styleId="2DF8279FBB474432857157AFD1946019">
    <w:name w:val="2DF8279FBB474432857157AFD1946019"/>
  </w:style>
  <w:style w:type="paragraph" w:customStyle="1" w:styleId="Text">
    <w:name w:val="Text"/>
    <w:basedOn w:val="Normal"/>
    <w:next w:val="Normal"/>
    <w:uiPriority w:val="3"/>
    <w:qFormat/>
    <w:rsid w:val="00233442"/>
    <w:pPr>
      <w:spacing w:after="0" w:line="288" w:lineRule="auto"/>
    </w:pPr>
    <w:rPr>
      <w:rFonts w:eastAsiaTheme="minorHAnsi"/>
      <w:color w:val="404040" w:themeColor="text1" w:themeTint="BF"/>
      <w:sz w:val="20"/>
      <w:szCs w:val="24"/>
    </w:rPr>
  </w:style>
  <w:style w:type="paragraph" w:customStyle="1" w:styleId="2A4F3B8E49F047C69B8EC0F930E620BE">
    <w:name w:val="2A4F3B8E49F047C69B8EC0F930E620BE"/>
  </w:style>
  <w:style w:type="paragraph" w:customStyle="1" w:styleId="E43426CC23934DC3B003ACBD396C1065">
    <w:name w:val="E43426CC23934DC3B003ACBD396C1065"/>
  </w:style>
  <w:style w:type="paragraph" w:customStyle="1" w:styleId="BF12477042994E6A84FB7E2A0CDD9E25">
    <w:name w:val="BF12477042994E6A84FB7E2A0CDD9E25"/>
  </w:style>
  <w:style w:type="paragraph" w:customStyle="1" w:styleId="99B67A33F5DA43C6A5D586C4EB3E3D60">
    <w:name w:val="99B67A33F5DA43C6A5D586C4EB3E3D60"/>
  </w:style>
  <w:style w:type="paragraph" w:customStyle="1" w:styleId="DE52A5579EF24A76BCA0D2C44F75525E">
    <w:name w:val="DE52A5579EF24A76BCA0D2C44F75525E"/>
  </w:style>
  <w:style w:type="paragraph" w:customStyle="1" w:styleId="C784385D8F58493F9426D52BC8CE668D">
    <w:name w:val="C784385D8F58493F9426D52BC8CE668D"/>
  </w:style>
  <w:style w:type="paragraph" w:customStyle="1" w:styleId="FE88EBC9870D45AF81D0B174DA352906">
    <w:name w:val="FE88EBC9870D45AF81D0B174DA352906"/>
  </w:style>
  <w:style w:type="paragraph" w:customStyle="1" w:styleId="D37963AAE26049F7838ABC9CFE999E6C">
    <w:name w:val="D37963AAE26049F7838ABC9CFE999E6C"/>
  </w:style>
  <w:style w:type="paragraph" w:customStyle="1" w:styleId="FC713DC372FD4C9DBF4D19C5866276A7">
    <w:name w:val="FC713DC372FD4C9DBF4D19C5866276A7"/>
  </w:style>
  <w:style w:type="paragraph" w:customStyle="1" w:styleId="9CC344BFC8FB415F83876E51D5F6A54F">
    <w:name w:val="9CC344BFC8FB415F83876E51D5F6A54F"/>
  </w:style>
  <w:style w:type="paragraph" w:customStyle="1" w:styleId="E4C9570C5A1C4C1E976272512503A116">
    <w:name w:val="E4C9570C5A1C4C1E976272512503A116"/>
  </w:style>
  <w:style w:type="paragraph" w:customStyle="1" w:styleId="06E539095D0D4E14941533680E30C540">
    <w:name w:val="06E539095D0D4E14941533680E30C540"/>
  </w:style>
  <w:style w:type="paragraph" w:customStyle="1" w:styleId="92FC87C6502A40D7B58E0668F5B235EC">
    <w:name w:val="92FC87C6502A40D7B58E0668F5B235EC"/>
  </w:style>
  <w:style w:type="paragraph" w:customStyle="1" w:styleId="548220C002024476961709C8100E461E">
    <w:name w:val="548220C002024476961709C8100E461E"/>
  </w:style>
  <w:style w:type="paragraph" w:customStyle="1" w:styleId="1BDAD2509AFB4E799FE0DB912EDAC87D">
    <w:name w:val="1BDAD2509AFB4E799FE0DB912EDAC87D"/>
  </w:style>
  <w:style w:type="paragraph" w:customStyle="1" w:styleId="F9F679FC6BA34971BDDD9168B3BDB6E7">
    <w:name w:val="F9F679FC6BA34971BDDD9168B3BDB6E7"/>
  </w:style>
  <w:style w:type="paragraph" w:customStyle="1" w:styleId="FAAC6A6A3D424A99B5A49D2F348605DC">
    <w:name w:val="FAAC6A6A3D424A99B5A49D2F348605DC"/>
  </w:style>
  <w:style w:type="paragraph" w:customStyle="1" w:styleId="9BFA489D2D524991A8E70E44E0B67377">
    <w:name w:val="9BFA489D2D524991A8E70E44E0B67377"/>
  </w:style>
  <w:style w:type="paragraph" w:customStyle="1" w:styleId="9812D0C8BB144C028397BC715512224E">
    <w:name w:val="9812D0C8BB144C028397BC715512224E"/>
  </w:style>
  <w:style w:type="paragraph" w:customStyle="1" w:styleId="1B9710C68245460C8E3F911DF40F27AB">
    <w:name w:val="1B9710C68245460C8E3F911DF40F27AB"/>
  </w:style>
  <w:style w:type="paragraph" w:customStyle="1" w:styleId="064EE2736F7545DD854987EFE7504A04">
    <w:name w:val="064EE2736F7545DD854987EFE7504A04"/>
  </w:style>
  <w:style w:type="paragraph" w:customStyle="1" w:styleId="A1A7B72655E1490CA29F79964995DE8D">
    <w:name w:val="A1A7B72655E1490CA29F79964995DE8D"/>
  </w:style>
  <w:style w:type="paragraph" w:customStyle="1" w:styleId="7CD12F5B4AB740F2A5B74A26016B6ED6">
    <w:name w:val="7CD12F5B4AB740F2A5B74A26016B6ED6"/>
  </w:style>
  <w:style w:type="paragraph" w:customStyle="1" w:styleId="2712CACED78E454E8211DCB0442B3D65">
    <w:name w:val="2712CACED78E454E8211DCB0442B3D65"/>
    <w:rsid w:val="00233442"/>
  </w:style>
  <w:style w:type="paragraph" w:customStyle="1" w:styleId="2560B95C440849A290D633CC92E5A1DF">
    <w:name w:val="2560B95C440849A290D633CC92E5A1DF"/>
    <w:rsid w:val="00233442"/>
  </w:style>
  <w:style w:type="paragraph" w:customStyle="1" w:styleId="327F9971EED945B0979C9720C63CC917">
    <w:name w:val="327F9971EED945B0979C9720C63CC917"/>
    <w:rsid w:val="00233442"/>
  </w:style>
  <w:style w:type="paragraph" w:customStyle="1" w:styleId="1260511B7356422EA3D635AA0F63B244">
    <w:name w:val="1260511B7356422EA3D635AA0F63B244"/>
    <w:rsid w:val="00233442"/>
  </w:style>
  <w:style w:type="paragraph" w:customStyle="1" w:styleId="4CB97CC6A355499B872237FA18D589DF">
    <w:name w:val="4CB97CC6A355499B872237FA18D589DF"/>
    <w:rsid w:val="00233442"/>
  </w:style>
  <w:style w:type="paragraph" w:customStyle="1" w:styleId="D17DA0A64C45469A947354288239EDA5">
    <w:name w:val="D17DA0A64C45469A947354288239EDA5"/>
    <w:rsid w:val="00233442"/>
  </w:style>
  <w:style w:type="paragraph" w:customStyle="1" w:styleId="84F9D37DCB0246588D8E86B2E12BF1B5">
    <w:name w:val="84F9D37DCB0246588D8E86B2E12BF1B5"/>
    <w:rsid w:val="002334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15" ma:contentTypeDescription="Create a new document." ma:contentTypeScope="" ma:versionID="443842416345e4884ea2b4359d79e684">
  <xsd:schema xmlns:xsd="http://www.w3.org/2001/XMLSchema" xmlns:xs="http://www.w3.org/2001/XMLSchema" xmlns:p="http://schemas.microsoft.com/office/2006/metadata/properties" xmlns:ns3="afa79ede-8800-4b38-b2d4-921a0a289804" xmlns:ns4="97551102-5158-477f-890e-1cd2281c8b2d" targetNamespace="http://schemas.microsoft.com/office/2006/metadata/properties" ma:root="true" ma:fieldsID="d59780e5dd26c4f49cf783cd821ed2c4" ns3:_="" ns4:_="">
    <xsd:import namespace="afa79ede-8800-4b38-b2d4-921a0a289804"/>
    <xsd:import namespace="97551102-5158-477f-890e-1cd2281c8b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51102-5158-477f-890e-1cd2281c8b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afa79ede-8800-4b38-b2d4-921a0a289804" xsi:nil="true"/>
    <_activity xmlns="afa79ede-8800-4b38-b2d4-921a0a28980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258591-62D9-415A-B26E-12AC109CD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97551102-5158-477f-890e-1cd2281c8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afa79ede-8800-4b38-b2d4-921a0a289804"/>
  </ds:schemaRefs>
</ds:datastoreItem>
</file>

<file path=customXml/itemProps3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resume.dotx</Template>
  <TotalTime>0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2023-04-11T15:06:00Z</dcterms:created>
  <dcterms:modified xsi:type="dcterms:W3CDTF">2023-04-17T12:25:00Z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