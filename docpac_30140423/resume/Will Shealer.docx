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013E4D" w:rsidRDefault="00477ACC" w:rsidP="00013E4D">
            <w:pPr>
              <w:pStyle w:val="Title"/>
            </w:pPr>
            <w:r>
              <w:t>Will Shealer</w:t>
            </w:r>
          </w:p>
          <w:p w:rsidR="00013E4D" w:rsidRPr="00CF1A49" w:rsidRDefault="00013E4D" w:rsidP="00013E4D">
            <w:pPr>
              <w:jc w:val="center"/>
            </w:pPr>
            <w:r>
              <w:t>Will23046@live.ytech.edu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37FB7" w:rsidP="00C37FB7">
            <w:pPr>
              <w:contextualSpacing w:val="0"/>
              <w:jc w:val="center"/>
            </w:pPr>
            <w:r>
              <w:t>Very hard-working employee prepared for any task is willing to learn always and is seeking employment for more future skills and experience</w:t>
            </w:r>
          </w:p>
        </w:tc>
      </w:tr>
    </w:tbl>
    <w:p w:rsidR="004E01EB" w:rsidRPr="00CF1A49" w:rsidRDefault="006B2DF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F800D2790BF4D4C84051841F0A9B59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37FB7" w:rsidP="001D0BF1">
            <w:pPr>
              <w:pStyle w:val="Heading3"/>
              <w:contextualSpacing w:val="0"/>
              <w:outlineLvl w:val="2"/>
            </w:pPr>
            <w:r>
              <w:t>Aprl 2021</w:t>
            </w:r>
            <w:r w:rsidR="001D0BF1" w:rsidRPr="00CF1A49">
              <w:t xml:space="preserve"> – </w:t>
            </w:r>
            <w:r>
              <w:t>june 2022</w:t>
            </w:r>
          </w:p>
          <w:p w:rsidR="001D0BF1" w:rsidRPr="00CF1A49" w:rsidRDefault="00C37FB7" w:rsidP="001D0BF1">
            <w:pPr>
              <w:pStyle w:val="Heading2"/>
              <w:contextualSpacing w:val="0"/>
              <w:outlineLvl w:val="1"/>
            </w:pPr>
            <w:r>
              <w:t>sandwich artist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subway</w:t>
            </w:r>
          </w:p>
          <w:p w:rsidR="001E3120" w:rsidRPr="00CF1A49" w:rsidRDefault="00C37FB7" w:rsidP="001D0BF1">
            <w:pPr>
              <w:contextualSpacing w:val="0"/>
            </w:pPr>
            <w:r>
              <w:t xml:space="preserve">Closed the </w:t>
            </w:r>
            <w:r w:rsidR="002A1A52">
              <w:t>establishment</w:t>
            </w:r>
            <w:r>
              <w:t>, made food for customers, was the cashier for the customers and cleaned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37FB7" w:rsidP="00F61DF9">
            <w:pPr>
              <w:pStyle w:val="Heading3"/>
              <w:contextualSpacing w:val="0"/>
              <w:outlineLvl w:val="2"/>
            </w:pPr>
            <w:r>
              <w:t xml:space="preserve">august 2022 </w:t>
            </w:r>
            <w:r w:rsidR="00F61DF9" w:rsidRPr="00CF1A49">
              <w:t>–</w:t>
            </w:r>
            <w:r>
              <w:t xml:space="preserve"> present</w:t>
            </w:r>
            <w:r w:rsidR="00F61DF9" w:rsidRPr="00CF1A49">
              <w:t xml:space="preserve"> </w:t>
            </w:r>
          </w:p>
          <w:p w:rsidR="00F61DF9" w:rsidRDefault="00C37FB7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production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panera bread</w:t>
            </w:r>
          </w:p>
          <w:p w:rsidR="00C37FB7" w:rsidRPr="00C37FB7" w:rsidRDefault="00C37FB7" w:rsidP="00C37FB7">
            <w:r w:rsidRPr="00C37FB7">
              <w:t xml:space="preserve">Closed the </w:t>
            </w:r>
            <w:r w:rsidR="002A1A52">
              <w:t>establishment</w:t>
            </w:r>
            <w:r w:rsidRPr="00C37FB7">
              <w:t>, made food for customers</w:t>
            </w:r>
            <w:r>
              <w:t xml:space="preserve"> and</w:t>
            </w:r>
            <w:r w:rsidRPr="00C37FB7">
              <w:t xml:space="preserve"> cleaned the </w:t>
            </w:r>
            <w:r w:rsidR="00E634E5">
              <w:t>establishment</w:t>
            </w:r>
          </w:p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2DFA7D2B8F324C0180CA72F044E27E0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Default="00C37FB7" w:rsidP="00C37FB7">
            <w:pPr>
              <w:pStyle w:val="Heading3"/>
              <w:contextualSpacing w:val="0"/>
              <w:outlineLvl w:val="2"/>
            </w:pPr>
            <w:r>
              <w:t>2019 – 2023</w:t>
            </w:r>
          </w:p>
          <w:p w:rsidR="00C37FB7" w:rsidRPr="00CF1A49" w:rsidRDefault="00C37FB7" w:rsidP="00C37FB7">
            <w:pPr>
              <w:pStyle w:val="Heading3"/>
              <w:contextualSpacing w:val="0"/>
              <w:outlineLvl w:val="2"/>
            </w:pPr>
            <w:r>
              <w:t>York county school of technology</w:t>
            </w:r>
          </w:p>
          <w:p w:rsidR="007538DC" w:rsidRPr="00CF1A49" w:rsidRDefault="00C37FB7" w:rsidP="00C37FB7">
            <w:r>
              <w:t xml:space="preserve">Student at York County School </w:t>
            </w:r>
            <w:r w:rsidR="00013E4D">
              <w:t>of</w:t>
            </w:r>
            <w:r>
              <w:t xml:space="preserve"> Technology and specialized in computer programming and worked on some projects such as assisting with the </w:t>
            </w:r>
            <w:r w:rsidR="00013E4D">
              <w:t>school’s</w:t>
            </w:r>
            <w:r>
              <w:t xml:space="preserve"> website creation and made a flashcard system to learn more about programming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C37FB7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8E4069E0837445E89F84A66046D03B4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11066E" w:rsidP="006E1507">
            <w:pPr>
              <w:pStyle w:val="ListBullet"/>
              <w:contextualSpacing w:val="0"/>
            </w:pPr>
            <w:r>
              <w:t>Hard working</w:t>
            </w:r>
          </w:p>
          <w:p w:rsidR="001F4E6D" w:rsidRPr="006E1507" w:rsidRDefault="0011066E" w:rsidP="006E1507">
            <w:pPr>
              <w:pStyle w:val="ListBullet"/>
              <w:contextualSpacing w:val="0"/>
            </w:pPr>
            <w:r>
              <w:t xml:space="preserve">Determined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11066E" w:rsidP="006E1507">
            <w:pPr>
              <w:pStyle w:val="ListBullet"/>
              <w:contextualSpacing w:val="0"/>
            </w:pPr>
            <w:r>
              <w:t>Willing to work long hours</w:t>
            </w:r>
          </w:p>
          <w:p w:rsidR="001E3120" w:rsidRPr="006E1507" w:rsidRDefault="0011066E" w:rsidP="006E1507">
            <w:pPr>
              <w:pStyle w:val="ListBullet"/>
              <w:contextualSpacing w:val="0"/>
            </w:pPr>
            <w:r>
              <w:t>Will always listen or act</w:t>
            </w:r>
          </w:p>
          <w:p w:rsidR="001E3120" w:rsidRPr="006E1507" w:rsidRDefault="0011066E" w:rsidP="006E1507">
            <w:pPr>
              <w:pStyle w:val="ListBullet"/>
              <w:contextualSpacing w:val="0"/>
            </w:pPr>
            <w:r>
              <w:t>Never late</w:t>
            </w:r>
          </w:p>
        </w:tc>
      </w:tr>
    </w:tbl>
    <w:p w:rsidR="00AD782D" w:rsidRPr="00CF1A49" w:rsidRDefault="00013E4D" w:rsidP="0062312F">
      <w:pPr>
        <w:pStyle w:val="Heading1"/>
      </w:pPr>
      <w:r>
        <w:t>Acomplishments</w:t>
      </w:r>
    </w:p>
    <w:p w:rsidR="00B51D1B" w:rsidRDefault="00013E4D" w:rsidP="00013E4D">
      <w:pPr>
        <w:pStyle w:val="ListParagraph"/>
        <w:numPr>
          <w:ilvl w:val="0"/>
          <w:numId w:val="14"/>
        </w:numPr>
      </w:pPr>
      <w:r>
        <w:t>Participated in a race that has benefited the Red lion Area School District by raising money for the school for the past few years</w:t>
      </w:r>
    </w:p>
    <w:p w:rsidR="00E634E5" w:rsidRPr="006E1507" w:rsidRDefault="00A821CC" w:rsidP="00013E4D">
      <w:pPr>
        <w:pStyle w:val="ListParagraph"/>
        <w:numPr>
          <w:ilvl w:val="0"/>
          <w:numId w:val="14"/>
        </w:numPr>
      </w:pPr>
      <w:r>
        <w:t>Helped make the York County School of Technology website</w:t>
      </w:r>
      <w:bookmarkStart w:id="0" w:name="_GoBack"/>
      <w:bookmarkEnd w:id="0"/>
    </w:p>
    <w:sectPr w:rsidR="00E634E5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DF9" w:rsidRDefault="006B2DF9" w:rsidP="0068194B">
      <w:r>
        <w:separator/>
      </w:r>
    </w:p>
    <w:p w:rsidR="006B2DF9" w:rsidRDefault="006B2DF9"/>
    <w:p w:rsidR="006B2DF9" w:rsidRDefault="006B2DF9"/>
  </w:endnote>
  <w:endnote w:type="continuationSeparator" w:id="0">
    <w:p w:rsidR="006B2DF9" w:rsidRDefault="006B2DF9" w:rsidP="0068194B">
      <w:r>
        <w:continuationSeparator/>
      </w:r>
    </w:p>
    <w:p w:rsidR="006B2DF9" w:rsidRDefault="006B2DF9"/>
    <w:p w:rsidR="006B2DF9" w:rsidRDefault="006B2D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DF9" w:rsidRDefault="006B2DF9" w:rsidP="0068194B">
      <w:r>
        <w:separator/>
      </w:r>
    </w:p>
    <w:p w:rsidR="006B2DF9" w:rsidRDefault="006B2DF9"/>
    <w:p w:rsidR="006B2DF9" w:rsidRDefault="006B2DF9"/>
  </w:footnote>
  <w:footnote w:type="continuationSeparator" w:id="0">
    <w:p w:rsidR="006B2DF9" w:rsidRDefault="006B2DF9" w:rsidP="0068194B">
      <w:r>
        <w:continuationSeparator/>
      </w:r>
    </w:p>
    <w:p w:rsidR="006B2DF9" w:rsidRDefault="006B2DF9"/>
    <w:p w:rsidR="006B2DF9" w:rsidRDefault="006B2D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D4425C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5DD196F"/>
    <w:multiLevelType w:val="hybridMultilevel"/>
    <w:tmpl w:val="FF34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CC"/>
    <w:rsid w:val="000001EF"/>
    <w:rsid w:val="00007322"/>
    <w:rsid w:val="00007728"/>
    <w:rsid w:val="00013E4D"/>
    <w:rsid w:val="00024584"/>
    <w:rsid w:val="00024730"/>
    <w:rsid w:val="00055E95"/>
    <w:rsid w:val="0007021F"/>
    <w:rsid w:val="000B2BA5"/>
    <w:rsid w:val="000F2F8C"/>
    <w:rsid w:val="0010006E"/>
    <w:rsid w:val="001045A8"/>
    <w:rsid w:val="0011066E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A52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ACC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4FF2"/>
    <w:rsid w:val="0062312F"/>
    <w:rsid w:val="00625F2C"/>
    <w:rsid w:val="006618E9"/>
    <w:rsid w:val="0068194B"/>
    <w:rsid w:val="00692703"/>
    <w:rsid w:val="006A1962"/>
    <w:rsid w:val="006B2DF9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ED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1CC"/>
    <w:rsid w:val="00A93A5D"/>
    <w:rsid w:val="00AB32F8"/>
    <w:rsid w:val="00AB596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7FB7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3E3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34E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36D12"/>
  <w15:chartTrackingRefBased/>
  <w15:docId w15:val="{7E4578BF-BA65-49CA-A08A-ED0A3723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ceanm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800D2790BF4D4C84051841F0A9B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2577-8991-4351-ABCF-6506BA9765B2}"/>
      </w:docPartPr>
      <w:docPartBody>
        <w:p w:rsidR="00827D46" w:rsidRDefault="00E964C4">
          <w:pPr>
            <w:pStyle w:val="FF800D2790BF4D4C84051841F0A9B591"/>
          </w:pPr>
          <w:r w:rsidRPr="00CF1A49">
            <w:t>Experience</w:t>
          </w:r>
        </w:p>
      </w:docPartBody>
    </w:docPart>
    <w:docPart>
      <w:docPartPr>
        <w:name w:val="2DFA7D2B8F324C0180CA72F044E27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FF1EA-B382-474B-8296-AC4DB7055853}"/>
      </w:docPartPr>
      <w:docPartBody>
        <w:p w:rsidR="00827D46" w:rsidRDefault="00E964C4">
          <w:pPr>
            <w:pStyle w:val="2DFA7D2B8F324C0180CA72F044E27E0B"/>
          </w:pPr>
          <w:r w:rsidRPr="00CF1A49">
            <w:t>Education</w:t>
          </w:r>
        </w:p>
      </w:docPartBody>
    </w:docPart>
    <w:docPart>
      <w:docPartPr>
        <w:name w:val="8E4069E0837445E89F84A66046D0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4E98-AD73-408D-8D79-DFC3D47A24CA}"/>
      </w:docPartPr>
      <w:docPartBody>
        <w:p w:rsidR="00827D46" w:rsidRDefault="00E964C4">
          <w:pPr>
            <w:pStyle w:val="8E4069E0837445E89F84A66046D03B4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C4"/>
    <w:rsid w:val="005973EA"/>
    <w:rsid w:val="0077033B"/>
    <w:rsid w:val="00827D46"/>
    <w:rsid w:val="00E9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77D654C6B4266AAB911CF32486E42">
    <w:name w:val="9EC77D654C6B4266AAB911CF32486E4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26DA3A6E0947F298BEC3B888768549">
    <w:name w:val="A926DA3A6E0947F298BEC3B888768549"/>
  </w:style>
  <w:style w:type="paragraph" w:customStyle="1" w:styleId="679584DB88184B6D8F5152F603F62733">
    <w:name w:val="679584DB88184B6D8F5152F603F62733"/>
  </w:style>
  <w:style w:type="paragraph" w:customStyle="1" w:styleId="104A57421D9A4B5AA915D91E9A651FAA">
    <w:name w:val="104A57421D9A4B5AA915D91E9A651FAA"/>
  </w:style>
  <w:style w:type="paragraph" w:customStyle="1" w:styleId="78BEA1C4435F414B909ED9E62637E33A">
    <w:name w:val="78BEA1C4435F414B909ED9E62637E33A"/>
  </w:style>
  <w:style w:type="paragraph" w:customStyle="1" w:styleId="00AFBD1E59F14908B48CE1C212A13E56">
    <w:name w:val="00AFBD1E59F14908B48CE1C212A13E56"/>
  </w:style>
  <w:style w:type="paragraph" w:customStyle="1" w:styleId="9B50F7FCF8B247A8A4D3B73D1BA4C4E3">
    <w:name w:val="9B50F7FCF8B247A8A4D3B73D1BA4C4E3"/>
  </w:style>
  <w:style w:type="paragraph" w:customStyle="1" w:styleId="6762FB4DD73E4666A7193BF87F0A5DD8">
    <w:name w:val="6762FB4DD73E4666A7193BF87F0A5DD8"/>
  </w:style>
  <w:style w:type="paragraph" w:customStyle="1" w:styleId="FF72FB7E77AF46E392F8BCEABAC3D8CA">
    <w:name w:val="FF72FB7E77AF46E392F8BCEABAC3D8CA"/>
  </w:style>
  <w:style w:type="paragraph" w:customStyle="1" w:styleId="F329DAE2CE6741899B2EEB4702083941">
    <w:name w:val="F329DAE2CE6741899B2EEB4702083941"/>
  </w:style>
  <w:style w:type="paragraph" w:customStyle="1" w:styleId="8CC995DF897F45F8ABAA207D43CCD2F3">
    <w:name w:val="8CC995DF897F45F8ABAA207D43CCD2F3"/>
  </w:style>
  <w:style w:type="paragraph" w:customStyle="1" w:styleId="FF800D2790BF4D4C84051841F0A9B591">
    <w:name w:val="FF800D2790BF4D4C84051841F0A9B591"/>
  </w:style>
  <w:style w:type="paragraph" w:customStyle="1" w:styleId="2E9F02A1897045F8A807A691A1369976">
    <w:name w:val="2E9F02A1897045F8A807A691A1369976"/>
  </w:style>
  <w:style w:type="paragraph" w:customStyle="1" w:styleId="16A234D273CC4EC7A11DA8C79757345A">
    <w:name w:val="16A234D273CC4EC7A11DA8C79757345A"/>
  </w:style>
  <w:style w:type="paragraph" w:customStyle="1" w:styleId="3DC933D8A7BA44A1B2A4F8A95C806A2D">
    <w:name w:val="3DC933D8A7BA44A1B2A4F8A95C806A2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E9E4FB6C80F4CA08210A78161C102CD">
    <w:name w:val="6E9E4FB6C80F4CA08210A78161C102CD"/>
  </w:style>
  <w:style w:type="paragraph" w:customStyle="1" w:styleId="9854F490BF864AE3BF68F7127764C138">
    <w:name w:val="9854F490BF864AE3BF68F7127764C138"/>
  </w:style>
  <w:style w:type="paragraph" w:customStyle="1" w:styleId="248F8B1075EA40F6A0D9803795712BE0">
    <w:name w:val="248F8B1075EA40F6A0D9803795712BE0"/>
  </w:style>
  <w:style w:type="paragraph" w:customStyle="1" w:styleId="9C43E4FF11C24EFB85F7A2506041E015">
    <w:name w:val="9C43E4FF11C24EFB85F7A2506041E015"/>
  </w:style>
  <w:style w:type="paragraph" w:customStyle="1" w:styleId="639D3513C5224A36B97E01B6D00095F3">
    <w:name w:val="639D3513C5224A36B97E01B6D00095F3"/>
  </w:style>
  <w:style w:type="paragraph" w:customStyle="1" w:styleId="FF1C9F0C47B44DBB9F365883F5AD0330">
    <w:name w:val="FF1C9F0C47B44DBB9F365883F5AD0330"/>
  </w:style>
  <w:style w:type="paragraph" w:customStyle="1" w:styleId="986B9B79A275405E9BF6BC6D2CD61B0E">
    <w:name w:val="986B9B79A275405E9BF6BC6D2CD61B0E"/>
  </w:style>
  <w:style w:type="paragraph" w:customStyle="1" w:styleId="2DFA7D2B8F324C0180CA72F044E27E0B">
    <w:name w:val="2DFA7D2B8F324C0180CA72F044E27E0B"/>
  </w:style>
  <w:style w:type="paragraph" w:customStyle="1" w:styleId="50F2083AC0DE4936B915AC7A64709835">
    <w:name w:val="50F2083AC0DE4936B915AC7A64709835"/>
  </w:style>
  <w:style w:type="paragraph" w:customStyle="1" w:styleId="79E986AC2B28460FADAB098B0E277C1D">
    <w:name w:val="79E986AC2B28460FADAB098B0E277C1D"/>
  </w:style>
  <w:style w:type="paragraph" w:customStyle="1" w:styleId="0796767B20B74863A1FEDD7725E4DC16">
    <w:name w:val="0796767B20B74863A1FEDD7725E4DC16"/>
  </w:style>
  <w:style w:type="paragraph" w:customStyle="1" w:styleId="89C59AD8311E43ABA16112FF7BACDD09">
    <w:name w:val="89C59AD8311E43ABA16112FF7BACDD09"/>
  </w:style>
  <w:style w:type="paragraph" w:customStyle="1" w:styleId="E71F999FDDC845539C317FAFCFFE1161">
    <w:name w:val="E71F999FDDC845539C317FAFCFFE1161"/>
  </w:style>
  <w:style w:type="paragraph" w:customStyle="1" w:styleId="ADB3C2BD4D13439EBE8B3331FADE5990">
    <w:name w:val="ADB3C2BD4D13439EBE8B3331FADE5990"/>
  </w:style>
  <w:style w:type="paragraph" w:customStyle="1" w:styleId="014E6DF8D98A4773BF974D148C741036">
    <w:name w:val="014E6DF8D98A4773BF974D148C741036"/>
  </w:style>
  <w:style w:type="paragraph" w:customStyle="1" w:styleId="1E1645BC5A544A6B96ADB2AA87F365BF">
    <w:name w:val="1E1645BC5A544A6B96ADB2AA87F365BF"/>
  </w:style>
  <w:style w:type="paragraph" w:customStyle="1" w:styleId="BD6343A103EB4F33B2DEC8C426A8F524">
    <w:name w:val="BD6343A103EB4F33B2DEC8C426A8F524"/>
  </w:style>
  <w:style w:type="paragraph" w:customStyle="1" w:styleId="1F16B2C91EA64EA288EAC02237C27D91">
    <w:name w:val="1F16B2C91EA64EA288EAC02237C27D91"/>
  </w:style>
  <w:style w:type="paragraph" w:customStyle="1" w:styleId="8E4069E0837445E89F84A66046D03B47">
    <w:name w:val="8E4069E0837445E89F84A66046D03B47"/>
  </w:style>
  <w:style w:type="paragraph" w:customStyle="1" w:styleId="44FCA103FAD34B088E84DFA561BFE81D">
    <w:name w:val="44FCA103FAD34B088E84DFA561BFE81D"/>
  </w:style>
  <w:style w:type="paragraph" w:customStyle="1" w:styleId="B51502F9088E448F9FB0380E69569886">
    <w:name w:val="B51502F9088E448F9FB0380E69569886"/>
  </w:style>
  <w:style w:type="paragraph" w:customStyle="1" w:styleId="7D7730830A27496B926279B29EF6AF41">
    <w:name w:val="7D7730830A27496B926279B29EF6AF41"/>
  </w:style>
  <w:style w:type="paragraph" w:customStyle="1" w:styleId="86A227554C954E4981E763EDD231653C">
    <w:name w:val="86A227554C954E4981E763EDD231653C"/>
  </w:style>
  <w:style w:type="paragraph" w:customStyle="1" w:styleId="FB1F0FF407A64A39863DF31CCC7CAE09">
    <w:name w:val="FB1F0FF407A64A39863DF31CCC7CAE09"/>
  </w:style>
  <w:style w:type="paragraph" w:customStyle="1" w:styleId="1E48DFDE60B349AE87C6C32C2F2B6258">
    <w:name w:val="1E48DFDE60B349AE87C6C32C2F2B6258"/>
  </w:style>
  <w:style w:type="paragraph" w:customStyle="1" w:styleId="353B489F3D0B406E88F168DBF3AFE22D">
    <w:name w:val="353B489F3D0B406E88F168DBF3AFE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43A3A-D27B-4178-A62F-2106AA1B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1299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Shealer</dc:creator>
  <cp:keywords/>
  <dc:description/>
  <cp:lastModifiedBy>Shealer, Will</cp:lastModifiedBy>
  <cp:revision>4</cp:revision>
  <dcterms:created xsi:type="dcterms:W3CDTF">2023-04-11T13:58:00Z</dcterms:created>
  <dcterms:modified xsi:type="dcterms:W3CDTF">2023-04-14T17:37:00Z</dcterms:modified>
  <cp:category/>
</cp:coreProperties>
</file>