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754B91" w:rsidRDefault="00754B91" w:rsidP="00913946">
            <w:pPr>
              <w:pStyle w:val="Title"/>
              <w:rPr>
                <w:color w:val="auto"/>
              </w:rPr>
            </w:pPr>
            <w:r w:rsidRPr="00754B91">
              <w:rPr>
                <w:color w:val="auto"/>
              </w:rPr>
              <w:t>Jayson Zeigler</w:t>
            </w:r>
          </w:p>
          <w:p w:rsidR="00692703" w:rsidRPr="00CF1A49" w:rsidRDefault="00754B91" w:rsidP="00913946">
            <w:pPr>
              <w:pStyle w:val="ContactInfo"/>
              <w:contextualSpacing w:val="0"/>
            </w:pPr>
            <w:r>
              <w:t xml:space="preserve">123 </w:t>
            </w:r>
            <w:proofErr w:type="spellStart"/>
            <w:r>
              <w:t>nunya</w:t>
            </w:r>
            <w:proofErr w:type="spellEnd"/>
            <w:r>
              <w:t xml:space="preserve"> </w:t>
            </w:r>
            <w:proofErr w:type="spellStart"/>
            <w:r>
              <w:t>rd</w:t>
            </w:r>
            <w:proofErr w:type="spellEnd"/>
            <w:r>
              <w:t xml:space="preserve"> York Pa</w:t>
            </w:r>
            <w:r w:rsidR="00692703" w:rsidRPr="00CF1A49">
              <w:t xml:space="preserve"> </w:t>
            </w:r>
            <w:sdt>
              <w:sdtPr>
                <w:alias w:val="Divider dot:"/>
                <w:tag w:val="Divider dot:"/>
                <w:id w:val="-1459182552"/>
                <w:placeholder>
                  <w:docPart w:val="9D2A3188040D4F1DA2716FE952691043"/>
                </w:placeholder>
                <w:temporary/>
                <w:showingPlcHdr/>
                <w15:appearance w15:val="hidden"/>
              </w:sdtPr>
              <w:sdtEndPr/>
              <w:sdtContent>
                <w:r w:rsidR="00692703" w:rsidRPr="00CF1A49">
                  <w:t>·</w:t>
                </w:r>
              </w:sdtContent>
            </w:sdt>
            <w:r w:rsidR="00692703" w:rsidRPr="00CF1A49">
              <w:t xml:space="preserve"> </w:t>
            </w:r>
            <w:r>
              <w:t>717-222-7274</w:t>
            </w:r>
          </w:p>
          <w:p w:rsidR="00692703" w:rsidRPr="00CF1A49" w:rsidRDefault="00754B91" w:rsidP="00913946">
            <w:pPr>
              <w:pStyle w:val="ContactInfoEmphasis"/>
              <w:contextualSpacing w:val="0"/>
            </w:pPr>
            <w:hyperlink r:id="rId7" w:history="1">
              <w:r w:rsidRPr="00372175">
                <w:rPr>
                  <w:rStyle w:val="Hyperlink"/>
                </w:rPr>
                <w:t>Jayso2023519@live.ytech.edu</w:t>
              </w:r>
            </w:hyperlink>
          </w:p>
        </w:tc>
      </w:tr>
      <w:tr w:rsidR="009571D8" w:rsidRPr="00CF1A49" w:rsidTr="00692703">
        <w:tc>
          <w:tcPr>
            <w:tcW w:w="9360" w:type="dxa"/>
            <w:tcMar>
              <w:top w:w="432" w:type="dxa"/>
            </w:tcMar>
          </w:tcPr>
          <w:p w:rsidR="001755A8" w:rsidRPr="00754B91" w:rsidRDefault="00754B91" w:rsidP="00913946">
            <w:pPr>
              <w:contextualSpacing w:val="0"/>
              <w:rPr>
                <w:color w:val="auto"/>
              </w:rPr>
            </w:pPr>
            <w:r>
              <w:rPr>
                <w:b/>
                <w:color w:val="auto"/>
                <w:sz w:val="32"/>
                <w:szCs w:val="32"/>
              </w:rPr>
              <w:t xml:space="preserve">OBJECTIVE: </w:t>
            </w:r>
            <w:r>
              <w:rPr>
                <w:color w:val="auto"/>
              </w:rPr>
              <w:t xml:space="preserve">To find a job working </w:t>
            </w:r>
            <w:r w:rsidR="00B56423">
              <w:rPr>
                <w:color w:val="auto"/>
              </w:rPr>
              <w:t>in the IT field to improve my skills.</w:t>
            </w:r>
            <w:bookmarkStart w:id="0" w:name="_GoBack"/>
            <w:bookmarkEnd w:id="0"/>
          </w:p>
        </w:tc>
      </w:tr>
    </w:tbl>
    <w:p w:rsidR="004E01EB" w:rsidRPr="00CF1A49" w:rsidRDefault="00CC48D4" w:rsidP="004E01EB">
      <w:pPr>
        <w:pStyle w:val="Heading1"/>
      </w:pPr>
      <w:sdt>
        <w:sdtPr>
          <w:alias w:val="Experience:"/>
          <w:tag w:val="Experience:"/>
          <w:id w:val="-1983300934"/>
          <w:placeholder>
            <w:docPart w:val="2DA25E78ED454579A1B68DEAA3A7E2DD"/>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754B91" w:rsidP="001D0BF1">
            <w:pPr>
              <w:pStyle w:val="Heading3"/>
              <w:contextualSpacing w:val="0"/>
              <w:outlineLvl w:val="2"/>
            </w:pPr>
            <w:r>
              <w:t>02-20-2022</w:t>
            </w:r>
            <w:r w:rsidR="001D0BF1" w:rsidRPr="00CF1A49">
              <w:t xml:space="preserve"> – </w:t>
            </w:r>
            <w:r>
              <w:t>Current</w:t>
            </w:r>
          </w:p>
          <w:p w:rsidR="001D0BF1" w:rsidRPr="00CF1A49" w:rsidRDefault="00754B91" w:rsidP="001D0BF1">
            <w:pPr>
              <w:pStyle w:val="Heading2"/>
              <w:contextualSpacing w:val="0"/>
              <w:outlineLvl w:val="1"/>
            </w:pPr>
            <w:r>
              <w:t>Box Boy</w:t>
            </w:r>
            <w:r w:rsidR="001D0BF1" w:rsidRPr="00CF1A49">
              <w:t xml:space="preserve">, </w:t>
            </w:r>
            <w:r>
              <w:rPr>
                <w:rStyle w:val="SubtleReference"/>
              </w:rPr>
              <w:t>Scheaffer Wholesale Florist</w:t>
            </w:r>
          </w:p>
          <w:p w:rsidR="001E3120" w:rsidRPr="00CF1A49" w:rsidRDefault="00754B91" w:rsidP="001D0BF1">
            <w:pPr>
              <w:contextualSpacing w:val="0"/>
            </w:pPr>
            <w:r>
              <w:t>Box Boys take packed boxes off of the tables, strap them with the strap machine so they don’t come open in transport, then put the boxes into the specific spot in the cooler to be shipped out on route. Box Boys also make boxes for the packers to use.</w:t>
            </w:r>
          </w:p>
        </w:tc>
      </w:tr>
      <w:tr w:rsidR="00F61DF9" w:rsidRPr="00CF1A49" w:rsidTr="00F61DF9">
        <w:tc>
          <w:tcPr>
            <w:tcW w:w="9355" w:type="dxa"/>
            <w:tcMar>
              <w:top w:w="216" w:type="dxa"/>
            </w:tcMar>
          </w:tcPr>
          <w:p w:rsidR="00F61DF9" w:rsidRDefault="00F61DF9" w:rsidP="00754B91">
            <w:pPr>
              <w:pStyle w:val="Heading3"/>
              <w:contextualSpacing w:val="0"/>
            </w:pPr>
          </w:p>
        </w:tc>
      </w:tr>
    </w:tbl>
    <w:sdt>
      <w:sdtPr>
        <w:alias w:val="Education:"/>
        <w:tag w:val="Education:"/>
        <w:id w:val="-1908763273"/>
        <w:placeholder>
          <w:docPart w:val="1C0713F2799941C789AB9B77AB313186"/>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754B91" w:rsidP="001D0BF1">
            <w:pPr>
              <w:pStyle w:val="Heading3"/>
              <w:contextualSpacing w:val="0"/>
              <w:outlineLvl w:val="2"/>
            </w:pPr>
            <w:r>
              <w:t>Anticipated GrAduation Date, june 2023</w:t>
            </w:r>
          </w:p>
          <w:p w:rsidR="001D0BF1" w:rsidRPr="00CF1A49" w:rsidRDefault="00754B91" w:rsidP="001D0BF1">
            <w:pPr>
              <w:pStyle w:val="Heading2"/>
              <w:contextualSpacing w:val="0"/>
              <w:outlineLvl w:val="1"/>
            </w:pPr>
            <w:r>
              <w:t>HighSchool Diploma</w:t>
            </w:r>
            <w:r w:rsidR="001D0BF1" w:rsidRPr="00CF1A49">
              <w:t xml:space="preserve">, </w:t>
            </w:r>
            <w:r>
              <w:rPr>
                <w:rStyle w:val="SubtleReference"/>
              </w:rPr>
              <w:t>York county school of technology</w:t>
            </w:r>
          </w:p>
          <w:p w:rsidR="007538DC" w:rsidRPr="00CF1A49" w:rsidRDefault="00754B91" w:rsidP="007538DC">
            <w:pPr>
              <w:contextualSpacing w:val="0"/>
            </w:pPr>
            <w:r>
              <w:t xml:space="preserve">Information Technology, Computer Programming. Attempting to achieve the CIW </w:t>
            </w:r>
            <w:proofErr w:type="spellStart"/>
            <w:r>
              <w:t>Javascript</w:t>
            </w:r>
            <w:proofErr w:type="spellEnd"/>
            <w:r>
              <w:t xml:space="preserve"> certification, and to also achieve the ITF (IT fundamentals) certification.</w:t>
            </w:r>
          </w:p>
        </w:tc>
      </w:tr>
      <w:tr w:rsidR="00F61DF9" w:rsidRPr="00CF1A49" w:rsidTr="00F61DF9">
        <w:tc>
          <w:tcPr>
            <w:tcW w:w="9355" w:type="dxa"/>
            <w:tcMar>
              <w:top w:w="216" w:type="dxa"/>
            </w:tcMar>
          </w:tcPr>
          <w:p w:rsidR="00F61DF9" w:rsidRDefault="00F61DF9" w:rsidP="00754B91">
            <w:pPr>
              <w:pStyle w:val="Heading3"/>
              <w:contextualSpacing w:val="0"/>
            </w:pPr>
          </w:p>
        </w:tc>
      </w:tr>
    </w:tbl>
    <w:sdt>
      <w:sdtPr>
        <w:alias w:val="Skills:"/>
        <w:tag w:val="Skills:"/>
        <w:id w:val="-1392877668"/>
        <w:placeholder>
          <w:docPart w:val="3E3F2B90A5A74382A2AD1DF1F54A5038"/>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1E3120" w:rsidRPr="006E1507" w:rsidRDefault="00754B91" w:rsidP="006E1507">
            <w:pPr>
              <w:pStyle w:val="ListBullet"/>
              <w:contextualSpacing w:val="0"/>
            </w:pPr>
            <w:r>
              <w:t>Can be a good team player when needed</w:t>
            </w:r>
          </w:p>
          <w:p w:rsidR="001F4E6D" w:rsidRPr="006E1507" w:rsidRDefault="00754B91" w:rsidP="006E1507">
            <w:pPr>
              <w:pStyle w:val="ListBullet"/>
              <w:contextualSpacing w:val="0"/>
            </w:pPr>
            <w:r>
              <w:t>Proficient Typist</w:t>
            </w:r>
          </w:p>
        </w:tc>
        <w:tc>
          <w:tcPr>
            <w:tcW w:w="4675" w:type="dxa"/>
            <w:tcMar>
              <w:left w:w="360" w:type="dxa"/>
            </w:tcMar>
          </w:tcPr>
          <w:p w:rsidR="003A0632" w:rsidRPr="006E1507" w:rsidRDefault="00754B91" w:rsidP="006E1507">
            <w:pPr>
              <w:pStyle w:val="ListBullet"/>
              <w:contextualSpacing w:val="0"/>
            </w:pPr>
            <w:r>
              <w:t>Willing to learn information to improve skills</w:t>
            </w:r>
          </w:p>
          <w:p w:rsidR="001E3120" w:rsidRPr="006E1507" w:rsidRDefault="00754B91" w:rsidP="006E1507">
            <w:pPr>
              <w:pStyle w:val="ListBullet"/>
              <w:contextualSpacing w:val="0"/>
            </w:pPr>
            <w:r>
              <w:t>Good at troubleshooting computers</w:t>
            </w:r>
          </w:p>
          <w:p w:rsidR="001E3120" w:rsidRPr="006E1507" w:rsidRDefault="00754B91" w:rsidP="006E1507">
            <w:pPr>
              <w:pStyle w:val="ListBullet"/>
              <w:contextualSpacing w:val="0"/>
            </w:pPr>
            <w:r>
              <w:t>Able to work alone when needed</w:t>
            </w:r>
          </w:p>
        </w:tc>
      </w:tr>
    </w:tbl>
    <w:sdt>
      <w:sdtPr>
        <w:alias w:val="Activities:"/>
        <w:tag w:val="Activities:"/>
        <w:id w:val="1223332893"/>
        <w:placeholder>
          <w:docPart w:val="4F76EEF9F21743FAA3A8189431D6CB01"/>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754B91" w:rsidP="006E1507">
      <w:r>
        <w:t>I helped out at a Horse farm for almost a year, I spent that time driving the tractor to do various yard work, I also helped take care of the grounds on the horse farm, as well as assisting the lady take care of the horses. I like to work on vehicles, and I like to work with my dad on whatever vehicles we can work on. I enjoy playing video games and working with and on computers. I enjoy watching NASCAR in person and on tv. I also sometimes solder in my free time, and I like to take things apart and put them back together.</w:t>
      </w:r>
    </w:p>
    <w:sectPr w:rsidR="00B51D1B"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8D4" w:rsidRDefault="00CC48D4" w:rsidP="0068194B">
      <w:r>
        <w:separator/>
      </w:r>
    </w:p>
    <w:p w:rsidR="00CC48D4" w:rsidRDefault="00CC48D4"/>
    <w:p w:rsidR="00CC48D4" w:rsidRDefault="00CC48D4"/>
  </w:endnote>
  <w:endnote w:type="continuationSeparator" w:id="0">
    <w:p w:rsidR="00CC48D4" w:rsidRDefault="00CC48D4" w:rsidP="0068194B">
      <w:r>
        <w:continuationSeparator/>
      </w:r>
    </w:p>
    <w:p w:rsidR="00CC48D4" w:rsidRDefault="00CC48D4"/>
    <w:p w:rsidR="00CC48D4" w:rsidRDefault="00CC48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8D4" w:rsidRDefault="00CC48D4" w:rsidP="0068194B">
      <w:r>
        <w:separator/>
      </w:r>
    </w:p>
    <w:p w:rsidR="00CC48D4" w:rsidRDefault="00CC48D4"/>
    <w:p w:rsidR="00CC48D4" w:rsidRDefault="00CC48D4"/>
  </w:footnote>
  <w:footnote w:type="continuationSeparator" w:id="0">
    <w:p w:rsidR="00CC48D4" w:rsidRDefault="00CC48D4" w:rsidP="0068194B">
      <w:r>
        <w:continuationSeparator/>
      </w:r>
    </w:p>
    <w:p w:rsidR="00CC48D4" w:rsidRDefault="00CC48D4"/>
    <w:p w:rsidR="00CC48D4" w:rsidRDefault="00CC48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C88C3DC"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91"/>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4B91"/>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56423"/>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C48D4"/>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1B5D"/>
  <w15:chartTrackingRefBased/>
  <w15:docId w15:val="{BCBB4B93-0EE9-474E-B351-33489B78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754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ayso2023519@live.yte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zeigle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2A3188040D4F1DA2716FE952691043"/>
        <w:category>
          <w:name w:val="General"/>
          <w:gallery w:val="placeholder"/>
        </w:category>
        <w:types>
          <w:type w:val="bbPlcHdr"/>
        </w:types>
        <w:behaviors>
          <w:behavior w:val="content"/>
        </w:behaviors>
        <w:guid w:val="{001FD5BB-12A7-4021-8CBD-073376D6EA9E}"/>
      </w:docPartPr>
      <w:docPartBody>
        <w:p w:rsidR="00000000" w:rsidRDefault="00437A38">
          <w:pPr>
            <w:pStyle w:val="9D2A3188040D4F1DA2716FE952691043"/>
          </w:pPr>
          <w:r w:rsidRPr="00CF1A49">
            <w:t>·</w:t>
          </w:r>
        </w:p>
      </w:docPartBody>
    </w:docPart>
    <w:docPart>
      <w:docPartPr>
        <w:name w:val="2DA25E78ED454579A1B68DEAA3A7E2DD"/>
        <w:category>
          <w:name w:val="General"/>
          <w:gallery w:val="placeholder"/>
        </w:category>
        <w:types>
          <w:type w:val="bbPlcHdr"/>
        </w:types>
        <w:behaviors>
          <w:behavior w:val="content"/>
        </w:behaviors>
        <w:guid w:val="{8D832C89-B5C8-44BE-92DE-F46B71354E4B}"/>
      </w:docPartPr>
      <w:docPartBody>
        <w:p w:rsidR="00000000" w:rsidRDefault="00437A38">
          <w:pPr>
            <w:pStyle w:val="2DA25E78ED454579A1B68DEAA3A7E2DD"/>
          </w:pPr>
          <w:r w:rsidRPr="00CF1A49">
            <w:t>Experience</w:t>
          </w:r>
        </w:p>
      </w:docPartBody>
    </w:docPart>
    <w:docPart>
      <w:docPartPr>
        <w:name w:val="1C0713F2799941C789AB9B77AB313186"/>
        <w:category>
          <w:name w:val="General"/>
          <w:gallery w:val="placeholder"/>
        </w:category>
        <w:types>
          <w:type w:val="bbPlcHdr"/>
        </w:types>
        <w:behaviors>
          <w:behavior w:val="content"/>
        </w:behaviors>
        <w:guid w:val="{CA776AF3-D9FC-4B01-9A4E-AB453526B338}"/>
      </w:docPartPr>
      <w:docPartBody>
        <w:p w:rsidR="00000000" w:rsidRDefault="00437A38">
          <w:pPr>
            <w:pStyle w:val="1C0713F2799941C789AB9B77AB313186"/>
          </w:pPr>
          <w:r w:rsidRPr="00CF1A49">
            <w:t>Education</w:t>
          </w:r>
        </w:p>
      </w:docPartBody>
    </w:docPart>
    <w:docPart>
      <w:docPartPr>
        <w:name w:val="3E3F2B90A5A74382A2AD1DF1F54A5038"/>
        <w:category>
          <w:name w:val="General"/>
          <w:gallery w:val="placeholder"/>
        </w:category>
        <w:types>
          <w:type w:val="bbPlcHdr"/>
        </w:types>
        <w:behaviors>
          <w:behavior w:val="content"/>
        </w:behaviors>
        <w:guid w:val="{2CDBBC8C-9473-4CEB-8379-39CA8B8FD466}"/>
      </w:docPartPr>
      <w:docPartBody>
        <w:p w:rsidR="00000000" w:rsidRDefault="00437A38">
          <w:pPr>
            <w:pStyle w:val="3E3F2B90A5A74382A2AD1DF1F54A5038"/>
          </w:pPr>
          <w:r w:rsidRPr="00CF1A49">
            <w:t>Skills</w:t>
          </w:r>
        </w:p>
      </w:docPartBody>
    </w:docPart>
    <w:docPart>
      <w:docPartPr>
        <w:name w:val="4F76EEF9F21743FAA3A8189431D6CB01"/>
        <w:category>
          <w:name w:val="General"/>
          <w:gallery w:val="placeholder"/>
        </w:category>
        <w:types>
          <w:type w:val="bbPlcHdr"/>
        </w:types>
        <w:behaviors>
          <w:behavior w:val="content"/>
        </w:behaviors>
        <w:guid w:val="{B056E10A-020F-476E-9849-EE852B1C7C4E}"/>
      </w:docPartPr>
      <w:docPartBody>
        <w:p w:rsidR="00000000" w:rsidRDefault="00437A38">
          <w:pPr>
            <w:pStyle w:val="4F76EEF9F21743FAA3A8189431D6CB01"/>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38"/>
    <w:rsid w:val="0043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94F3354E244D688061FE453BDAE6DC">
    <w:name w:val="3094F3354E244D688061FE453BDAE6DC"/>
  </w:style>
  <w:style w:type="character" w:styleId="IntenseEmphasis">
    <w:name w:val="Intense Emphasis"/>
    <w:basedOn w:val="DefaultParagraphFont"/>
    <w:uiPriority w:val="2"/>
    <w:rPr>
      <w:b/>
      <w:iCs/>
      <w:color w:val="262626" w:themeColor="text1" w:themeTint="D9"/>
    </w:rPr>
  </w:style>
  <w:style w:type="paragraph" w:customStyle="1" w:styleId="BD91323D11D8489C957395C22D476A27">
    <w:name w:val="BD91323D11D8489C957395C22D476A27"/>
  </w:style>
  <w:style w:type="paragraph" w:customStyle="1" w:styleId="0204A9D1991A4EEC98A114F2AC5E4C5E">
    <w:name w:val="0204A9D1991A4EEC98A114F2AC5E4C5E"/>
  </w:style>
  <w:style w:type="paragraph" w:customStyle="1" w:styleId="9D2A3188040D4F1DA2716FE952691043">
    <w:name w:val="9D2A3188040D4F1DA2716FE952691043"/>
  </w:style>
  <w:style w:type="paragraph" w:customStyle="1" w:styleId="BDF5982601D34E7F88E1B77951E7890A">
    <w:name w:val="BDF5982601D34E7F88E1B77951E7890A"/>
  </w:style>
  <w:style w:type="paragraph" w:customStyle="1" w:styleId="16B0BFFEC9C14C6F8119EFBC91E75DC0">
    <w:name w:val="16B0BFFEC9C14C6F8119EFBC91E75DC0"/>
  </w:style>
  <w:style w:type="paragraph" w:customStyle="1" w:styleId="49037A3E49194D208C3650C96961C695">
    <w:name w:val="49037A3E49194D208C3650C96961C695"/>
  </w:style>
  <w:style w:type="paragraph" w:customStyle="1" w:styleId="F11297D0548B4F5FB6BEAB7DCFAB7A27">
    <w:name w:val="F11297D0548B4F5FB6BEAB7DCFAB7A27"/>
  </w:style>
  <w:style w:type="paragraph" w:customStyle="1" w:styleId="3D6EB882B1A94D9F9D5019E85760C5BA">
    <w:name w:val="3D6EB882B1A94D9F9D5019E85760C5BA"/>
  </w:style>
  <w:style w:type="paragraph" w:customStyle="1" w:styleId="E2B54D89DAC84C409AA3F61E53C919B7">
    <w:name w:val="E2B54D89DAC84C409AA3F61E53C919B7"/>
  </w:style>
  <w:style w:type="paragraph" w:customStyle="1" w:styleId="0ABB1A5AF3D34EDB900DEFBB4F4668FC">
    <w:name w:val="0ABB1A5AF3D34EDB900DEFBB4F4668FC"/>
  </w:style>
  <w:style w:type="paragraph" w:customStyle="1" w:styleId="2DA25E78ED454579A1B68DEAA3A7E2DD">
    <w:name w:val="2DA25E78ED454579A1B68DEAA3A7E2DD"/>
  </w:style>
  <w:style w:type="paragraph" w:customStyle="1" w:styleId="31511D8B05EF4700A06EA8F061A64E17">
    <w:name w:val="31511D8B05EF4700A06EA8F061A64E17"/>
  </w:style>
  <w:style w:type="paragraph" w:customStyle="1" w:styleId="349AD55EE19A435CB2993A679DF8E6AC">
    <w:name w:val="349AD55EE19A435CB2993A679DF8E6AC"/>
  </w:style>
  <w:style w:type="paragraph" w:customStyle="1" w:styleId="960FDFF918B4472D8033AEF880970DD9">
    <w:name w:val="960FDFF918B4472D8033AEF880970DD9"/>
  </w:style>
  <w:style w:type="character" w:styleId="SubtleReference">
    <w:name w:val="Subtle Reference"/>
    <w:basedOn w:val="DefaultParagraphFont"/>
    <w:uiPriority w:val="10"/>
    <w:qFormat/>
    <w:rPr>
      <w:b/>
      <w:caps w:val="0"/>
      <w:smallCaps/>
      <w:color w:val="595959" w:themeColor="text1" w:themeTint="A6"/>
    </w:rPr>
  </w:style>
  <w:style w:type="paragraph" w:customStyle="1" w:styleId="6E3D431C0CAC4BFA8BE048F4FFC710F8">
    <w:name w:val="6E3D431C0CAC4BFA8BE048F4FFC710F8"/>
  </w:style>
  <w:style w:type="paragraph" w:customStyle="1" w:styleId="6FB2F56ACF25493288AC964F1C322509">
    <w:name w:val="6FB2F56ACF25493288AC964F1C322509"/>
  </w:style>
  <w:style w:type="paragraph" w:customStyle="1" w:styleId="7173A860581F4BF99E1C8452149463F8">
    <w:name w:val="7173A860581F4BF99E1C8452149463F8"/>
  </w:style>
  <w:style w:type="paragraph" w:customStyle="1" w:styleId="5159BDFDE2C34405A441B0A92A89A43B">
    <w:name w:val="5159BDFDE2C34405A441B0A92A89A43B"/>
  </w:style>
  <w:style w:type="paragraph" w:customStyle="1" w:styleId="7C6C2BC2FE6940E4AAF355F0CF20A4F3">
    <w:name w:val="7C6C2BC2FE6940E4AAF355F0CF20A4F3"/>
  </w:style>
  <w:style w:type="paragraph" w:customStyle="1" w:styleId="B065187DD0144B72A9A2CC651C431389">
    <w:name w:val="B065187DD0144B72A9A2CC651C431389"/>
  </w:style>
  <w:style w:type="paragraph" w:customStyle="1" w:styleId="AFE81F2677E44157A8B2B4966CF541AB">
    <w:name w:val="AFE81F2677E44157A8B2B4966CF541AB"/>
  </w:style>
  <w:style w:type="paragraph" w:customStyle="1" w:styleId="1C0713F2799941C789AB9B77AB313186">
    <w:name w:val="1C0713F2799941C789AB9B77AB313186"/>
  </w:style>
  <w:style w:type="paragraph" w:customStyle="1" w:styleId="274957C6CDDF412CA67E3D9CB2404504">
    <w:name w:val="274957C6CDDF412CA67E3D9CB2404504"/>
  </w:style>
  <w:style w:type="paragraph" w:customStyle="1" w:styleId="D2E37C4640D74A44B6BA563F9D882736">
    <w:name w:val="D2E37C4640D74A44B6BA563F9D882736"/>
  </w:style>
  <w:style w:type="paragraph" w:customStyle="1" w:styleId="FF6CCB5C8F404A3198452D74FE09A35B">
    <w:name w:val="FF6CCB5C8F404A3198452D74FE09A35B"/>
  </w:style>
  <w:style w:type="paragraph" w:customStyle="1" w:styleId="D72E1BA375BF4A9DB2BBCA5AC4961291">
    <w:name w:val="D72E1BA375BF4A9DB2BBCA5AC4961291"/>
  </w:style>
  <w:style w:type="paragraph" w:customStyle="1" w:styleId="DFF77F008C8246CAA61AF5867F8271B7">
    <w:name w:val="DFF77F008C8246CAA61AF5867F8271B7"/>
  </w:style>
  <w:style w:type="paragraph" w:customStyle="1" w:styleId="F48CD52C1B224B3DB3201603B071D368">
    <w:name w:val="F48CD52C1B224B3DB3201603B071D368"/>
  </w:style>
  <w:style w:type="paragraph" w:customStyle="1" w:styleId="18AF77F253184CADBA791B6F632BABEE">
    <w:name w:val="18AF77F253184CADBA791B6F632BABEE"/>
  </w:style>
  <w:style w:type="paragraph" w:customStyle="1" w:styleId="6691B68AB2104CA2AEBCAD3487B8EF7A">
    <w:name w:val="6691B68AB2104CA2AEBCAD3487B8EF7A"/>
  </w:style>
  <w:style w:type="paragraph" w:customStyle="1" w:styleId="9DA1E75D90CD43C4AAA08BCDA77DCBBE">
    <w:name w:val="9DA1E75D90CD43C4AAA08BCDA77DCBBE"/>
  </w:style>
  <w:style w:type="paragraph" w:customStyle="1" w:styleId="26E7E708AA09485D92BB210062684308">
    <w:name w:val="26E7E708AA09485D92BB210062684308"/>
  </w:style>
  <w:style w:type="paragraph" w:customStyle="1" w:styleId="3E3F2B90A5A74382A2AD1DF1F54A5038">
    <w:name w:val="3E3F2B90A5A74382A2AD1DF1F54A5038"/>
  </w:style>
  <w:style w:type="paragraph" w:customStyle="1" w:styleId="36D94C34319B4A7EB7298DADF0ED86E4">
    <w:name w:val="36D94C34319B4A7EB7298DADF0ED86E4"/>
  </w:style>
  <w:style w:type="paragraph" w:customStyle="1" w:styleId="865C2BBA62004080AA210F24ABAB1582">
    <w:name w:val="865C2BBA62004080AA210F24ABAB1582"/>
  </w:style>
  <w:style w:type="paragraph" w:customStyle="1" w:styleId="4246463C162448C5BBFE00C5FB916822">
    <w:name w:val="4246463C162448C5BBFE00C5FB916822"/>
  </w:style>
  <w:style w:type="paragraph" w:customStyle="1" w:styleId="57243A2F0DDA4562B0FCD98A831D292D">
    <w:name w:val="57243A2F0DDA4562B0FCD98A831D292D"/>
  </w:style>
  <w:style w:type="paragraph" w:customStyle="1" w:styleId="E9A6014477674EED84B6B4D5CC1FA4C6">
    <w:name w:val="E9A6014477674EED84B6B4D5CC1FA4C6"/>
  </w:style>
  <w:style w:type="paragraph" w:customStyle="1" w:styleId="4F76EEF9F21743FAA3A8189431D6CB01">
    <w:name w:val="4F76EEF9F21743FAA3A8189431D6CB01"/>
  </w:style>
  <w:style w:type="paragraph" w:customStyle="1" w:styleId="C7A03F6FC4FA46E19F3E6F491906876A">
    <w:name w:val="C7A03F6FC4FA46E19F3E6F49190687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25</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Zeigler, Jayson</dc:creator>
  <cp:keywords/>
  <dc:description/>
  <cp:lastModifiedBy>Zeigler, Jayson</cp:lastModifiedBy>
  <cp:revision>1</cp:revision>
  <dcterms:created xsi:type="dcterms:W3CDTF">2023-04-14T18:20:00Z</dcterms:created>
  <dcterms:modified xsi:type="dcterms:W3CDTF">2023-04-14T18:45:00Z</dcterms:modified>
  <cp:category/>
</cp:coreProperties>
</file>