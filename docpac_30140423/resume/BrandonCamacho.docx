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6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14"/>
        <w:gridCol w:w="4357"/>
      </w:tblGrid>
      <w:tr w:rsidR="00D92B95" w:rsidRPr="00AE2D57" w14:paraId="159A6AAF" w14:textId="77777777" w:rsidTr="00AE2D57">
        <w:trPr>
          <w:trHeight w:val="1324"/>
        </w:trPr>
        <w:tc>
          <w:tcPr>
            <w:tcW w:w="5014" w:type="dxa"/>
            <w:vAlign w:val="bottom"/>
          </w:tcPr>
          <w:p w14:paraId="5FD7D555" w14:textId="77777777" w:rsidR="00C84833" w:rsidRPr="00AE2D57" w:rsidRDefault="006E347D" w:rsidP="00A54155">
            <w:pPr>
              <w:pStyle w:val="Title"/>
              <w:spacing w:line="240" w:lineRule="auto"/>
              <w:contextualSpacing w:val="0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53D6C105615E48CA82B133AE273C44A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E0861" w:rsidRPr="00AE2D57">
                  <w:t>Brandon</w:t>
                </w:r>
              </w:sdtContent>
            </w:sdt>
            <w:r w:rsidR="00D92B95" w:rsidRPr="00AE2D57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FEDA8AA6C8D49E285172E14128512D0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9E0861" w:rsidRPr="00AE2D57">
                  <w:t>Camacho</w:t>
                </w:r>
              </w:sdtContent>
            </w:sdt>
          </w:p>
        </w:tc>
        <w:tc>
          <w:tcPr>
            <w:tcW w:w="4357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4"/>
              <w:gridCol w:w="423"/>
            </w:tblGrid>
            <w:tr w:rsidR="00932D92" w:rsidRPr="00AE2D57" w14:paraId="78B8D1C2" w14:textId="77777777" w:rsidTr="00AE2D57">
              <w:trPr>
                <w:trHeight w:val="269"/>
              </w:trPr>
              <w:tc>
                <w:tcPr>
                  <w:tcW w:w="393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6201A7B" w14:textId="487D75EC" w:rsidR="004E2970" w:rsidRPr="00AE2D57" w:rsidRDefault="006E347D" w:rsidP="00A54155">
                  <w:pPr>
                    <w:pStyle w:val="ContactInfo"/>
                    <w:spacing w:before="0"/>
                    <w:contextualSpacing w:val="0"/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alias w:val="Enter address:"/>
                      <w:tag w:val="Enter address:"/>
                      <w:id w:val="966779368"/>
                      <w:placeholder>
                        <w:docPart w:val="8E14712B053E4C6B8F70D7E83640C44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40D29" w:rsidRPr="00AE2D57">
                        <w:rPr>
                          <w:rFonts w:cstheme="minorHAnsi"/>
                        </w:rPr>
                        <w:t xml:space="preserve">111 North Address Street          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8A4E382" w14:textId="77777777" w:rsidR="00932D92" w:rsidRPr="00AE2D57" w:rsidRDefault="00932D92" w:rsidP="00A54155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8DFD17" wp14:editId="6D3302C4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9953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2D57" w14:paraId="09E70F16" w14:textId="77777777" w:rsidTr="00AE2D57">
              <w:trPr>
                <w:trHeight w:val="258"/>
              </w:trPr>
              <w:sdt>
                <w:sdtPr>
                  <w:rPr>
                    <w:rFonts w:cstheme="minorHAnsi"/>
                  </w:rPr>
                  <w:alias w:val="Enter phone:"/>
                  <w:tag w:val="Enter phone:"/>
                  <w:id w:val="-1849400302"/>
                  <w:placeholder>
                    <w:docPart w:val="4AC98DA88FF54604B2C28E64F2DFC6BE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4" w:type="dxa"/>
                      <w:tcMar>
                        <w:left w:w="720" w:type="dxa"/>
                        <w:right w:w="29" w:type="dxa"/>
                      </w:tcMar>
                    </w:tcPr>
                    <w:p w14:paraId="6553F004" w14:textId="0394A4D5" w:rsidR="00932D92" w:rsidRPr="00AE2D57" w:rsidRDefault="00840D29" w:rsidP="00A54155">
                      <w:pPr>
                        <w:pStyle w:val="ContactInfo"/>
                        <w:spacing w:before="0"/>
                        <w:contextualSpacing w:val="0"/>
                        <w:rPr>
                          <w:rFonts w:cstheme="minorHAnsi"/>
                        </w:rPr>
                      </w:pPr>
                      <w:r w:rsidRPr="00AE2D57">
                        <w:rPr>
                          <w:rFonts w:cstheme="minorHAnsi"/>
                        </w:rPr>
                        <w:t>929-55-MARIO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02BC30F" w14:textId="77777777" w:rsidR="00932D92" w:rsidRPr="00AE2D57" w:rsidRDefault="00932D92" w:rsidP="00A54155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FE07DF" wp14:editId="2480DACB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FE8A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2D57" w14:paraId="43EC8062" w14:textId="77777777" w:rsidTr="00AE2D57">
              <w:trPr>
                <w:trHeight w:val="269"/>
              </w:trPr>
              <w:sdt>
                <w:sdtPr>
                  <w:rPr>
                    <w:rFonts w:cstheme="minorHAnsi"/>
                  </w:rPr>
                  <w:alias w:val="Enter email:"/>
                  <w:tag w:val="Enter email:"/>
                  <w:id w:val="-675184368"/>
                  <w:placeholder>
                    <w:docPart w:val="442E3445677544689FE36E7CF57972D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4" w:type="dxa"/>
                      <w:tcMar>
                        <w:left w:w="720" w:type="dxa"/>
                        <w:right w:w="29" w:type="dxa"/>
                      </w:tcMar>
                    </w:tcPr>
                    <w:p w14:paraId="003A8368" w14:textId="4CB65AFB" w:rsidR="00932D92" w:rsidRPr="00AE2D57" w:rsidRDefault="00840D29" w:rsidP="00A54155">
                      <w:pPr>
                        <w:pStyle w:val="ContactInfo"/>
                        <w:spacing w:before="0"/>
                        <w:contextualSpacing w:val="0"/>
                        <w:rPr>
                          <w:rFonts w:cstheme="minorHAnsi"/>
                        </w:rPr>
                      </w:pPr>
                      <w:r w:rsidRPr="00AE2D57">
                        <w:rPr>
                          <w:rFonts w:cstheme="minorHAnsi"/>
                        </w:rPr>
                        <w:t>gmail@gmail.com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FCFDA09" w14:textId="77777777" w:rsidR="00932D92" w:rsidRPr="00AE2D57" w:rsidRDefault="007307A3" w:rsidP="00A54155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E565CFB" wp14:editId="523A151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767B5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2D57" w14:paraId="642E89F6" w14:textId="77777777" w:rsidTr="00AE2D57">
              <w:trPr>
                <w:trHeight w:val="269"/>
              </w:trPr>
              <w:sdt>
                <w:sdtPr>
                  <w:rPr>
                    <w:rFonts w:cstheme="minorHAnsi"/>
                  </w:rPr>
                  <w:alias w:val="Enter LinkedIn profile:"/>
                  <w:tag w:val="Enter LinkedIn profile:"/>
                  <w:id w:val="1102843699"/>
                  <w:placeholder>
                    <w:docPart w:val="476542EE7CB843DA8BE1446CAF4D2B3C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4" w:type="dxa"/>
                      <w:tcMar>
                        <w:left w:w="720" w:type="dxa"/>
                        <w:right w:w="29" w:type="dxa"/>
                      </w:tcMar>
                    </w:tcPr>
                    <w:p w14:paraId="63061427" w14:textId="0DA75EB9" w:rsidR="00932D92" w:rsidRPr="00AE2D57" w:rsidRDefault="00840D29" w:rsidP="00A54155">
                      <w:pPr>
                        <w:pStyle w:val="ContactInfo"/>
                        <w:spacing w:before="0"/>
                        <w:contextualSpacing w:val="0"/>
                        <w:rPr>
                          <w:rFonts w:cstheme="minorHAnsi"/>
                        </w:rPr>
                      </w:pPr>
                      <w:r w:rsidRPr="00AE2D57">
                        <w:rPr>
                          <w:rFonts w:cstheme="minorHAnsi"/>
                        </w:rPr>
                        <w:t>theOneWhoDoesntExist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B40133A" w14:textId="77777777" w:rsidR="00932D92" w:rsidRPr="00AE2D57" w:rsidRDefault="00932D92" w:rsidP="00A54155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947588A" wp14:editId="611C696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44ECB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2D57" w14:paraId="05CF0E3E" w14:textId="77777777" w:rsidTr="00AE2D57">
              <w:trPr>
                <w:trHeight w:val="258"/>
              </w:trPr>
              <w:sdt>
                <w:sdtPr>
                  <w:rPr>
                    <w:rFonts w:cstheme="minorHAnsi"/>
                  </w:rPr>
                  <w:alias w:val="Enter Twitter/blog/portfolio:"/>
                  <w:tag w:val="Enter Twitter/blog/portfolio:"/>
                  <w:id w:val="182791170"/>
                  <w:placeholder>
                    <w:docPart w:val="C39297046482475E863C630F3F284051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4" w:type="dxa"/>
                      <w:tcMar>
                        <w:left w:w="720" w:type="dxa"/>
                        <w:right w:w="29" w:type="dxa"/>
                      </w:tcMar>
                    </w:tcPr>
                    <w:p w14:paraId="686F7FCD" w14:textId="5F5B3E91" w:rsidR="00932D92" w:rsidRPr="00AE2D57" w:rsidRDefault="00840D29" w:rsidP="00A54155">
                      <w:pPr>
                        <w:pStyle w:val="ContactInfo"/>
                        <w:spacing w:before="0"/>
                        <w:contextualSpacing w:val="0"/>
                        <w:rPr>
                          <w:rFonts w:cstheme="minorHAnsi"/>
                        </w:rPr>
                      </w:pPr>
                      <w:r w:rsidRPr="00AE2D57">
                        <w:rPr>
                          <w:rFonts w:cstheme="minorHAnsi"/>
                        </w:rPr>
                        <w:t>theOneWhoDoesntExist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886C8B9" w14:textId="57019626" w:rsidR="00A54155" w:rsidRPr="00AE2D57" w:rsidRDefault="00932D92" w:rsidP="00A54155">
                  <w:pPr>
                    <w:pStyle w:val="Icons"/>
                    <w:spacing w:after="0"/>
                    <w:rPr>
                      <w:rFonts w:cstheme="minorHAnsi"/>
                    </w:rPr>
                  </w:pPr>
                  <w:r w:rsidRPr="00AE2D57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A050C0F" wp14:editId="4EAC5B4A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0D062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3621A5E" w14:textId="77777777" w:rsidR="00D92B95" w:rsidRPr="00AE2D57" w:rsidRDefault="00D92B95" w:rsidP="00A54155">
            <w:pPr>
              <w:pStyle w:val="Header"/>
              <w:rPr>
                <w:rFonts w:cstheme="minorHAnsi"/>
              </w:rPr>
            </w:pPr>
          </w:p>
        </w:tc>
      </w:tr>
    </w:tbl>
    <w:p w14:paraId="023D6C50" w14:textId="4AD36B75" w:rsidR="00A54155" w:rsidRDefault="00A54155" w:rsidP="00A54155">
      <w:pPr>
        <w:spacing w:after="0"/>
        <w:jc w:val="center"/>
        <w:rPr>
          <w:rFonts w:cstheme="minorHAnsi"/>
        </w:rPr>
      </w:pPr>
      <w:r w:rsidRPr="00A54155">
        <w:rPr>
          <w:rFonts w:cstheme="minorHAnsi"/>
        </w:rPr>
        <w:t>github.com/Brand24376</w:t>
      </w:r>
    </w:p>
    <w:p w14:paraId="5FFB69A7" w14:textId="14C803A1" w:rsidR="00C43D65" w:rsidRPr="00AE2D57" w:rsidRDefault="00D95AB7">
      <w:pPr>
        <w:rPr>
          <w:rFonts w:cstheme="minorHAnsi"/>
        </w:rPr>
      </w:pPr>
      <w:r>
        <w:rPr>
          <w:rFonts w:cstheme="minorHAnsi"/>
        </w:rPr>
        <w:t>Diverse Programmer</w:t>
      </w:r>
      <w:r w:rsidR="008A2D8A">
        <w:rPr>
          <w:rFonts w:cstheme="minorHAnsi"/>
        </w:rPr>
        <w:t xml:space="preserve"> well-suited for tasks applicable to my best skills. Organized and fast-learner that is driven through experiences that challenge my best skills and requires hard thinking to find the solution.</w:t>
      </w:r>
    </w:p>
    <w:p w14:paraId="4B1120B5" w14:textId="1D264E69" w:rsidR="00AD13CB" w:rsidRPr="00A54155" w:rsidRDefault="00840D29" w:rsidP="00AD13CB">
      <w:pPr>
        <w:pStyle w:val="Heading1"/>
        <w:rPr>
          <w:rFonts w:asciiTheme="minorHAnsi" w:hAnsiTheme="minorHAnsi" w:cstheme="minorHAnsi"/>
          <w:szCs w:val="36"/>
        </w:rPr>
      </w:pPr>
      <w:r w:rsidRPr="00A54155">
        <w:rPr>
          <w:rFonts w:asciiTheme="minorHAnsi" w:hAnsiTheme="minorHAnsi" w:cstheme="minorHAnsi"/>
          <w:szCs w:val="36"/>
        </w:rPr>
        <w:t>Skills</w:t>
      </w:r>
    </w:p>
    <w:tbl>
      <w:tblPr>
        <w:tblStyle w:val="TableGrid"/>
        <w:tblW w:w="467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378"/>
        <w:gridCol w:w="4379"/>
      </w:tblGrid>
      <w:tr w:rsidR="005B1D68" w:rsidRPr="00AE2D57" w14:paraId="4FECAA02" w14:textId="77777777" w:rsidTr="00623EDC">
        <w:trPr>
          <w:trHeight w:val="1223"/>
        </w:trPr>
        <w:tc>
          <w:tcPr>
            <w:tcW w:w="4379" w:type="dxa"/>
          </w:tcPr>
          <w:p w14:paraId="6B208EF3" w14:textId="021D6624" w:rsidR="005B1D68" w:rsidRPr="00AE2D57" w:rsidRDefault="00611B14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AE2D57">
              <w:rPr>
                <w:rFonts w:cstheme="minorHAnsi"/>
              </w:rPr>
              <w:t>Proficient in JavaScript and HTML.</w:t>
            </w:r>
          </w:p>
          <w:p w14:paraId="5B190041" w14:textId="3F6BF1D8" w:rsidR="00752315" w:rsidRPr="00AE2D57" w:rsidRDefault="00611B14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AE2D57">
              <w:rPr>
                <w:rFonts w:cstheme="minorHAnsi"/>
              </w:rPr>
              <w:t>Intermediate in NodeJS, Python, CSS, and SQLite 3.</w:t>
            </w:r>
          </w:p>
        </w:tc>
        <w:tc>
          <w:tcPr>
            <w:tcW w:w="4379" w:type="dxa"/>
            <w:tcMar>
              <w:left w:w="360" w:type="dxa"/>
              <w:right w:w="0" w:type="dxa"/>
            </w:tcMar>
          </w:tcPr>
          <w:p w14:paraId="692BA0BE" w14:textId="2571B185" w:rsidR="005B1D68" w:rsidRPr="00AE2D57" w:rsidRDefault="00611B14" w:rsidP="00BC7376">
            <w:pPr>
              <w:pStyle w:val="ListBullet"/>
              <w:rPr>
                <w:rFonts w:cstheme="minorHAnsi"/>
              </w:rPr>
            </w:pPr>
            <w:r w:rsidRPr="00AE2D57">
              <w:rPr>
                <w:rFonts w:cstheme="minorHAnsi"/>
              </w:rPr>
              <w:t xml:space="preserve">Currently working for the CIW JavaScript Specialist certification and the CompTIA ITF+ certification. Planned to complete by or before </w:t>
            </w:r>
            <w:r w:rsidR="00623EDC" w:rsidRPr="00AE2D57">
              <w:rPr>
                <w:rFonts w:cstheme="minorHAnsi"/>
              </w:rPr>
              <w:t>May 2023.</w:t>
            </w:r>
          </w:p>
          <w:p w14:paraId="49C27EC7" w14:textId="441FF33E" w:rsidR="00752315" w:rsidRPr="00AE2D57" w:rsidRDefault="00E004F0" w:rsidP="00BC7376">
            <w:pPr>
              <w:pStyle w:val="ListBullet"/>
              <w:rPr>
                <w:rFonts w:cstheme="minorHAnsi"/>
              </w:rPr>
            </w:pPr>
            <w:r w:rsidRPr="00AE2D57">
              <w:rPr>
                <w:rFonts w:cstheme="minorHAnsi"/>
              </w:rPr>
              <w:t>A bit below intermediate in using a Raspberry Pi.</w:t>
            </w:r>
          </w:p>
          <w:p w14:paraId="45866565" w14:textId="484EE41C" w:rsidR="00752315" w:rsidRPr="00AE2D57" w:rsidRDefault="00623EDC" w:rsidP="00623EDC">
            <w:pPr>
              <w:pStyle w:val="ListBullet"/>
              <w:rPr>
                <w:rFonts w:cstheme="minorHAnsi"/>
              </w:rPr>
            </w:pPr>
            <w:r w:rsidRPr="00AE2D57">
              <w:rPr>
                <w:rFonts w:cstheme="minorHAnsi"/>
              </w:rPr>
              <w:t>Beginner in WebSocket’s and Electron.</w:t>
            </w:r>
          </w:p>
        </w:tc>
      </w:tr>
    </w:tbl>
    <w:p w14:paraId="4542F228" w14:textId="0D385D08" w:rsidR="005B1D68" w:rsidRPr="00AE2D57" w:rsidRDefault="00840D29" w:rsidP="004937AE">
      <w:pPr>
        <w:pStyle w:val="Heading1"/>
        <w:rPr>
          <w:rFonts w:asciiTheme="minorHAnsi" w:hAnsiTheme="minorHAnsi" w:cstheme="minorHAnsi"/>
        </w:rPr>
      </w:pPr>
      <w:r w:rsidRPr="00AE2D57">
        <w:rPr>
          <w:rFonts w:asciiTheme="minorHAnsi" w:hAnsiTheme="minorHAnsi" w:cstheme="minorHAnsi"/>
        </w:rPr>
        <w:t>Work Experience</w:t>
      </w:r>
    </w:p>
    <w:p w14:paraId="5A92334F" w14:textId="3EC27075" w:rsidR="00D413F9" w:rsidRPr="00AE2D57" w:rsidRDefault="006E347D" w:rsidP="00D413F9">
      <w:pPr>
        <w:pStyle w:val="Heading3"/>
        <w:rPr>
          <w:rFonts w:cstheme="minorHAnsi"/>
        </w:rPr>
      </w:pPr>
      <w:r>
        <w:rPr>
          <w:rFonts w:cstheme="minorHAnsi"/>
        </w:rPr>
        <w:t>2020</w:t>
      </w:r>
      <w:r w:rsidR="00D413F9" w:rsidRPr="00AE2D57">
        <w:rPr>
          <w:rFonts w:cstheme="minorHAnsi"/>
        </w:rPr>
        <w:t xml:space="preserve"> – </w:t>
      </w:r>
      <w:r>
        <w:rPr>
          <w:rFonts w:cstheme="minorHAnsi"/>
        </w:rPr>
        <w:t>Present</w:t>
      </w:r>
    </w:p>
    <w:p w14:paraId="35C73345" w14:textId="2D2E8AF7" w:rsidR="00D413F9" w:rsidRPr="00AE2D57" w:rsidRDefault="006E347D" w:rsidP="00513EF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</w:t>
      </w:r>
      <w:r w:rsidR="00E03F71" w:rsidRPr="00AE2D57">
        <w:rPr>
          <w:rFonts w:asciiTheme="minorHAnsi" w:hAnsiTheme="minorHAnsi" w:cstheme="minorHAnsi"/>
        </w:rPr>
        <w:t xml:space="preserve"> </w:t>
      </w:r>
      <w:r w:rsidR="0095272C" w:rsidRPr="00AE2D57">
        <w:rPr>
          <w:rFonts w:asciiTheme="minorHAnsi" w:hAnsiTheme="minorHAnsi" w:cstheme="minorHAnsi"/>
        </w:rPr>
        <w:t>/</w:t>
      </w:r>
      <w:r w:rsidR="005A4A49" w:rsidRPr="00AE2D57">
        <w:rPr>
          <w:rFonts w:asciiTheme="minorHAnsi" w:hAnsiTheme="minorHAnsi" w:cstheme="minorHAnsi"/>
        </w:rPr>
        <w:t xml:space="preserve"> </w:t>
      </w:r>
      <w:r>
        <w:rPr>
          <w:rStyle w:val="Emphasis"/>
          <w:rFonts w:asciiTheme="minorHAnsi" w:hAnsiTheme="minorHAnsi" w:cstheme="minorHAnsi"/>
        </w:rPr>
        <w:t>Computer Programmer, York PA</w:t>
      </w:r>
    </w:p>
    <w:p w14:paraId="3606A22D" w14:textId="290CA1CB" w:rsidR="00D413F9" w:rsidRPr="006E347D" w:rsidRDefault="006E347D" w:rsidP="006E347D">
      <w:pPr>
        <w:pStyle w:val="ListParagraph"/>
        <w:numPr>
          <w:ilvl w:val="0"/>
          <w:numId w:val="15"/>
        </w:numPr>
        <w:rPr>
          <w:rFonts w:cstheme="minorHAnsi"/>
        </w:rPr>
      </w:pPr>
      <w:r>
        <w:t>Studied computer programming and reinforced my knowledge on this subject.</w:t>
      </w:r>
      <w:bookmarkStart w:id="0" w:name="_GoBack"/>
      <w:bookmarkEnd w:id="0"/>
    </w:p>
    <w:p w14:paraId="1E9AD219" w14:textId="7EA678A3" w:rsidR="0070237E" w:rsidRPr="00AE2D57" w:rsidRDefault="00840D29" w:rsidP="00840D29">
      <w:pPr>
        <w:pStyle w:val="Heading1"/>
        <w:rPr>
          <w:rFonts w:asciiTheme="minorHAnsi" w:hAnsiTheme="minorHAnsi" w:cstheme="minorHAnsi"/>
        </w:rPr>
      </w:pPr>
      <w:r w:rsidRPr="00AE2D57">
        <w:rPr>
          <w:rFonts w:asciiTheme="minorHAnsi" w:hAnsiTheme="minorHAnsi" w:cstheme="minorHAnsi"/>
        </w:rPr>
        <w:t>Education History</w:t>
      </w:r>
    </w:p>
    <w:p w14:paraId="347ACBEB" w14:textId="51F6484B" w:rsidR="0070237E" w:rsidRPr="00AE2D57" w:rsidRDefault="00611B14" w:rsidP="0070237E">
      <w:pPr>
        <w:pStyle w:val="Heading3"/>
        <w:rPr>
          <w:rFonts w:cstheme="minorHAnsi"/>
        </w:rPr>
      </w:pPr>
      <w:r w:rsidRPr="00AE2D57">
        <w:rPr>
          <w:rFonts w:cstheme="minorHAnsi"/>
        </w:rPr>
        <w:t>2020 – Present</w:t>
      </w:r>
    </w:p>
    <w:p w14:paraId="65EDD11B" w14:textId="4230B6DA" w:rsidR="0070237E" w:rsidRPr="00AE2D57" w:rsidRDefault="00611B14" w:rsidP="0070237E">
      <w:pPr>
        <w:pStyle w:val="Heading2"/>
        <w:rPr>
          <w:rFonts w:asciiTheme="minorHAnsi" w:hAnsiTheme="minorHAnsi" w:cstheme="minorHAnsi"/>
        </w:rPr>
      </w:pPr>
      <w:r w:rsidRPr="00AE2D57">
        <w:rPr>
          <w:rStyle w:val="Emphasis"/>
          <w:rFonts w:asciiTheme="minorHAnsi" w:hAnsiTheme="minorHAnsi" w:cstheme="minorHAnsi"/>
        </w:rPr>
        <w:t>York County School of Technology, York PA</w:t>
      </w:r>
    </w:p>
    <w:p w14:paraId="72831E09" w14:textId="34ADA57A" w:rsidR="00E268B3" w:rsidRPr="00AE2D57" w:rsidRDefault="00E268B3" w:rsidP="00E268B3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AE2D57">
        <w:rPr>
          <w:rFonts w:cstheme="minorHAnsi"/>
        </w:rPr>
        <w:t>Studied Computer Programming and excelled in multiple subjects.</w:t>
      </w:r>
    </w:p>
    <w:p w14:paraId="04B21796" w14:textId="51D7AED9" w:rsidR="00E268B3" w:rsidRPr="00AE2D57" w:rsidRDefault="00E268B3" w:rsidP="00E268B3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AE2D57">
        <w:rPr>
          <w:rFonts w:cstheme="minorHAnsi"/>
        </w:rPr>
        <w:t>Current GPA of 3.6.</w:t>
      </w:r>
    </w:p>
    <w:p w14:paraId="2B242C24" w14:textId="77777777" w:rsidR="00E268B3" w:rsidRPr="00AE2D57" w:rsidRDefault="00E268B3" w:rsidP="00E268B3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AE2D57">
        <w:rPr>
          <w:rFonts w:cstheme="minorHAnsi"/>
        </w:rPr>
        <w:t>Got distinguished Honor Roll all throughout High School with the exception of 9</w:t>
      </w:r>
      <w:r w:rsidRPr="00AE2D57">
        <w:rPr>
          <w:rFonts w:cstheme="minorHAnsi"/>
          <w:vertAlign w:val="superscript"/>
        </w:rPr>
        <w:t>th</w:t>
      </w:r>
      <w:r w:rsidRPr="00AE2D57">
        <w:rPr>
          <w:rFonts w:cstheme="minorHAnsi"/>
        </w:rPr>
        <w:t xml:space="preserve"> grade with no Honor Roll 1</w:t>
      </w:r>
      <w:r w:rsidRPr="00AE2D57">
        <w:rPr>
          <w:rFonts w:cstheme="minorHAnsi"/>
          <w:vertAlign w:val="superscript"/>
        </w:rPr>
        <w:t>st</w:t>
      </w:r>
      <w:r w:rsidRPr="00AE2D57">
        <w:rPr>
          <w:rFonts w:cstheme="minorHAnsi"/>
        </w:rPr>
        <w:t xml:space="preserve"> marking period, and regular Honor Roll 2</w:t>
      </w:r>
      <w:r w:rsidRPr="00AE2D57">
        <w:rPr>
          <w:rFonts w:cstheme="minorHAnsi"/>
          <w:vertAlign w:val="superscript"/>
        </w:rPr>
        <w:t>nd</w:t>
      </w:r>
      <w:r w:rsidRPr="00AE2D57">
        <w:rPr>
          <w:rFonts w:cstheme="minorHAnsi"/>
        </w:rPr>
        <w:t xml:space="preserve"> marking period.</w:t>
      </w:r>
    </w:p>
    <w:p w14:paraId="6F7BF7BC" w14:textId="4C39CF89" w:rsidR="0070237E" w:rsidRPr="00AE2D57" w:rsidRDefault="00E268B3" w:rsidP="00E268B3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</w:rPr>
      </w:pPr>
      <w:r w:rsidRPr="00AE2D57">
        <w:rPr>
          <w:rFonts w:cstheme="minorHAnsi"/>
        </w:rPr>
        <w:t>Got perfect attendance 2</w:t>
      </w:r>
      <w:r w:rsidRPr="00AE2D57">
        <w:rPr>
          <w:rFonts w:cstheme="minorHAnsi"/>
          <w:vertAlign w:val="superscript"/>
        </w:rPr>
        <w:t>nd</w:t>
      </w:r>
      <w:r w:rsidRPr="00AE2D57">
        <w:rPr>
          <w:rFonts w:cstheme="minorHAnsi"/>
        </w:rPr>
        <w:t xml:space="preserve"> marking period in 10</w:t>
      </w:r>
      <w:r w:rsidRPr="00AE2D57">
        <w:rPr>
          <w:rFonts w:cstheme="minorHAnsi"/>
          <w:vertAlign w:val="superscript"/>
        </w:rPr>
        <w:t>th</w:t>
      </w:r>
      <w:r w:rsidRPr="00AE2D57">
        <w:rPr>
          <w:rFonts w:cstheme="minorHAnsi"/>
        </w:rPr>
        <w:t xml:space="preserve"> grade, and for the entirety of 11</w:t>
      </w:r>
      <w:r w:rsidRPr="00AE2D57">
        <w:rPr>
          <w:rFonts w:cstheme="minorHAnsi"/>
          <w:vertAlign w:val="superscript"/>
        </w:rPr>
        <w:t>th</w:t>
      </w:r>
      <w:r w:rsidRPr="00AE2D57">
        <w:rPr>
          <w:rFonts w:cstheme="minorHAnsi"/>
        </w:rPr>
        <w:t xml:space="preserve"> grade so far.</w:t>
      </w:r>
    </w:p>
    <w:p w14:paraId="01DBDBF7" w14:textId="2423CFE6" w:rsidR="00434074" w:rsidRPr="00AE2D57" w:rsidRDefault="00611B14" w:rsidP="00434074">
      <w:pPr>
        <w:pStyle w:val="Heading1"/>
        <w:rPr>
          <w:rFonts w:asciiTheme="minorHAnsi" w:hAnsiTheme="minorHAnsi" w:cstheme="minorHAnsi"/>
        </w:rPr>
      </w:pPr>
      <w:r w:rsidRPr="00AE2D57">
        <w:rPr>
          <w:rFonts w:asciiTheme="minorHAnsi" w:hAnsiTheme="minorHAnsi" w:cstheme="minorHAnsi"/>
        </w:rPr>
        <w:t>Accomplishments</w:t>
      </w:r>
      <w:r w:rsidR="00A54155">
        <w:rPr>
          <w:rFonts w:asciiTheme="minorHAnsi" w:hAnsiTheme="minorHAnsi" w:cstheme="minorHAnsi"/>
        </w:rPr>
        <w:t xml:space="preserve"> / Activities</w:t>
      </w:r>
    </w:p>
    <w:p w14:paraId="35F1ED0D" w14:textId="2CD8156E" w:rsidR="00A54155" w:rsidRPr="00596C27" w:rsidRDefault="00596C27" w:rsidP="00596C2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I made small website games as a personal project which are uploaded to GitHub Pages under my professional GitHub account, Brand24376. Access to these games are on Brand24376/Brand24376.github.io.</w:t>
      </w:r>
      <w:r w:rsidR="00377B4D">
        <w:rPr>
          <w:rFonts w:cstheme="minorHAnsi"/>
        </w:rPr>
        <w:t xml:space="preserve"> I also contribute to it using my personal GitHub account, LightningAwsome.</w:t>
      </w:r>
    </w:p>
    <w:sectPr w:rsidR="00A54155" w:rsidRPr="00596C27" w:rsidSect="00D92B95">
      <w:footerReference w:type="default" r:id="rId12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826E1" w14:textId="77777777" w:rsidR="009E0861" w:rsidRDefault="009E0861" w:rsidP="00725803">
      <w:pPr>
        <w:spacing w:after="0"/>
      </w:pPr>
      <w:r>
        <w:separator/>
      </w:r>
    </w:p>
  </w:endnote>
  <w:endnote w:type="continuationSeparator" w:id="0">
    <w:p w14:paraId="23FD4855" w14:textId="77777777" w:rsidR="009E0861" w:rsidRDefault="009E086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6EE1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8BDEA" w14:textId="77777777" w:rsidR="009E0861" w:rsidRDefault="009E0861" w:rsidP="00725803">
      <w:pPr>
        <w:spacing w:after="0"/>
      </w:pPr>
      <w:r>
        <w:separator/>
      </w:r>
    </w:p>
  </w:footnote>
  <w:footnote w:type="continuationSeparator" w:id="0">
    <w:p w14:paraId="008CE913" w14:textId="77777777" w:rsidR="009E0861" w:rsidRDefault="009E086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A10A0"/>
    <w:multiLevelType w:val="hybridMultilevel"/>
    <w:tmpl w:val="F9D0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A55714"/>
    <w:multiLevelType w:val="hybridMultilevel"/>
    <w:tmpl w:val="DE6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529BA"/>
    <w:multiLevelType w:val="hybridMultilevel"/>
    <w:tmpl w:val="DFBA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61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40B03"/>
    <w:rsid w:val="00377B4D"/>
    <w:rsid w:val="00380AE7"/>
    <w:rsid w:val="003A6943"/>
    <w:rsid w:val="00410BA2"/>
    <w:rsid w:val="00434074"/>
    <w:rsid w:val="00463C3B"/>
    <w:rsid w:val="004937AE"/>
    <w:rsid w:val="00495617"/>
    <w:rsid w:val="004E2970"/>
    <w:rsid w:val="005026DD"/>
    <w:rsid w:val="00513EFC"/>
    <w:rsid w:val="0052113B"/>
    <w:rsid w:val="00564951"/>
    <w:rsid w:val="00573BF9"/>
    <w:rsid w:val="00596C27"/>
    <w:rsid w:val="005A35D8"/>
    <w:rsid w:val="005A4A49"/>
    <w:rsid w:val="005B1D68"/>
    <w:rsid w:val="00611B14"/>
    <w:rsid w:val="00611B37"/>
    <w:rsid w:val="00623EDC"/>
    <w:rsid w:val="006252B4"/>
    <w:rsid w:val="00646BA2"/>
    <w:rsid w:val="00675EA0"/>
    <w:rsid w:val="006C08A0"/>
    <w:rsid w:val="006C47D8"/>
    <w:rsid w:val="006D2D08"/>
    <w:rsid w:val="006E347D"/>
    <w:rsid w:val="006F26A2"/>
    <w:rsid w:val="0070237E"/>
    <w:rsid w:val="00725803"/>
    <w:rsid w:val="00725CB5"/>
    <w:rsid w:val="007307A3"/>
    <w:rsid w:val="00752315"/>
    <w:rsid w:val="00840D29"/>
    <w:rsid w:val="00857E6B"/>
    <w:rsid w:val="008968C4"/>
    <w:rsid w:val="008A2D8A"/>
    <w:rsid w:val="008D7C1C"/>
    <w:rsid w:val="0092291B"/>
    <w:rsid w:val="00932D92"/>
    <w:rsid w:val="0095272C"/>
    <w:rsid w:val="00972024"/>
    <w:rsid w:val="009E0861"/>
    <w:rsid w:val="009F04D2"/>
    <w:rsid w:val="009F2BA7"/>
    <w:rsid w:val="009F6DA0"/>
    <w:rsid w:val="00A01182"/>
    <w:rsid w:val="00A54155"/>
    <w:rsid w:val="00AD13CB"/>
    <w:rsid w:val="00AD3FD8"/>
    <w:rsid w:val="00AE2D57"/>
    <w:rsid w:val="00B370A8"/>
    <w:rsid w:val="00B47069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95AB7"/>
    <w:rsid w:val="00E004F0"/>
    <w:rsid w:val="00E03F71"/>
    <w:rsid w:val="00E154B5"/>
    <w:rsid w:val="00E232F0"/>
    <w:rsid w:val="00E268B3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2DDD27"/>
  <w15:chartTrackingRefBased/>
  <w15:docId w15:val="{9C0AC124-77F6-40CB-9097-A82B30EA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macho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D6C105615E48CA82B133AE273C4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A2D54-484E-4C38-8DEC-4DB06ED08275}"/>
      </w:docPartPr>
      <w:docPartBody>
        <w:p w:rsidR="00BB2953" w:rsidRDefault="00BB2953">
          <w:pPr>
            <w:pStyle w:val="53D6C105615E48CA82B133AE273C44A9"/>
          </w:pPr>
          <w:r>
            <w:t>First Name</w:t>
          </w:r>
        </w:p>
      </w:docPartBody>
    </w:docPart>
    <w:docPart>
      <w:docPartPr>
        <w:name w:val="BFEDA8AA6C8D49E285172E141285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7212B-861C-4567-A50F-8450221C6D89}"/>
      </w:docPartPr>
      <w:docPartBody>
        <w:p w:rsidR="00BB2953" w:rsidRDefault="00BB2953">
          <w:pPr>
            <w:pStyle w:val="BFEDA8AA6C8D49E285172E14128512D0"/>
          </w:pPr>
          <w:r>
            <w:t>Last Name</w:t>
          </w:r>
        </w:p>
      </w:docPartBody>
    </w:docPart>
    <w:docPart>
      <w:docPartPr>
        <w:name w:val="8E14712B053E4C6B8F70D7E83640C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02552-EA0E-4A58-A33D-C681492454C5}"/>
      </w:docPartPr>
      <w:docPartBody>
        <w:p w:rsidR="00BB2953" w:rsidRDefault="00BB2953">
          <w:pPr>
            <w:pStyle w:val="8E14712B053E4C6B8F70D7E83640C447"/>
          </w:pPr>
          <w:r w:rsidRPr="009D0878">
            <w:t>Address</w:t>
          </w:r>
        </w:p>
      </w:docPartBody>
    </w:docPart>
    <w:docPart>
      <w:docPartPr>
        <w:name w:val="4AC98DA88FF54604B2C28E64F2DFC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711C3-1205-495C-BEDF-4487D4A68705}"/>
      </w:docPartPr>
      <w:docPartBody>
        <w:p w:rsidR="00BB2953" w:rsidRDefault="00BB2953">
          <w:pPr>
            <w:pStyle w:val="4AC98DA88FF54604B2C28E64F2DFC6BE"/>
          </w:pPr>
          <w:r w:rsidRPr="009D0878">
            <w:t>Phone</w:t>
          </w:r>
        </w:p>
      </w:docPartBody>
    </w:docPart>
    <w:docPart>
      <w:docPartPr>
        <w:name w:val="442E3445677544689FE36E7CF5797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0A6B-525E-45C2-8F1D-BCDD34165428}"/>
      </w:docPartPr>
      <w:docPartBody>
        <w:p w:rsidR="00BB2953" w:rsidRDefault="00BB2953">
          <w:pPr>
            <w:pStyle w:val="442E3445677544689FE36E7CF57972DB"/>
          </w:pPr>
          <w:r w:rsidRPr="009D0878">
            <w:t>Email</w:t>
          </w:r>
        </w:p>
      </w:docPartBody>
    </w:docPart>
    <w:docPart>
      <w:docPartPr>
        <w:name w:val="476542EE7CB843DA8BE1446CAF4D2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6DA5E-A814-43F2-87E5-55A31CE418CC}"/>
      </w:docPartPr>
      <w:docPartBody>
        <w:p w:rsidR="00BB2953" w:rsidRDefault="00BB2953">
          <w:pPr>
            <w:pStyle w:val="476542EE7CB843DA8BE1446CAF4D2B3C"/>
          </w:pPr>
          <w:r w:rsidRPr="009D0878">
            <w:t>LinkedIn Profile</w:t>
          </w:r>
        </w:p>
      </w:docPartBody>
    </w:docPart>
    <w:docPart>
      <w:docPartPr>
        <w:name w:val="C39297046482475E863C630F3F28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2B1DD-7225-4FC6-9D06-FB4EFC789328}"/>
      </w:docPartPr>
      <w:docPartBody>
        <w:p w:rsidR="00BB2953" w:rsidRDefault="00BB2953">
          <w:pPr>
            <w:pStyle w:val="C39297046482475E863C630F3F284051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53"/>
    <w:rsid w:val="00BB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D6C105615E48CA82B133AE273C44A9">
    <w:name w:val="53D6C105615E48CA82B133AE273C44A9"/>
  </w:style>
  <w:style w:type="paragraph" w:customStyle="1" w:styleId="BFEDA8AA6C8D49E285172E14128512D0">
    <w:name w:val="BFEDA8AA6C8D49E285172E14128512D0"/>
  </w:style>
  <w:style w:type="paragraph" w:customStyle="1" w:styleId="8E14712B053E4C6B8F70D7E83640C447">
    <w:name w:val="8E14712B053E4C6B8F70D7E83640C447"/>
  </w:style>
  <w:style w:type="paragraph" w:customStyle="1" w:styleId="4AC98DA88FF54604B2C28E64F2DFC6BE">
    <w:name w:val="4AC98DA88FF54604B2C28E64F2DFC6BE"/>
  </w:style>
  <w:style w:type="paragraph" w:customStyle="1" w:styleId="442E3445677544689FE36E7CF57972DB">
    <w:name w:val="442E3445677544689FE36E7CF57972DB"/>
  </w:style>
  <w:style w:type="paragraph" w:customStyle="1" w:styleId="476542EE7CB843DA8BE1446CAF4D2B3C">
    <w:name w:val="476542EE7CB843DA8BE1446CAF4D2B3C"/>
  </w:style>
  <w:style w:type="paragraph" w:customStyle="1" w:styleId="C39297046482475E863C630F3F284051">
    <w:name w:val="C39297046482475E863C630F3F284051"/>
  </w:style>
  <w:style w:type="paragraph" w:customStyle="1" w:styleId="639F5EDBC1CA4B8BBDA97DD42F203B5E">
    <w:name w:val="639F5EDBC1CA4B8BBDA97DD42F203B5E"/>
  </w:style>
  <w:style w:type="paragraph" w:customStyle="1" w:styleId="9948799ECB2547E5932C170736BBD23E">
    <w:name w:val="9948799ECB2547E5932C170736BBD23E"/>
  </w:style>
  <w:style w:type="paragraph" w:customStyle="1" w:styleId="4E3AD1D447994980AC93608EDDAE0FFB">
    <w:name w:val="4E3AD1D447994980AC93608EDDAE0FFB"/>
  </w:style>
  <w:style w:type="paragraph" w:customStyle="1" w:styleId="48B2EC0AB1484E0480B9671C14E5B689">
    <w:name w:val="48B2EC0AB1484E0480B9671C14E5B689"/>
  </w:style>
  <w:style w:type="paragraph" w:customStyle="1" w:styleId="45388063283F47D799864A44C5F459A3">
    <w:name w:val="45388063283F47D799864A44C5F459A3"/>
  </w:style>
  <w:style w:type="paragraph" w:customStyle="1" w:styleId="ED557F3D559C46488ABD4FF640976CA5">
    <w:name w:val="ED557F3D559C46488ABD4FF640976CA5"/>
  </w:style>
  <w:style w:type="paragraph" w:customStyle="1" w:styleId="9668B9AFBCA840699049D5BA54E6B691">
    <w:name w:val="9668B9AFBCA840699049D5BA54E6B691"/>
  </w:style>
  <w:style w:type="paragraph" w:customStyle="1" w:styleId="ADBACC5D1A8441339152048FAE2F8AED">
    <w:name w:val="ADBACC5D1A8441339152048FAE2F8AED"/>
  </w:style>
  <w:style w:type="paragraph" w:customStyle="1" w:styleId="F9FE6089D94740EEA306F9CCE0954A80">
    <w:name w:val="F9FE6089D94740EEA306F9CCE0954A80"/>
  </w:style>
  <w:style w:type="paragraph" w:customStyle="1" w:styleId="48A9E2BFD5974FF79CD62D630603A652">
    <w:name w:val="48A9E2BFD5974FF79CD62D630603A652"/>
  </w:style>
  <w:style w:type="paragraph" w:customStyle="1" w:styleId="A434345767214C6792FD54ACAFA122EC">
    <w:name w:val="A434345767214C6792FD54ACAFA122EC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8EA152BB8064E4AA05F185FE4E5B19A">
    <w:name w:val="C8EA152BB8064E4AA05F185FE4E5B19A"/>
  </w:style>
  <w:style w:type="paragraph" w:customStyle="1" w:styleId="FAD8590699274BF1895B572AAA955178">
    <w:name w:val="FAD8590699274BF1895B572AAA955178"/>
  </w:style>
  <w:style w:type="paragraph" w:customStyle="1" w:styleId="A491F58ED5794D69AA4373CE2F5FDCEC">
    <w:name w:val="A491F58ED5794D69AA4373CE2F5FDCEC"/>
  </w:style>
  <w:style w:type="paragraph" w:customStyle="1" w:styleId="E44848779AA44F0EA5EEDFF696022CFC">
    <w:name w:val="E44848779AA44F0EA5EEDFF696022CFC"/>
  </w:style>
  <w:style w:type="paragraph" w:customStyle="1" w:styleId="FB53F83BEDDC4E83BEA7238F6E4A2251">
    <w:name w:val="FB53F83BEDDC4E83BEA7238F6E4A2251"/>
  </w:style>
  <w:style w:type="paragraph" w:customStyle="1" w:styleId="D3B95D9509A84174AC5C535763B3288B">
    <w:name w:val="D3B95D9509A84174AC5C535763B3288B"/>
  </w:style>
  <w:style w:type="paragraph" w:customStyle="1" w:styleId="0AE90507B4F0471080B763598468D09E">
    <w:name w:val="0AE90507B4F0471080B763598468D09E"/>
  </w:style>
  <w:style w:type="paragraph" w:customStyle="1" w:styleId="D864C192306B49D19229BB4FAF648538">
    <w:name w:val="D864C192306B49D19229BB4FAF648538"/>
  </w:style>
  <w:style w:type="paragraph" w:customStyle="1" w:styleId="8A6D05CB810142D68834618E7C5AFC4E">
    <w:name w:val="8A6D05CB810142D68834618E7C5AFC4E"/>
  </w:style>
  <w:style w:type="paragraph" w:customStyle="1" w:styleId="4A1601A823CD4E85A229BECD9C9695FA">
    <w:name w:val="4A1601A823CD4E85A229BECD9C9695FA"/>
  </w:style>
  <w:style w:type="paragraph" w:customStyle="1" w:styleId="E89FF5846F6F4E5FB4046BED05938EE2">
    <w:name w:val="E89FF5846F6F4E5FB4046BED05938EE2"/>
  </w:style>
  <w:style w:type="paragraph" w:customStyle="1" w:styleId="51CBDF4F544C479E844E9F99C3C6C900">
    <w:name w:val="51CBDF4F544C479E844E9F99C3C6C900"/>
  </w:style>
  <w:style w:type="paragraph" w:customStyle="1" w:styleId="FA43FFD1C75E42478D688F375F801024">
    <w:name w:val="FA43FFD1C75E42478D688F375F801024"/>
  </w:style>
  <w:style w:type="paragraph" w:customStyle="1" w:styleId="2271EA5F55E64DE7B54224276E708DC2">
    <w:name w:val="2271EA5F55E64DE7B54224276E708DC2"/>
  </w:style>
  <w:style w:type="paragraph" w:customStyle="1" w:styleId="8A3DD9A990704E3B859F96F16CEEFA93">
    <w:name w:val="8A3DD9A990704E3B859F96F16CEEFA93"/>
  </w:style>
  <w:style w:type="paragraph" w:customStyle="1" w:styleId="6E13585B1F894D199886F8DFDEC5C862">
    <w:name w:val="6E13585B1F894D199886F8DFDEC5C862"/>
  </w:style>
  <w:style w:type="paragraph" w:customStyle="1" w:styleId="EC0A5D63692A4CBF996727BD7E0BEB7F">
    <w:name w:val="EC0A5D63692A4CBF996727BD7E0BEB7F"/>
  </w:style>
  <w:style w:type="paragraph" w:customStyle="1" w:styleId="3A7ECA4E92F9432EBC8F6114633C5F57">
    <w:name w:val="3A7ECA4E92F9432EBC8F6114633C5F57"/>
  </w:style>
  <w:style w:type="paragraph" w:customStyle="1" w:styleId="22C10AFB57A14830B7DE63F7CA4DAC24">
    <w:name w:val="22C10AFB57A14830B7DE63F7CA4DAC24"/>
  </w:style>
  <w:style w:type="paragraph" w:customStyle="1" w:styleId="11A1D213E4974934BA8D768338DAEDA2">
    <w:name w:val="11A1D213E4974934BA8D768338DAEDA2"/>
  </w:style>
  <w:style w:type="paragraph" w:customStyle="1" w:styleId="80FA90741EAE4E5BB5897D0C79A1E5D2">
    <w:name w:val="80FA90741EAE4E5BB5897D0C79A1E5D2"/>
    <w:rsid w:val="00BB2953"/>
  </w:style>
  <w:style w:type="paragraph" w:customStyle="1" w:styleId="C803559A17F7458E9DBD45909D81F090">
    <w:name w:val="C803559A17F7458E9DBD45909D81F090"/>
    <w:rsid w:val="00BB2953"/>
  </w:style>
  <w:style w:type="paragraph" w:customStyle="1" w:styleId="8F0FB8EA4CFF4C29911DB7C03B0E8207">
    <w:name w:val="8F0FB8EA4CFF4C29911DB7C03B0E8207"/>
    <w:rsid w:val="00BB2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Brandon</Abstract>
  <CompanyAddress>111 North Address Street          </CompanyAddress>
  <CompanyPhone>929-55-MARIO</CompanyPhone>
  <CompanyFax/>
  <CompanyEmail>gmail@gmail.com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0aa65546a09f0595c0a8b52695782a58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4584eddea5eec69c32115b6d3ef93de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1357D-C9B5-4E42-A431-34D79B357C99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c0211f67-4cd1-478f-8032-31dd57f2b54e"/>
    <ds:schemaRef ds:uri="http://schemas.microsoft.com/office/infopath/2007/PartnerControls"/>
    <ds:schemaRef ds:uri="http://schemas.openxmlformats.org/package/2006/metadata/core-properties"/>
    <ds:schemaRef ds:uri="bdd23d7e-54b2-4982-979a-d20e37dc303e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3B83A3E-9614-489B-BCF0-6D19D810EC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4D507D-2EBD-4D74-9C2F-78BA7BD22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F88D3E1-B988-4738-88EC-27624BFE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89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Brandon</dc:creator>
  <cp:keywords>theOneWhoDoesntExist</cp:keywords>
  <dc:description/>
  <cp:lastModifiedBy>Camacho, Brandon</cp:lastModifiedBy>
  <cp:revision>11</cp:revision>
  <dcterms:created xsi:type="dcterms:W3CDTF">2023-04-12T18:46:00Z</dcterms:created>
  <dcterms:modified xsi:type="dcterms:W3CDTF">2023-04-14T18:54:00Z</dcterms:modified>
  <cp:category>Camacho</cp:category>
  <cp:contentStatus>theOneWhoDoesntExist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