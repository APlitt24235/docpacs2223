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4CD3CFE" w14:textId="77777777" w:rsidTr="00007728">
        <w:trPr>
          <w:trHeight w:hRule="exact" w:val="1800"/>
        </w:trPr>
        <w:tc>
          <w:tcPr>
            <w:tcW w:w="9360" w:type="dxa"/>
            <w:tcMar>
              <w:top w:w="0" w:type="dxa"/>
              <w:bottom w:w="0" w:type="dxa"/>
            </w:tcMar>
          </w:tcPr>
          <w:p w14:paraId="6E0EF60A" w14:textId="77777777" w:rsidR="00692703" w:rsidRPr="00CF1A49" w:rsidRDefault="00920397" w:rsidP="00913946">
            <w:pPr>
              <w:pStyle w:val="Title"/>
            </w:pPr>
            <w:r>
              <w:t>Parker</w:t>
            </w:r>
            <w:r w:rsidR="00692703" w:rsidRPr="00CF1A49">
              <w:t xml:space="preserve"> </w:t>
            </w:r>
            <w:r>
              <w:rPr>
                <w:rStyle w:val="IntenseEmphasis"/>
              </w:rPr>
              <w:t>Fink</w:t>
            </w:r>
          </w:p>
          <w:p w14:paraId="4F01E27B" w14:textId="2D8BFAA5" w:rsidR="00692703" w:rsidRPr="00CF1A49" w:rsidRDefault="00071B59" w:rsidP="00913946">
            <w:pPr>
              <w:pStyle w:val="ContactInfo"/>
              <w:contextualSpacing w:val="0"/>
            </w:pPr>
            <w:r>
              <w:t>Normal Address</w:t>
            </w:r>
            <w:r w:rsidR="00692703" w:rsidRPr="00CF1A49">
              <w:t xml:space="preserve"> </w:t>
            </w:r>
            <w:sdt>
              <w:sdtPr>
                <w:alias w:val="Divider dot:"/>
                <w:tag w:val="Divider dot:"/>
                <w:id w:val="-1459182552"/>
                <w:placeholder>
                  <w:docPart w:val="0D997C96FE9542BE8DA92520B967D2AB"/>
                </w:placeholder>
                <w:temporary/>
                <w:showingPlcHdr/>
                <w15:appearance w15:val="hidden"/>
              </w:sdtPr>
              <w:sdtEndPr/>
              <w:sdtContent>
                <w:r w:rsidR="00692703" w:rsidRPr="00CF1A49">
                  <w:t>·</w:t>
                </w:r>
              </w:sdtContent>
            </w:sdt>
            <w:r w:rsidR="00692703" w:rsidRPr="00CF1A49">
              <w:t xml:space="preserve"> </w:t>
            </w:r>
            <w:r>
              <w:t>Duh</w:t>
            </w:r>
          </w:p>
          <w:p w14:paraId="165A6479" w14:textId="193FFC65" w:rsidR="00692703" w:rsidRPr="00CF1A49" w:rsidRDefault="00071B59" w:rsidP="00913946">
            <w:pPr>
              <w:pStyle w:val="ContactInfoEmphasis"/>
              <w:contextualSpacing w:val="0"/>
            </w:pPr>
            <w:proofErr w:type="gramStart"/>
            <w:r>
              <w:t>Yes</w:t>
            </w:r>
            <w:proofErr w:type="gramEnd"/>
            <w:r>
              <w:t xml:space="preserve"> I have an email</w:t>
            </w:r>
            <w:r w:rsidR="00692703" w:rsidRPr="00CF1A49">
              <w:t xml:space="preserve"> </w:t>
            </w:r>
            <w:sdt>
              <w:sdtPr>
                <w:alias w:val="Divider dot:"/>
                <w:tag w:val="Divider dot:"/>
                <w:id w:val="2000459528"/>
                <w:placeholder>
                  <w:docPart w:val="96C4000C0D874DB78D9FDAB6480C0B5A"/>
                </w:placeholder>
                <w:temporary/>
                <w:showingPlcHdr/>
                <w15:appearance w15:val="hidden"/>
              </w:sdtPr>
              <w:sdtEndPr/>
              <w:sdtContent>
                <w:r w:rsidR="00692703" w:rsidRPr="00CF1A49">
                  <w:t>·</w:t>
                </w:r>
              </w:sdtContent>
            </w:sdt>
            <w:r w:rsidR="00692703" w:rsidRPr="00CF1A49">
              <w:t xml:space="preserve"> </w:t>
            </w:r>
            <w:r>
              <w:t xml:space="preserve">Don’t know what </w:t>
            </w:r>
            <w:proofErr w:type="spellStart"/>
            <w:r>
              <w:t>linkd</w:t>
            </w:r>
            <w:proofErr w:type="spellEnd"/>
            <w:r>
              <w:t xml:space="preserve"> in is</w:t>
            </w:r>
            <w:r w:rsidR="00692703" w:rsidRPr="00CF1A49">
              <w:t xml:space="preserve"> </w:t>
            </w:r>
            <w:sdt>
              <w:sdtPr>
                <w:alias w:val="Divider dot:"/>
                <w:tag w:val="Divider dot:"/>
                <w:id w:val="759871761"/>
                <w:placeholder>
                  <w:docPart w:val="05DBAE177C6C459886B3C3A19DE0DED1"/>
                </w:placeholder>
                <w:temporary/>
                <w:showingPlcHdr/>
                <w15:appearance w15:val="hidden"/>
              </w:sdtPr>
              <w:sdtEndPr/>
              <w:sdtContent>
                <w:bookmarkStart w:id="0" w:name="_GoBack"/>
                <w:r w:rsidR="00692703" w:rsidRPr="00CF1A49">
                  <w:t>·</w:t>
                </w:r>
                <w:bookmarkEnd w:id="0"/>
              </w:sdtContent>
            </w:sdt>
          </w:p>
        </w:tc>
      </w:tr>
      <w:tr w:rsidR="009571D8" w:rsidRPr="00CF1A49" w14:paraId="351BFD7E" w14:textId="77777777" w:rsidTr="00692703">
        <w:tc>
          <w:tcPr>
            <w:tcW w:w="9360" w:type="dxa"/>
            <w:tcMar>
              <w:top w:w="432" w:type="dxa"/>
            </w:tcMar>
          </w:tcPr>
          <w:p w14:paraId="70A9973D" w14:textId="4E36D4FA" w:rsidR="001755A8" w:rsidRPr="00CF1A49" w:rsidRDefault="00071B59" w:rsidP="00913946">
            <w:pPr>
              <w:contextualSpacing w:val="0"/>
            </w:pPr>
            <w:r>
              <w:t xml:space="preserve">My main goal in life it to always be learning something new and try new things. I am not afraid to be wrong because I will learn and adapt from it. </w:t>
            </w:r>
          </w:p>
        </w:tc>
      </w:tr>
    </w:tbl>
    <w:p w14:paraId="0DD887D8" w14:textId="77777777" w:rsidR="004E01EB" w:rsidRPr="00CF1A49" w:rsidRDefault="00A05FA8" w:rsidP="004E01EB">
      <w:pPr>
        <w:pStyle w:val="Heading1"/>
      </w:pPr>
      <w:sdt>
        <w:sdtPr>
          <w:alias w:val="Experience:"/>
          <w:tag w:val="Experience:"/>
          <w:id w:val="-1983300934"/>
          <w:placeholder>
            <w:docPart w:val="2A12A44B3B3A4D02A1B2270EEC32D51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14AD02E" w14:textId="77777777" w:rsidTr="00D66A52">
        <w:tc>
          <w:tcPr>
            <w:tcW w:w="9355" w:type="dxa"/>
          </w:tcPr>
          <w:p w14:paraId="46E01E5E" w14:textId="77777777" w:rsidR="001D0BF1" w:rsidRPr="00CF1A49" w:rsidRDefault="00920397" w:rsidP="001D0BF1">
            <w:pPr>
              <w:pStyle w:val="Heading3"/>
              <w:contextualSpacing w:val="0"/>
              <w:outlineLvl w:val="2"/>
            </w:pPr>
            <w:r>
              <w:t>March 2023</w:t>
            </w:r>
            <w:r w:rsidR="001D0BF1" w:rsidRPr="00CF1A49">
              <w:t xml:space="preserve"> – </w:t>
            </w:r>
            <w:sdt>
              <w:sdtPr>
                <w:alias w:val="Enter date to for company 1: "/>
                <w:tag w:val="Enter date to for company 1: "/>
                <w:id w:val="182949357"/>
                <w:placeholder>
                  <w:docPart w:val="563E26F8DB3A4B21B89D6245274F4875"/>
                </w:placeholder>
                <w:temporary/>
                <w:showingPlcHdr/>
                <w15:appearance w15:val="hidden"/>
              </w:sdtPr>
              <w:sdtEndPr/>
              <w:sdtContent>
                <w:r w:rsidR="001D0BF1" w:rsidRPr="00CF1A49">
                  <w:t>To</w:t>
                </w:r>
              </w:sdtContent>
            </w:sdt>
            <w:r>
              <w:t xml:space="preserve"> present day</w:t>
            </w:r>
          </w:p>
          <w:p w14:paraId="1EF9DF22" w14:textId="77777777" w:rsidR="001D0BF1" w:rsidRPr="00CF1A49" w:rsidRDefault="00920397" w:rsidP="001D0BF1">
            <w:pPr>
              <w:pStyle w:val="Heading2"/>
              <w:contextualSpacing w:val="0"/>
              <w:outlineLvl w:val="1"/>
            </w:pPr>
            <w:r>
              <w:t>Fry Station Worker</w:t>
            </w:r>
            <w:r w:rsidR="001D0BF1" w:rsidRPr="00CF1A49">
              <w:t xml:space="preserve">, </w:t>
            </w:r>
            <w:r>
              <w:rPr>
                <w:rStyle w:val="SubtleReference"/>
              </w:rPr>
              <w:t>Arbys</w:t>
            </w:r>
          </w:p>
          <w:p w14:paraId="72F1CCCD" w14:textId="77777777" w:rsidR="001E3120" w:rsidRPr="00CF1A49" w:rsidRDefault="00920397" w:rsidP="001D0BF1">
            <w:pPr>
              <w:contextualSpacing w:val="0"/>
            </w:pPr>
            <w:r>
              <w:t xml:space="preserve">Work with and maintain fry station and fry station accessories. Get food for orders together along with cooking foods in the deep fryers. </w:t>
            </w:r>
          </w:p>
        </w:tc>
      </w:tr>
      <w:tr w:rsidR="00F61DF9" w:rsidRPr="00CF1A49" w14:paraId="2AC7D418" w14:textId="77777777" w:rsidTr="00F61DF9">
        <w:tc>
          <w:tcPr>
            <w:tcW w:w="9355" w:type="dxa"/>
            <w:tcMar>
              <w:top w:w="216" w:type="dxa"/>
            </w:tcMar>
          </w:tcPr>
          <w:p w14:paraId="6E214A5A" w14:textId="77777777" w:rsidR="00F61DF9" w:rsidRPr="00CF1A49" w:rsidRDefault="00A05FA8" w:rsidP="00F61DF9">
            <w:pPr>
              <w:pStyle w:val="Heading3"/>
              <w:contextualSpacing w:val="0"/>
              <w:outlineLvl w:val="2"/>
            </w:pPr>
            <w:sdt>
              <w:sdtPr>
                <w:alias w:val="Enter date from for company 2: "/>
                <w:tag w:val="Enter date from for company 2:"/>
                <w:id w:val="1784141449"/>
                <w:placeholder>
                  <w:docPart w:val="62CEA90C72924239B29299B457EFD002"/>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CAA51674EDB248C69EEE15553EE21488"/>
                </w:placeholder>
                <w:temporary/>
                <w:showingPlcHdr/>
                <w15:appearance w15:val="hidden"/>
              </w:sdtPr>
              <w:sdtEndPr/>
              <w:sdtContent>
                <w:r w:rsidR="00F61DF9" w:rsidRPr="00CF1A49">
                  <w:t>To</w:t>
                </w:r>
              </w:sdtContent>
            </w:sdt>
          </w:p>
          <w:p w14:paraId="0E2E5024" w14:textId="35B574D8" w:rsidR="00F61DF9" w:rsidRPr="00CF1A49" w:rsidRDefault="00E60B0C" w:rsidP="00F61DF9">
            <w:pPr>
              <w:pStyle w:val="Heading2"/>
              <w:contextualSpacing w:val="0"/>
              <w:outlineLvl w:val="1"/>
            </w:pPr>
            <w:r>
              <w:t>Fry Station worker</w:t>
            </w:r>
            <w:r w:rsidR="00F61DF9" w:rsidRPr="00CF1A49">
              <w:t xml:space="preserve">, </w:t>
            </w:r>
            <w:r>
              <w:rPr>
                <w:rStyle w:val="SubtleReference"/>
              </w:rPr>
              <w:t>arbys</w:t>
            </w:r>
          </w:p>
          <w:sdt>
            <w:sdtPr>
              <w:alias w:val="Enter job details 2:"/>
              <w:tag w:val="Enter job details 2:"/>
              <w:id w:val="2138838559"/>
              <w:placeholder>
                <w:docPart w:val="B279F8802FCC4E1293EF26E5B597948C"/>
              </w:placeholder>
              <w:temporary/>
              <w:showingPlcHdr/>
              <w15:appearance w15:val="hidden"/>
            </w:sdtPr>
            <w:sdtEndPr/>
            <w:sdtContent>
              <w:p w14:paraId="21C528DB" w14:textId="77777777" w:rsidR="00F61DF9" w:rsidRDefault="00F61DF9" w:rsidP="00F61DF9">
                <w:r w:rsidRPr="00CF1A49">
                  <w:t>Describe your responsibilities and achievements in terms of impact and results. Use examples, but keep it short.</w:t>
                </w:r>
              </w:p>
            </w:sdtContent>
          </w:sdt>
          <w:p w14:paraId="23BD20BE" w14:textId="77777777" w:rsidR="00920397" w:rsidRDefault="00920397" w:rsidP="00F61DF9"/>
          <w:p w14:paraId="299DE1EE" w14:textId="77777777" w:rsidR="00920397" w:rsidRPr="00CF1A49" w:rsidRDefault="00A05FA8" w:rsidP="00920397">
            <w:pPr>
              <w:pStyle w:val="Heading3"/>
              <w:contextualSpacing w:val="0"/>
              <w:outlineLvl w:val="2"/>
            </w:pPr>
            <w:sdt>
              <w:sdtPr>
                <w:alias w:val="Enter date from for company 2: "/>
                <w:tag w:val="Enter date from for company 2:"/>
                <w:id w:val="-1682809313"/>
                <w:placeholder>
                  <w:docPart w:val="7B318F29583E40E4A39AF2ACC8568317"/>
                </w:placeholder>
                <w:temporary/>
                <w:showingPlcHdr/>
                <w15:appearance w15:val="hidden"/>
              </w:sdtPr>
              <w:sdtEndPr/>
              <w:sdtContent>
                <w:r w:rsidR="00920397" w:rsidRPr="00CF1A49">
                  <w:t>Dates From</w:t>
                </w:r>
              </w:sdtContent>
            </w:sdt>
            <w:r w:rsidR="00920397" w:rsidRPr="00CF1A49">
              <w:t xml:space="preserve"> – </w:t>
            </w:r>
            <w:sdt>
              <w:sdtPr>
                <w:alias w:val="Enter date to for company 2: "/>
                <w:tag w:val="Enter date to for company 2: "/>
                <w:id w:val="444193315"/>
                <w:placeholder>
                  <w:docPart w:val="A4072CD4A24A4E5792846EC3060499EA"/>
                </w:placeholder>
                <w:temporary/>
                <w:showingPlcHdr/>
                <w15:appearance w15:val="hidden"/>
              </w:sdtPr>
              <w:sdtEndPr/>
              <w:sdtContent>
                <w:r w:rsidR="00920397" w:rsidRPr="00CF1A49">
                  <w:t>To</w:t>
                </w:r>
              </w:sdtContent>
            </w:sdt>
          </w:p>
          <w:p w14:paraId="28F13730" w14:textId="26842C7C" w:rsidR="00920397" w:rsidRPr="00CF1A49" w:rsidRDefault="00071B59" w:rsidP="00920397">
            <w:pPr>
              <w:pStyle w:val="Heading2"/>
              <w:contextualSpacing w:val="0"/>
              <w:outlineLvl w:val="1"/>
            </w:pPr>
            <w:r>
              <w:t>General Worker</w:t>
            </w:r>
            <w:r w:rsidR="00920397" w:rsidRPr="00CF1A49">
              <w:t xml:space="preserve">, </w:t>
            </w:r>
            <w:r w:rsidR="00300CE9">
              <w:rPr>
                <w:rStyle w:val="SubtleReference"/>
              </w:rPr>
              <w:t>Ceasers pizza and wings</w:t>
            </w:r>
          </w:p>
          <w:p w14:paraId="48DEEA1A" w14:textId="35AD8C31" w:rsidR="00920397" w:rsidRDefault="00071B59" w:rsidP="00920397">
            <w:r>
              <w:t xml:space="preserve">Maintaining and working with the grill. Handling monetary transactions with customers along with handling and creating orders. </w:t>
            </w:r>
          </w:p>
        </w:tc>
      </w:tr>
    </w:tbl>
    <w:sdt>
      <w:sdtPr>
        <w:alias w:val="Education:"/>
        <w:tag w:val="Education:"/>
        <w:id w:val="-1908763273"/>
        <w:placeholder>
          <w:docPart w:val="DCF2A2B5B860448CB2F3238BB282E967"/>
        </w:placeholder>
        <w:temporary/>
        <w:showingPlcHdr/>
        <w15:appearance w15:val="hidden"/>
      </w:sdtPr>
      <w:sdtEndPr/>
      <w:sdtContent>
        <w:p w14:paraId="4F205EBB"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F1D1B1B" w14:textId="77777777" w:rsidTr="00D66A52">
        <w:tc>
          <w:tcPr>
            <w:tcW w:w="9355" w:type="dxa"/>
          </w:tcPr>
          <w:p w14:paraId="27DF06C0" w14:textId="77777777" w:rsidR="001D0BF1" w:rsidRPr="00CF1A49" w:rsidRDefault="00A05FA8" w:rsidP="001D0BF1">
            <w:pPr>
              <w:pStyle w:val="Heading3"/>
              <w:contextualSpacing w:val="0"/>
              <w:outlineLvl w:val="2"/>
            </w:pPr>
            <w:sdt>
              <w:sdtPr>
                <w:alias w:val="Enter month of school 1:"/>
                <w:tag w:val="Enter month of school 1:"/>
                <w:id w:val="1364630836"/>
                <w:placeholder>
                  <w:docPart w:val="1055CC9DE8D7460AAEDA3AF19421FA3D"/>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AC396D794D044FAE99F4B6F8C6A1DFD0"/>
                </w:placeholder>
                <w:temporary/>
                <w:showingPlcHdr/>
                <w15:appearance w15:val="hidden"/>
              </w:sdtPr>
              <w:sdtEndPr/>
              <w:sdtContent>
                <w:r w:rsidR="001D0BF1" w:rsidRPr="00CF1A49">
                  <w:t>Year</w:t>
                </w:r>
              </w:sdtContent>
            </w:sdt>
          </w:p>
          <w:p w14:paraId="3212ACEC" w14:textId="77777777" w:rsidR="001D0BF1" w:rsidRPr="00CF1A49" w:rsidRDefault="00A05FA8" w:rsidP="001D0BF1">
            <w:pPr>
              <w:pStyle w:val="Heading2"/>
              <w:contextualSpacing w:val="0"/>
              <w:outlineLvl w:val="1"/>
            </w:pPr>
            <w:sdt>
              <w:sdtPr>
                <w:alias w:val="Enter degree title 1:"/>
                <w:tag w:val="Enter degree title 1:"/>
                <w:id w:val="-769307449"/>
                <w:placeholder>
                  <w:docPart w:val="48FC101F6FF14FC1BC3C83957125DBF2"/>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16FEF430F08491CB125AA34A59F2D3F"/>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8F0371BF1ACF4BE8B00351970D87E6A0"/>
              </w:placeholder>
              <w:temporary/>
              <w:showingPlcHdr/>
              <w15:appearance w15:val="hidden"/>
            </w:sdtPr>
            <w:sdtEndPr/>
            <w:sdtContent>
              <w:p w14:paraId="1180A3EB"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ACF88CC" w14:textId="77777777" w:rsidTr="00F61DF9">
        <w:tc>
          <w:tcPr>
            <w:tcW w:w="9355" w:type="dxa"/>
            <w:tcMar>
              <w:top w:w="216" w:type="dxa"/>
            </w:tcMar>
          </w:tcPr>
          <w:p w14:paraId="6AA59F24" w14:textId="77777777" w:rsidR="00F61DF9" w:rsidRPr="00CF1A49" w:rsidRDefault="00A05FA8" w:rsidP="00F61DF9">
            <w:pPr>
              <w:pStyle w:val="Heading3"/>
              <w:contextualSpacing w:val="0"/>
              <w:outlineLvl w:val="2"/>
            </w:pPr>
            <w:sdt>
              <w:sdtPr>
                <w:alias w:val="Enter month of school 2:"/>
                <w:tag w:val="Enter month of school 2:"/>
                <w:id w:val="-699555678"/>
                <w:placeholder>
                  <w:docPart w:val="E5B4A6F4C0B948D791A637BCBC48176E"/>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EA4A25AF4C8949D482A252589593FA71"/>
                </w:placeholder>
                <w:temporary/>
                <w:showingPlcHdr/>
                <w15:appearance w15:val="hidden"/>
              </w:sdtPr>
              <w:sdtEndPr/>
              <w:sdtContent>
                <w:r w:rsidR="00F61DF9" w:rsidRPr="00CF1A49">
                  <w:t>Year</w:t>
                </w:r>
              </w:sdtContent>
            </w:sdt>
          </w:p>
          <w:p w14:paraId="6ED71B17" w14:textId="77777777" w:rsidR="00F61DF9" w:rsidRPr="00CF1A49" w:rsidRDefault="00A05FA8" w:rsidP="00F61DF9">
            <w:pPr>
              <w:pStyle w:val="Heading2"/>
              <w:contextualSpacing w:val="0"/>
              <w:outlineLvl w:val="1"/>
            </w:pPr>
            <w:sdt>
              <w:sdtPr>
                <w:alias w:val="Enter degree title 2:"/>
                <w:tag w:val="Enter degree title 2:"/>
                <w:id w:val="-736860556"/>
                <w:placeholder>
                  <w:docPart w:val="1C10040469FC49379EDABFA9B2D98F8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B286A0403FD9473B983118FC7578847A"/>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BA893EF8888540EEAF049F01F9688167"/>
              </w:placeholder>
              <w:temporary/>
              <w:showingPlcHdr/>
              <w15:appearance w15:val="hidden"/>
            </w:sdtPr>
            <w:sdtEndPr/>
            <w:sdtContent>
              <w:p w14:paraId="4D373A97"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AB9300C318614CF89214D1EB2EE9592B"/>
        </w:placeholder>
        <w:temporary/>
        <w:showingPlcHdr/>
        <w15:appearance w15:val="hidden"/>
      </w:sdtPr>
      <w:sdtEndPr/>
      <w:sdtContent>
        <w:p w14:paraId="66BFE10F"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75328614" w14:textId="77777777" w:rsidTr="00CF1A49">
        <w:tc>
          <w:tcPr>
            <w:tcW w:w="4675" w:type="dxa"/>
          </w:tcPr>
          <w:sdt>
            <w:sdtPr>
              <w:alias w:val="Enter skills 1:"/>
              <w:tag w:val="Enter skills 1:"/>
              <w:id w:val="250322692"/>
              <w:placeholder>
                <w:docPart w:val="54DF66AEFF524834B9C456EADF44130D"/>
              </w:placeholder>
              <w:temporary/>
              <w:showingPlcHdr/>
              <w15:appearance w15:val="hidden"/>
            </w:sdtPr>
            <w:sdtEndPr/>
            <w:sdtContent>
              <w:p w14:paraId="6A29EC51"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3ABF53650445449488415DB9E7008A68"/>
              </w:placeholder>
              <w:temporary/>
              <w:showingPlcHdr/>
              <w15:appearance w15:val="hidden"/>
            </w:sdtPr>
            <w:sdtEndPr/>
            <w:sdtContent>
              <w:p w14:paraId="655BC088"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5163B510AF114F97AC467FCF61C9CA72"/>
              </w:placeholder>
              <w:temporary/>
              <w:showingPlcHdr/>
              <w15:appearance w15:val="hidden"/>
            </w:sdtPr>
            <w:sdtEndPr/>
            <w:sdtContent>
              <w:p w14:paraId="0BF60AD5"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DC6238FD898440A9A29E6449F411D92E"/>
              </w:placeholder>
              <w:temporary/>
              <w:showingPlcHdr/>
              <w15:appearance w15:val="hidden"/>
            </w:sdtPr>
            <w:sdtEndPr/>
            <w:sdtContent>
              <w:p w14:paraId="790A56A8"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8E9B4B9DFB9141EEB69DDA4FCBA1C278"/>
              </w:placeholder>
              <w:temporary/>
              <w:showingPlcHdr/>
              <w15:appearance w15:val="hidden"/>
            </w:sdtPr>
            <w:sdtEndPr/>
            <w:sdtContent>
              <w:p w14:paraId="1CAB5D99"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B56788CD265C46E8870DDA2A1311DB48"/>
        </w:placeholder>
        <w:temporary/>
        <w:showingPlcHdr/>
        <w15:appearance w15:val="hidden"/>
      </w:sdtPr>
      <w:sdtEndPr/>
      <w:sdtContent>
        <w:p w14:paraId="2E4EA2C1" w14:textId="77777777" w:rsidR="00AD782D" w:rsidRPr="00CF1A49" w:rsidRDefault="0062312F" w:rsidP="0062312F">
          <w:pPr>
            <w:pStyle w:val="Heading1"/>
          </w:pPr>
          <w:r w:rsidRPr="00CF1A49">
            <w:t>Activities</w:t>
          </w:r>
        </w:p>
      </w:sdtContent>
    </w:sdt>
    <w:p w14:paraId="19C698C3" w14:textId="77777777" w:rsidR="00B51D1B" w:rsidRPr="006E1507" w:rsidRDefault="00A05FA8" w:rsidP="006E1507">
      <w:sdt>
        <w:sdtPr>
          <w:alias w:val="Enter activities description:"/>
          <w:tag w:val="Enter activities description:"/>
          <w:id w:val="1367566198"/>
          <w:placeholder>
            <w:docPart w:val="19BE717EEA24482C9306275F33847E11"/>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133E8" w14:textId="77777777" w:rsidR="00920397" w:rsidRDefault="00920397" w:rsidP="0068194B">
      <w:r>
        <w:separator/>
      </w:r>
    </w:p>
    <w:p w14:paraId="1740F193" w14:textId="77777777" w:rsidR="00920397" w:rsidRDefault="00920397"/>
    <w:p w14:paraId="318040E9" w14:textId="77777777" w:rsidR="00920397" w:rsidRDefault="00920397"/>
  </w:endnote>
  <w:endnote w:type="continuationSeparator" w:id="0">
    <w:p w14:paraId="5EE8A1B3" w14:textId="77777777" w:rsidR="00920397" w:rsidRDefault="00920397" w:rsidP="0068194B">
      <w:r>
        <w:continuationSeparator/>
      </w:r>
    </w:p>
    <w:p w14:paraId="1D904824" w14:textId="77777777" w:rsidR="00920397" w:rsidRDefault="00920397"/>
    <w:p w14:paraId="432C4713" w14:textId="77777777" w:rsidR="00920397" w:rsidRDefault="009203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91C0ED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3E760" w14:textId="77777777" w:rsidR="00920397" w:rsidRDefault="00920397" w:rsidP="0068194B">
      <w:r>
        <w:separator/>
      </w:r>
    </w:p>
    <w:p w14:paraId="0EF02A91" w14:textId="77777777" w:rsidR="00920397" w:rsidRDefault="00920397"/>
    <w:p w14:paraId="2E9DA43D" w14:textId="77777777" w:rsidR="00920397" w:rsidRDefault="00920397"/>
  </w:footnote>
  <w:footnote w:type="continuationSeparator" w:id="0">
    <w:p w14:paraId="0D0DE1E2" w14:textId="77777777" w:rsidR="00920397" w:rsidRDefault="00920397" w:rsidP="0068194B">
      <w:r>
        <w:continuationSeparator/>
      </w:r>
    </w:p>
    <w:p w14:paraId="689F5445" w14:textId="77777777" w:rsidR="00920397" w:rsidRDefault="00920397"/>
    <w:p w14:paraId="4370CB9C" w14:textId="77777777" w:rsidR="00920397" w:rsidRDefault="009203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755B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BD10F5E" wp14:editId="6E47462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44299F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97"/>
    <w:rsid w:val="000001EF"/>
    <w:rsid w:val="00007322"/>
    <w:rsid w:val="00007728"/>
    <w:rsid w:val="00024584"/>
    <w:rsid w:val="00024730"/>
    <w:rsid w:val="00055E95"/>
    <w:rsid w:val="0007021F"/>
    <w:rsid w:val="00071B59"/>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0CE9"/>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0397"/>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5FA8"/>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60B0C"/>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D3CEB1"/>
  <w15:chartTrackingRefBased/>
  <w15:docId w15:val="{E64A70A6-9075-4308-AC91-239C5DE3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fink\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997C96FE9542BE8DA92520B967D2AB"/>
        <w:category>
          <w:name w:val="General"/>
          <w:gallery w:val="placeholder"/>
        </w:category>
        <w:types>
          <w:type w:val="bbPlcHdr"/>
        </w:types>
        <w:behaviors>
          <w:behavior w:val="content"/>
        </w:behaviors>
        <w:guid w:val="{7A2C9439-085F-4F4C-84C2-BB1923144AAF}"/>
      </w:docPartPr>
      <w:docPartBody>
        <w:p w:rsidR="00401EEA" w:rsidRDefault="00821582">
          <w:pPr>
            <w:pStyle w:val="0D997C96FE9542BE8DA92520B967D2AB"/>
          </w:pPr>
          <w:r w:rsidRPr="00CF1A49">
            <w:t>·</w:t>
          </w:r>
        </w:p>
      </w:docPartBody>
    </w:docPart>
    <w:docPart>
      <w:docPartPr>
        <w:name w:val="96C4000C0D874DB78D9FDAB6480C0B5A"/>
        <w:category>
          <w:name w:val="General"/>
          <w:gallery w:val="placeholder"/>
        </w:category>
        <w:types>
          <w:type w:val="bbPlcHdr"/>
        </w:types>
        <w:behaviors>
          <w:behavior w:val="content"/>
        </w:behaviors>
        <w:guid w:val="{E940D51D-E55A-45B8-982F-0EBC32FAFB06}"/>
      </w:docPartPr>
      <w:docPartBody>
        <w:p w:rsidR="00401EEA" w:rsidRDefault="00821582">
          <w:pPr>
            <w:pStyle w:val="96C4000C0D874DB78D9FDAB6480C0B5A"/>
          </w:pPr>
          <w:r w:rsidRPr="00CF1A49">
            <w:t>·</w:t>
          </w:r>
        </w:p>
      </w:docPartBody>
    </w:docPart>
    <w:docPart>
      <w:docPartPr>
        <w:name w:val="05DBAE177C6C459886B3C3A19DE0DED1"/>
        <w:category>
          <w:name w:val="General"/>
          <w:gallery w:val="placeholder"/>
        </w:category>
        <w:types>
          <w:type w:val="bbPlcHdr"/>
        </w:types>
        <w:behaviors>
          <w:behavior w:val="content"/>
        </w:behaviors>
        <w:guid w:val="{E478D6A7-9581-4D44-AEF7-65ABABBA7DC2}"/>
      </w:docPartPr>
      <w:docPartBody>
        <w:p w:rsidR="00401EEA" w:rsidRDefault="00821582">
          <w:pPr>
            <w:pStyle w:val="05DBAE177C6C459886B3C3A19DE0DED1"/>
          </w:pPr>
          <w:r w:rsidRPr="00CF1A49">
            <w:t>·</w:t>
          </w:r>
        </w:p>
      </w:docPartBody>
    </w:docPart>
    <w:docPart>
      <w:docPartPr>
        <w:name w:val="2A12A44B3B3A4D02A1B2270EEC32D516"/>
        <w:category>
          <w:name w:val="General"/>
          <w:gallery w:val="placeholder"/>
        </w:category>
        <w:types>
          <w:type w:val="bbPlcHdr"/>
        </w:types>
        <w:behaviors>
          <w:behavior w:val="content"/>
        </w:behaviors>
        <w:guid w:val="{28EB78B7-18FB-4310-991E-72908A853F5B}"/>
      </w:docPartPr>
      <w:docPartBody>
        <w:p w:rsidR="00401EEA" w:rsidRDefault="00821582">
          <w:pPr>
            <w:pStyle w:val="2A12A44B3B3A4D02A1B2270EEC32D516"/>
          </w:pPr>
          <w:r w:rsidRPr="00CF1A49">
            <w:t>Experience</w:t>
          </w:r>
        </w:p>
      </w:docPartBody>
    </w:docPart>
    <w:docPart>
      <w:docPartPr>
        <w:name w:val="563E26F8DB3A4B21B89D6245274F4875"/>
        <w:category>
          <w:name w:val="General"/>
          <w:gallery w:val="placeholder"/>
        </w:category>
        <w:types>
          <w:type w:val="bbPlcHdr"/>
        </w:types>
        <w:behaviors>
          <w:behavior w:val="content"/>
        </w:behaviors>
        <w:guid w:val="{43CBF1B4-5595-4679-A7C3-944C51D53C76}"/>
      </w:docPartPr>
      <w:docPartBody>
        <w:p w:rsidR="00401EEA" w:rsidRDefault="00821582">
          <w:pPr>
            <w:pStyle w:val="563E26F8DB3A4B21B89D6245274F4875"/>
          </w:pPr>
          <w:r w:rsidRPr="00CF1A49">
            <w:t>To</w:t>
          </w:r>
        </w:p>
      </w:docPartBody>
    </w:docPart>
    <w:docPart>
      <w:docPartPr>
        <w:name w:val="62CEA90C72924239B29299B457EFD002"/>
        <w:category>
          <w:name w:val="General"/>
          <w:gallery w:val="placeholder"/>
        </w:category>
        <w:types>
          <w:type w:val="bbPlcHdr"/>
        </w:types>
        <w:behaviors>
          <w:behavior w:val="content"/>
        </w:behaviors>
        <w:guid w:val="{0B693986-12BB-49D8-ACE5-22A09AA93AE2}"/>
      </w:docPartPr>
      <w:docPartBody>
        <w:p w:rsidR="00401EEA" w:rsidRDefault="00821582">
          <w:pPr>
            <w:pStyle w:val="62CEA90C72924239B29299B457EFD002"/>
          </w:pPr>
          <w:r w:rsidRPr="00CF1A49">
            <w:t>Dates From</w:t>
          </w:r>
        </w:p>
      </w:docPartBody>
    </w:docPart>
    <w:docPart>
      <w:docPartPr>
        <w:name w:val="CAA51674EDB248C69EEE15553EE21488"/>
        <w:category>
          <w:name w:val="General"/>
          <w:gallery w:val="placeholder"/>
        </w:category>
        <w:types>
          <w:type w:val="bbPlcHdr"/>
        </w:types>
        <w:behaviors>
          <w:behavior w:val="content"/>
        </w:behaviors>
        <w:guid w:val="{FF76F8A0-1981-4ED7-968A-1DBE669ABBEB}"/>
      </w:docPartPr>
      <w:docPartBody>
        <w:p w:rsidR="00401EEA" w:rsidRDefault="00821582">
          <w:pPr>
            <w:pStyle w:val="CAA51674EDB248C69EEE15553EE21488"/>
          </w:pPr>
          <w:r w:rsidRPr="00CF1A49">
            <w:t>To</w:t>
          </w:r>
        </w:p>
      </w:docPartBody>
    </w:docPart>
    <w:docPart>
      <w:docPartPr>
        <w:name w:val="B279F8802FCC4E1293EF26E5B597948C"/>
        <w:category>
          <w:name w:val="General"/>
          <w:gallery w:val="placeholder"/>
        </w:category>
        <w:types>
          <w:type w:val="bbPlcHdr"/>
        </w:types>
        <w:behaviors>
          <w:behavior w:val="content"/>
        </w:behaviors>
        <w:guid w:val="{9C3176D7-0134-41FD-B085-AA0576CCB08D}"/>
      </w:docPartPr>
      <w:docPartBody>
        <w:p w:rsidR="00401EEA" w:rsidRDefault="00821582">
          <w:pPr>
            <w:pStyle w:val="B279F8802FCC4E1293EF26E5B597948C"/>
          </w:pPr>
          <w:r w:rsidRPr="00CF1A49">
            <w:t>Describe your responsibilities and achievements in terms of impact and results. Use examples, but keep it short.</w:t>
          </w:r>
        </w:p>
      </w:docPartBody>
    </w:docPart>
    <w:docPart>
      <w:docPartPr>
        <w:name w:val="DCF2A2B5B860448CB2F3238BB282E967"/>
        <w:category>
          <w:name w:val="General"/>
          <w:gallery w:val="placeholder"/>
        </w:category>
        <w:types>
          <w:type w:val="bbPlcHdr"/>
        </w:types>
        <w:behaviors>
          <w:behavior w:val="content"/>
        </w:behaviors>
        <w:guid w:val="{7B929582-DBC5-43B2-A6BF-D84E4EF082AD}"/>
      </w:docPartPr>
      <w:docPartBody>
        <w:p w:rsidR="00401EEA" w:rsidRDefault="00821582">
          <w:pPr>
            <w:pStyle w:val="DCF2A2B5B860448CB2F3238BB282E967"/>
          </w:pPr>
          <w:r w:rsidRPr="00CF1A49">
            <w:t>Education</w:t>
          </w:r>
        </w:p>
      </w:docPartBody>
    </w:docPart>
    <w:docPart>
      <w:docPartPr>
        <w:name w:val="1055CC9DE8D7460AAEDA3AF19421FA3D"/>
        <w:category>
          <w:name w:val="General"/>
          <w:gallery w:val="placeholder"/>
        </w:category>
        <w:types>
          <w:type w:val="bbPlcHdr"/>
        </w:types>
        <w:behaviors>
          <w:behavior w:val="content"/>
        </w:behaviors>
        <w:guid w:val="{C053A2F0-D0D3-4A55-98CE-FFB70470DA6A}"/>
      </w:docPartPr>
      <w:docPartBody>
        <w:p w:rsidR="00401EEA" w:rsidRDefault="00821582">
          <w:pPr>
            <w:pStyle w:val="1055CC9DE8D7460AAEDA3AF19421FA3D"/>
          </w:pPr>
          <w:r w:rsidRPr="00CF1A49">
            <w:t>Month</w:t>
          </w:r>
        </w:p>
      </w:docPartBody>
    </w:docPart>
    <w:docPart>
      <w:docPartPr>
        <w:name w:val="AC396D794D044FAE99F4B6F8C6A1DFD0"/>
        <w:category>
          <w:name w:val="General"/>
          <w:gallery w:val="placeholder"/>
        </w:category>
        <w:types>
          <w:type w:val="bbPlcHdr"/>
        </w:types>
        <w:behaviors>
          <w:behavior w:val="content"/>
        </w:behaviors>
        <w:guid w:val="{FD9A8529-A809-46C0-B812-9D2E3287A685}"/>
      </w:docPartPr>
      <w:docPartBody>
        <w:p w:rsidR="00401EEA" w:rsidRDefault="00821582">
          <w:pPr>
            <w:pStyle w:val="AC396D794D044FAE99F4B6F8C6A1DFD0"/>
          </w:pPr>
          <w:r w:rsidRPr="00CF1A49">
            <w:t>Year</w:t>
          </w:r>
        </w:p>
      </w:docPartBody>
    </w:docPart>
    <w:docPart>
      <w:docPartPr>
        <w:name w:val="48FC101F6FF14FC1BC3C83957125DBF2"/>
        <w:category>
          <w:name w:val="General"/>
          <w:gallery w:val="placeholder"/>
        </w:category>
        <w:types>
          <w:type w:val="bbPlcHdr"/>
        </w:types>
        <w:behaviors>
          <w:behavior w:val="content"/>
        </w:behaviors>
        <w:guid w:val="{25F489A7-34FB-4322-B234-C890D82FDFA3}"/>
      </w:docPartPr>
      <w:docPartBody>
        <w:p w:rsidR="00401EEA" w:rsidRDefault="00821582">
          <w:pPr>
            <w:pStyle w:val="48FC101F6FF14FC1BC3C83957125DBF2"/>
          </w:pPr>
          <w:r w:rsidRPr="00CF1A49">
            <w:t>Degree Title</w:t>
          </w:r>
        </w:p>
      </w:docPartBody>
    </w:docPart>
    <w:docPart>
      <w:docPartPr>
        <w:name w:val="616FEF430F08491CB125AA34A59F2D3F"/>
        <w:category>
          <w:name w:val="General"/>
          <w:gallery w:val="placeholder"/>
        </w:category>
        <w:types>
          <w:type w:val="bbPlcHdr"/>
        </w:types>
        <w:behaviors>
          <w:behavior w:val="content"/>
        </w:behaviors>
        <w:guid w:val="{128EAEE9-CC64-48C7-8115-021EEB8C8C30}"/>
      </w:docPartPr>
      <w:docPartBody>
        <w:p w:rsidR="00401EEA" w:rsidRDefault="00821582">
          <w:pPr>
            <w:pStyle w:val="616FEF430F08491CB125AA34A59F2D3F"/>
          </w:pPr>
          <w:r w:rsidRPr="00CF1A49">
            <w:rPr>
              <w:rStyle w:val="SubtleReference"/>
            </w:rPr>
            <w:t>School</w:t>
          </w:r>
        </w:p>
      </w:docPartBody>
    </w:docPart>
    <w:docPart>
      <w:docPartPr>
        <w:name w:val="8F0371BF1ACF4BE8B00351970D87E6A0"/>
        <w:category>
          <w:name w:val="General"/>
          <w:gallery w:val="placeholder"/>
        </w:category>
        <w:types>
          <w:type w:val="bbPlcHdr"/>
        </w:types>
        <w:behaviors>
          <w:behavior w:val="content"/>
        </w:behaviors>
        <w:guid w:val="{CAA05C76-A4CE-49B6-BEA2-4B64F182055B}"/>
      </w:docPartPr>
      <w:docPartBody>
        <w:p w:rsidR="00401EEA" w:rsidRDefault="00821582">
          <w:pPr>
            <w:pStyle w:val="8F0371BF1ACF4BE8B00351970D87E6A0"/>
          </w:pPr>
          <w:r w:rsidRPr="00CF1A49">
            <w:t>It’s okay to brag about your GPA, awards, and honors. Feel free to summarize your coursework too.</w:t>
          </w:r>
        </w:p>
      </w:docPartBody>
    </w:docPart>
    <w:docPart>
      <w:docPartPr>
        <w:name w:val="E5B4A6F4C0B948D791A637BCBC48176E"/>
        <w:category>
          <w:name w:val="General"/>
          <w:gallery w:val="placeholder"/>
        </w:category>
        <w:types>
          <w:type w:val="bbPlcHdr"/>
        </w:types>
        <w:behaviors>
          <w:behavior w:val="content"/>
        </w:behaviors>
        <w:guid w:val="{4D5B716C-8241-4B89-BE85-EAE4771F9598}"/>
      </w:docPartPr>
      <w:docPartBody>
        <w:p w:rsidR="00401EEA" w:rsidRDefault="00821582">
          <w:pPr>
            <w:pStyle w:val="E5B4A6F4C0B948D791A637BCBC48176E"/>
          </w:pPr>
          <w:r w:rsidRPr="00CF1A49">
            <w:t>Month</w:t>
          </w:r>
        </w:p>
      </w:docPartBody>
    </w:docPart>
    <w:docPart>
      <w:docPartPr>
        <w:name w:val="EA4A25AF4C8949D482A252589593FA71"/>
        <w:category>
          <w:name w:val="General"/>
          <w:gallery w:val="placeholder"/>
        </w:category>
        <w:types>
          <w:type w:val="bbPlcHdr"/>
        </w:types>
        <w:behaviors>
          <w:behavior w:val="content"/>
        </w:behaviors>
        <w:guid w:val="{3BF50A8B-4911-4549-AC65-3085B4ABA819}"/>
      </w:docPartPr>
      <w:docPartBody>
        <w:p w:rsidR="00401EEA" w:rsidRDefault="00821582">
          <w:pPr>
            <w:pStyle w:val="EA4A25AF4C8949D482A252589593FA71"/>
          </w:pPr>
          <w:r w:rsidRPr="00CF1A49">
            <w:t>Year</w:t>
          </w:r>
        </w:p>
      </w:docPartBody>
    </w:docPart>
    <w:docPart>
      <w:docPartPr>
        <w:name w:val="1C10040469FC49379EDABFA9B2D98F8F"/>
        <w:category>
          <w:name w:val="General"/>
          <w:gallery w:val="placeholder"/>
        </w:category>
        <w:types>
          <w:type w:val="bbPlcHdr"/>
        </w:types>
        <w:behaviors>
          <w:behavior w:val="content"/>
        </w:behaviors>
        <w:guid w:val="{7420E177-951D-4CE4-B1CA-F82BD9C40389}"/>
      </w:docPartPr>
      <w:docPartBody>
        <w:p w:rsidR="00401EEA" w:rsidRDefault="00821582">
          <w:pPr>
            <w:pStyle w:val="1C10040469FC49379EDABFA9B2D98F8F"/>
          </w:pPr>
          <w:r w:rsidRPr="00CF1A49">
            <w:t>Degree Title</w:t>
          </w:r>
        </w:p>
      </w:docPartBody>
    </w:docPart>
    <w:docPart>
      <w:docPartPr>
        <w:name w:val="B286A0403FD9473B983118FC7578847A"/>
        <w:category>
          <w:name w:val="General"/>
          <w:gallery w:val="placeholder"/>
        </w:category>
        <w:types>
          <w:type w:val="bbPlcHdr"/>
        </w:types>
        <w:behaviors>
          <w:behavior w:val="content"/>
        </w:behaviors>
        <w:guid w:val="{B21344C1-A51E-474A-B3D0-BC31214BC7D5}"/>
      </w:docPartPr>
      <w:docPartBody>
        <w:p w:rsidR="00401EEA" w:rsidRDefault="00821582">
          <w:pPr>
            <w:pStyle w:val="B286A0403FD9473B983118FC7578847A"/>
          </w:pPr>
          <w:r w:rsidRPr="00CF1A49">
            <w:rPr>
              <w:rStyle w:val="SubtleReference"/>
            </w:rPr>
            <w:t>School</w:t>
          </w:r>
        </w:p>
      </w:docPartBody>
    </w:docPart>
    <w:docPart>
      <w:docPartPr>
        <w:name w:val="BA893EF8888540EEAF049F01F9688167"/>
        <w:category>
          <w:name w:val="General"/>
          <w:gallery w:val="placeholder"/>
        </w:category>
        <w:types>
          <w:type w:val="bbPlcHdr"/>
        </w:types>
        <w:behaviors>
          <w:behavior w:val="content"/>
        </w:behaviors>
        <w:guid w:val="{A420DBFC-E3F9-4B9D-B91A-075C2773C0F9}"/>
      </w:docPartPr>
      <w:docPartBody>
        <w:p w:rsidR="00401EEA" w:rsidRDefault="00821582">
          <w:pPr>
            <w:pStyle w:val="BA893EF8888540EEAF049F01F9688167"/>
          </w:pPr>
          <w:r w:rsidRPr="00CF1A49">
            <w:t>It’s okay to brag about your GPA, awards, and honors. Feel free to summarize your coursework too.</w:t>
          </w:r>
        </w:p>
      </w:docPartBody>
    </w:docPart>
    <w:docPart>
      <w:docPartPr>
        <w:name w:val="AB9300C318614CF89214D1EB2EE9592B"/>
        <w:category>
          <w:name w:val="General"/>
          <w:gallery w:val="placeholder"/>
        </w:category>
        <w:types>
          <w:type w:val="bbPlcHdr"/>
        </w:types>
        <w:behaviors>
          <w:behavior w:val="content"/>
        </w:behaviors>
        <w:guid w:val="{C2C45DD2-0E5F-4109-B794-73294DDF3579}"/>
      </w:docPartPr>
      <w:docPartBody>
        <w:p w:rsidR="00401EEA" w:rsidRDefault="00821582">
          <w:pPr>
            <w:pStyle w:val="AB9300C318614CF89214D1EB2EE9592B"/>
          </w:pPr>
          <w:r w:rsidRPr="00CF1A49">
            <w:t>Skills</w:t>
          </w:r>
        </w:p>
      </w:docPartBody>
    </w:docPart>
    <w:docPart>
      <w:docPartPr>
        <w:name w:val="54DF66AEFF524834B9C456EADF44130D"/>
        <w:category>
          <w:name w:val="General"/>
          <w:gallery w:val="placeholder"/>
        </w:category>
        <w:types>
          <w:type w:val="bbPlcHdr"/>
        </w:types>
        <w:behaviors>
          <w:behavior w:val="content"/>
        </w:behaviors>
        <w:guid w:val="{4EAA73B3-CE16-4FF9-B191-1866A9E8E3CF}"/>
      </w:docPartPr>
      <w:docPartBody>
        <w:p w:rsidR="00401EEA" w:rsidRDefault="00821582">
          <w:pPr>
            <w:pStyle w:val="54DF66AEFF524834B9C456EADF44130D"/>
          </w:pPr>
          <w:r w:rsidRPr="006E1507">
            <w:t>List your strengths relevant for the role you’re applying for</w:t>
          </w:r>
        </w:p>
      </w:docPartBody>
    </w:docPart>
    <w:docPart>
      <w:docPartPr>
        <w:name w:val="3ABF53650445449488415DB9E7008A68"/>
        <w:category>
          <w:name w:val="General"/>
          <w:gallery w:val="placeholder"/>
        </w:category>
        <w:types>
          <w:type w:val="bbPlcHdr"/>
        </w:types>
        <w:behaviors>
          <w:behavior w:val="content"/>
        </w:behaviors>
        <w:guid w:val="{3528704E-295B-4CC1-8F5C-E5F361FBFF01}"/>
      </w:docPartPr>
      <w:docPartBody>
        <w:p w:rsidR="00401EEA" w:rsidRDefault="00821582">
          <w:pPr>
            <w:pStyle w:val="3ABF53650445449488415DB9E7008A68"/>
          </w:pPr>
          <w:r w:rsidRPr="006E1507">
            <w:t>List one of your strengths</w:t>
          </w:r>
        </w:p>
      </w:docPartBody>
    </w:docPart>
    <w:docPart>
      <w:docPartPr>
        <w:name w:val="5163B510AF114F97AC467FCF61C9CA72"/>
        <w:category>
          <w:name w:val="General"/>
          <w:gallery w:val="placeholder"/>
        </w:category>
        <w:types>
          <w:type w:val="bbPlcHdr"/>
        </w:types>
        <w:behaviors>
          <w:behavior w:val="content"/>
        </w:behaviors>
        <w:guid w:val="{E7AC4A44-FC5F-44E3-AFB3-9CF2B9F451D6}"/>
      </w:docPartPr>
      <w:docPartBody>
        <w:p w:rsidR="00401EEA" w:rsidRDefault="00821582">
          <w:pPr>
            <w:pStyle w:val="5163B510AF114F97AC467FCF61C9CA72"/>
          </w:pPr>
          <w:r w:rsidRPr="006E1507">
            <w:t>List one of your strengths</w:t>
          </w:r>
        </w:p>
      </w:docPartBody>
    </w:docPart>
    <w:docPart>
      <w:docPartPr>
        <w:name w:val="DC6238FD898440A9A29E6449F411D92E"/>
        <w:category>
          <w:name w:val="General"/>
          <w:gallery w:val="placeholder"/>
        </w:category>
        <w:types>
          <w:type w:val="bbPlcHdr"/>
        </w:types>
        <w:behaviors>
          <w:behavior w:val="content"/>
        </w:behaviors>
        <w:guid w:val="{3F632E3C-0B04-4DD2-A11D-ECE66176FDC8}"/>
      </w:docPartPr>
      <w:docPartBody>
        <w:p w:rsidR="00401EEA" w:rsidRDefault="00821582">
          <w:pPr>
            <w:pStyle w:val="DC6238FD898440A9A29E6449F411D92E"/>
          </w:pPr>
          <w:r w:rsidRPr="006E1507">
            <w:t>List one of your strengths</w:t>
          </w:r>
        </w:p>
      </w:docPartBody>
    </w:docPart>
    <w:docPart>
      <w:docPartPr>
        <w:name w:val="8E9B4B9DFB9141EEB69DDA4FCBA1C278"/>
        <w:category>
          <w:name w:val="General"/>
          <w:gallery w:val="placeholder"/>
        </w:category>
        <w:types>
          <w:type w:val="bbPlcHdr"/>
        </w:types>
        <w:behaviors>
          <w:behavior w:val="content"/>
        </w:behaviors>
        <w:guid w:val="{E6CA5784-79A7-4448-9E2F-FDE9EF81777B}"/>
      </w:docPartPr>
      <w:docPartBody>
        <w:p w:rsidR="00401EEA" w:rsidRDefault="00821582">
          <w:pPr>
            <w:pStyle w:val="8E9B4B9DFB9141EEB69DDA4FCBA1C278"/>
          </w:pPr>
          <w:r w:rsidRPr="006E1507">
            <w:t>List one of your strengths</w:t>
          </w:r>
        </w:p>
      </w:docPartBody>
    </w:docPart>
    <w:docPart>
      <w:docPartPr>
        <w:name w:val="B56788CD265C46E8870DDA2A1311DB48"/>
        <w:category>
          <w:name w:val="General"/>
          <w:gallery w:val="placeholder"/>
        </w:category>
        <w:types>
          <w:type w:val="bbPlcHdr"/>
        </w:types>
        <w:behaviors>
          <w:behavior w:val="content"/>
        </w:behaviors>
        <w:guid w:val="{FB2F8FA2-C06F-47BF-B425-8878158D946A}"/>
      </w:docPartPr>
      <w:docPartBody>
        <w:p w:rsidR="00401EEA" w:rsidRDefault="00821582">
          <w:pPr>
            <w:pStyle w:val="B56788CD265C46E8870DDA2A1311DB48"/>
          </w:pPr>
          <w:r w:rsidRPr="00CF1A49">
            <w:t>Activities</w:t>
          </w:r>
        </w:p>
      </w:docPartBody>
    </w:docPart>
    <w:docPart>
      <w:docPartPr>
        <w:name w:val="19BE717EEA24482C9306275F33847E11"/>
        <w:category>
          <w:name w:val="General"/>
          <w:gallery w:val="placeholder"/>
        </w:category>
        <w:types>
          <w:type w:val="bbPlcHdr"/>
        </w:types>
        <w:behaviors>
          <w:behavior w:val="content"/>
        </w:behaviors>
        <w:guid w:val="{904F03C8-D924-4903-89DD-E9084F4C157A}"/>
      </w:docPartPr>
      <w:docPartBody>
        <w:p w:rsidR="00401EEA" w:rsidRDefault="00821582">
          <w:pPr>
            <w:pStyle w:val="19BE717EEA24482C9306275F33847E11"/>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7B318F29583E40E4A39AF2ACC8568317"/>
        <w:category>
          <w:name w:val="General"/>
          <w:gallery w:val="placeholder"/>
        </w:category>
        <w:types>
          <w:type w:val="bbPlcHdr"/>
        </w:types>
        <w:behaviors>
          <w:behavior w:val="content"/>
        </w:behaviors>
        <w:guid w:val="{DCEFFF1E-B068-40FF-90D5-6B1950C8C45E}"/>
      </w:docPartPr>
      <w:docPartBody>
        <w:p w:rsidR="00401EEA" w:rsidRDefault="00821582" w:rsidP="00821582">
          <w:pPr>
            <w:pStyle w:val="7B318F29583E40E4A39AF2ACC8568317"/>
          </w:pPr>
          <w:r w:rsidRPr="00CF1A49">
            <w:t>Dates From</w:t>
          </w:r>
        </w:p>
      </w:docPartBody>
    </w:docPart>
    <w:docPart>
      <w:docPartPr>
        <w:name w:val="A4072CD4A24A4E5792846EC3060499EA"/>
        <w:category>
          <w:name w:val="General"/>
          <w:gallery w:val="placeholder"/>
        </w:category>
        <w:types>
          <w:type w:val="bbPlcHdr"/>
        </w:types>
        <w:behaviors>
          <w:behavior w:val="content"/>
        </w:behaviors>
        <w:guid w:val="{0969B12F-E636-45F0-B912-C6D25E3C0951}"/>
      </w:docPartPr>
      <w:docPartBody>
        <w:p w:rsidR="00401EEA" w:rsidRDefault="00821582" w:rsidP="00821582">
          <w:pPr>
            <w:pStyle w:val="A4072CD4A24A4E5792846EC3060499EA"/>
          </w:pPr>
          <w:r w:rsidRPr="00CF1A49">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82"/>
    <w:rsid w:val="00401EEA"/>
    <w:rsid w:val="0082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A80A8B12D149ACB533CC335329C188">
    <w:name w:val="DBA80A8B12D149ACB533CC335329C188"/>
  </w:style>
  <w:style w:type="character" w:styleId="IntenseEmphasis">
    <w:name w:val="Intense Emphasis"/>
    <w:basedOn w:val="DefaultParagraphFont"/>
    <w:uiPriority w:val="2"/>
    <w:rPr>
      <w:b/>
      <w:iCs/>
      <w:color w:val="262626" w:themeColor="text1" w:themeTint="D9"/>
    </w:rPr>
  </w:style>
  <w:style w:type="paragraph" w:customStyle="1" w:styleId="2EBEB76F881141C19DCD4B7F68B01759">
    <w:name w:val="2EBEB76F881141C19DCD4B7F68B01759"/>
  </w:style>
  <w:style w:type="paragraph" w:customStyle="1" w:styleId="7488963D249C498F86169E6A3E24F3B1">
    <w:name w:val="7488963D249C498F86169E6A3E24F3B1"/>
  </w:style>
  <w:style w:type="paragraph" w:customStyle="1" w:styleId="0D997C96FE9542BE8DA92520B967D2AB">
    <w:name w:val="0D997C96FE9542BE8DA92520B967D2AB"/>
  </w:style>
  <w:style w:type="paragraph" w:customStyle="1" w:styleId="9FC0091F6BD14F008CCA5BE356D627EC">
    <w:name w:val="9FC0091F6BD14F008CCA5BE356D627EC"/>
  </w:style>
  <w:style w:type="paragraph" w:customStyle="1" w:styleId="2A2B184BE6FC4D169349567ABFD77E52">
    <w:name w:val="2A2B184BE6FC4D169349567ABFD77E52"/>
  </w:style>
  <w:style w:type="paragraph" w:customStyle="1" w:styleId="96C4000C0D874DB78D9FDAB6480C0B5A">
    <w:name w:val="96C4000C0D874DB78D9FDAB6480C0B5A"/>
  </w:style>
  <w:style w:type="paragraph" w:customStyle="1" w:styleId="0F7EA57AD7E549AC82EC107A53D285AC">
    <w:name w:val="0F7EA57AD7E549AC82EC107A53D285AC"/>
  </w:style>
  <w:style w:type="paragraph" w:customStyle="1" w:styleId="05DBAE177C6C459886B3C3A19DE0DED1">
    <w:name w:val="05DBAE177C6C459886B3C3A19DE0DED1"/>
  </w:style>
  <w:style w:type="paragraph" w:customStyle="1" w:styleId="3B75458275F4446AA34EB4037CF3562B">
    <w:name w:val="3B75458275F4446AA34EB4037CF3562B"/>
  </w:style>
  <w:style w:type="paragraph" w:customStyle="1" w:styleId="44F5AD9573B941DFAF8DA21CAC67F14C">
    <w:name w:val="44F5AD9573B941DFAF8DA21CAC67F14C"/>
  </w:style>
  <w:style w:type="paragraph" w:customStyle="1" w:styleId="2A12A44B3B3A4D02A1B2270EEC32D516">
    <w:name w:val="2A12A44B3B3A4D02A1B2270EEC32D516"/>
  </w:style>
  <w:style w:type="paragraph" w:customStyle="1" w:styleId="53E300EFF6244F369C03BD499C7E565A">
    <w:name w:val="53E300EFF6244F369C03BD499C7E565A"/>
  </w:style>
  <w:style w:type="paragraph" w:customStyle="1" w:styleId="563E26F8DB3A4B21B89D6245274F4875">
    <w:name w:val="563E26F8DB3A4B21B89D6245274F4875"/>
  </w:style>
  <w:style w:type="paragraph" w:customStyle="1" w:styleId="7EF45B988C344AD7AEE8BB6F8C4A391E">
    <w:name w:val="7EF45B988C344AD7AEE8BB6F8C4A391E"/>
  </w:style>
  <w:style w:type="character" w:styleId="SubtleReference">
    <w:name w:val="Subtle Reference"/>
    <w:basedOn w:val="DefaultParagraphFont"/>
    <w:uiPriority w:val="10"/>
    <w:qFormat/>
    <w:rsid w:val="00821582"/>
    <w:rPr>
      <w:b/>
      <w:caps w:val="0"/>
      <w:smallCaps/>
      <w:color w:val="595959" w:themeColor="text1" w:themeTint="A6"/>
    </w:rPr>
  </w:style>
  <w:style w:type="paragraph" w:customStyle="1" w:styleId="CD58CBA1DFAA434B89CA95AC64027610">
    <w:name w:val="CD58CBA1DFAA434B89CA95AC64027610"/>
  </w:style>
  <w:style w:type="paragraph" w:customStyle="1" w:styleId="9E6AC61A75EB4FE6A3FA251E486CB896">
    <w:name w:val="9E6AC61A75EB4FE6A3FA251E486CB896"/>
  </w:style>
  <w:style w:type="paragraph" w:customStyle="1" w:styleId="62CEA90C72924239B29299B457EFD002">
    <w:name w:val="62CEA90C72924239B29299B457EFD002"/>
  </w:style>
  <w:style w:type="paragraph" w:customStyle="1" w:styleId="CAA51674EDB248C69EEE15553EE21488">
    <w:name w:val="CAA51674EDB248C69EEE15553EE21488"/>
  </w:style>
  <w:style w:type="paragraph" w:customStyle="1" w:styleId="223276C52E244B889E4CEE1AEAFC68BC">
    <w:name w:val="223276C52E244B889E4CEE1AEAFC68BC"/>
  </w:style>
  <w:style w:type="paragraph" w:customStyle="1" w:styleId="C7CC26D6CDB14E6DAAE62CDDE82D39E1">
    <w:name w:val="C7CC26D6CDB14E6DAAE62CDDE82D39E1"/>
  </w:style>
  <w:style w:type="paragraph" w:customStyle="1" w:styleId="B279F8802FCC4E1293EF26E5B597948C">
    <w:name w:val="B279F8802FCC4E1293EF26E5B597948C"/>
  </w:style>
  <w:style w:type="paragraph" w:customStyle="1" w:styleId="DCF2A2B5B860448CB2F3238BB282E967">
    <w:name w:val="DCF2A2B5B860448CB2F3238BB282E967"/>
  </w:style>
  <w:style w:type="paragraph" w:customStyle="1" w:styleId="1055CC9DE8D7460AAEDA3AF19421FA3D">
    <w:name w:val="1055CC9DE8D7460AAEDA3AF19421FA3D"/>
  </w:style>
  <w:style w:type="paragraph" w:customStyle="1" w:styleId="AC396D794D044FAE99F4B6F8C6A1DFD0">
    <w:name w:val="AC396D794D044FAE99F4B6F8C6A1DFD0"/>
  </w:style>
  <w:style w:type="paragraph" w:customStyle="1" w:styleId="48FC101F6FF14FC1BC3C83957125DBF2">
    <w:name w:val="48FC101F6FF14FC1BC3C83957125DBF2"/>
  </w:style>
  <w:style w:type="paragraph" w:customStyle="1" w:styleId="616FEF430F08491CB125AA34A59F2D3F">
    <w:name w:val="616FEF430F08491CB125AA34A59F2D3F"/>
  </w:style>
  <w:style w:type="paragraph" w:customStyle="1" w:styleId="8F0371BF1ACF4BE8B00351970D87E6A0">
    <w:name w:val="8F0371BF1ACF4BE8B00351970D87E6A0"/>
  </w:style>
  <w:style w:type="paragraph" w:customStyle="1" w:styleId="E5B4A6F4C0B948D791A637BCBC48176E">
    <w:name w:val="E5B4A6F4C0B948D791A637BCBC48176E"/>
  </w:style>
  <w:style w:type="paragraph" w:customStyle="1" w:styleId="EA4A25AF4C8949D482A252589593FA71">
    <w:name w:val="EA4A25AF4C8949D482A252589593FA71"/>
  </w:style>
  <w:style w:type="paragraph" w:customStyle="1" w:styleId="1C10040469FC49379EDABFA9B2D98F8F">
    <w:name w:val="1C10040469FC49379EDABFA9B2D98F8F"/>
  </w:style>
  <w:style w:type="paragraph" w:customStyle="1" w:styleId="B286A0403FD9473B983118FC7578847A">
    <w:name w:val="B286A0403FD9473B983118FC7578847A"/>
  </w:style>
  <w:style w:type="paragraph" w:customStyle="1" w:styleId="BA893EF8888540EEAF049F01F9688167">
    <w:name w:val="BA893EF8888540EEAF049F01F9688167"/>
  </w:style>
  <w:style w:type="paragraph" w:customStyle="1" w:styleId="AB9300C318614CF89214D1EB2EE9592B">
    <w:name w:val="AB9300C318614CF89214D1EB2EE9592B"/>
  </w:style>
  <w:style w:type="paragraph" w:customStyle="1" w:styleId="54DF66AEFF524834B9C456EADF44130D">
    <w:name w:val="54DF66AEFF524834B9C456EADF44130D"/>
  </w:style>
  <w:style w:type="paragraph" w:customStyle="1" w:styleId="3ABF53650445449488415DB9E7008A68">
    <w:name w:val="3ABF53650445449488415DB9E7008A68"/>
  </w:style>
  <w:style w:type="paragraph" w:customStyle="1" w:styleId="5163B510AF114F97AC467FCF61C9CA72">
    <w:name w:val="5163B510AF114F97AC467FCF61C9CA72"/>
  </w:style>
  <w:style w:type="paragraph" w:customStyle="1" w:styleId="DC6238FD898440A9A29E6449F411D92E">
    <w:name w:val="DC6238FD898440A9A29E6449F411D92E"/>
  </w:style>
  <w:style w:type="paragraph" w:customStyle="1" w:styleId="8E9B4B9DFB9141EEB69DDA4FCBA1C278">
    <w:name w:val="8E9B4B9DFB9141EEB69DDA4FCBA1C278"/>
  </w:style>
  <w:style w:type="paragraph" w:customStyle="1" w:styleId="B56788CD265C46E8870DDA2A1311DB48">
    <w:name w:val="B56788CD265C46E8870DDA2A1311DB48"/>
  </w:style>
  <w:style w:type="paragraph" w:customStyle="1" w:styleId="19BE717EEA24482C9306275F33847E11">
    <w:name w:val="19BE717EEA24482C9306275F33847E11"/>
  </w:style>
  <w:style w:type="paragraph" w:customStyle="1" w:styleId="7B318F29583E40E4A39AF2ACC8568317">
    <w:name w:val="7B318F29583E40E4A39AF2ACC8568317"/>
    <w:rsid w:val="00821582"/>
  </w:style>
  <w:style w:type="paragraph" w:customStyle="1" w:styleId="A4072CD4A24A4E5792846EC3060499EA">
    <w:name w:val="A4072CD4A24A4E5792846EC3060499EA"/>
    <w:rsid w:val="00821582"/>
  </w:style>
  <w:style w:type="paragraph" w:customStyle="1" w:styleId="AC7E5D6B2F8C436AA11ADA62539E4F3C">
    <w:name w:val="AC7E5D6B2F8C436AA11ADA62539E4F3C"/>
    <w:rsid w:val="00821582"/>
  </w:style>
  <w:style w:type="paragraph" w:customStyle="1" w:styleId="38BD77C716804E68A5BA0E61DF2852C6">
    <w:name w:val="38BD77C716804E68A5BA0E61DF2852C6"/>
    <w:rsid w:val="00821582"/>
  </w:style>
  <w:style w:type="paragraph" w:customStyle="1" w:styleId="16FDFFA2CC3342AFA60E966502777D60">
    <w:name w:val="16FDFFA2CC3342AFA60E966502777D60"/>
    <w:rsid w:val="008215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5" ma:contentTypeDescription="Create a new document." ma:contentTypeScope="" ma:versionID="8709012c540f7f40ee74119f9033281d">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908dfa66e507472b83793a590961cd28"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fa79ede-8800-4b38-b2d4-921a0a289804" xsi:nil="true"/>
  </documentManagement>
</p:properties>
</file>

<file path=customXml/itemProps1.xml><?xml version="1.0" encoding="utf-8"?>
<ds:datastoreItem xmlns:ds="http://schemas.openxmlformats.org/officeDocument/2006/customXml" ds:itemID="{6D08E56D-FBC9-4196-8DF6-5C68CAC9C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21855-5AB1-46C2-86A1-F18344831F7B}">
  <ds:schemaRefs>
    <ds:schemaRef ds:uri="http://schemas.microsoft.com/sharepoint/v3/contenttype/forms"/>
  </ds:schemaRefs>
</ds:datastoreItem>
</file>

<file path=customXml/itemProps3.xml><?xml version="1.0" encoding="utf-8"?>
<ds:datastoreItem xmlns:ds="http://schemas.openxmlformats.org/officeDocument/2006/customXml" ds:itemID="{173EF60B-8D7C-4BC1-B496-CF006D1071FB}">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 ds:uri="http://schemas.openxmlformats.org/package/2006/metadata/core-properties"/>
    <ds:schemaRef ds:uri="97551102-5158-477f-890e-1cd2281c8b2d"/>
    <ds:schemaRef ds:uri="afa79ede-8800-4b38-b2d4-921a0a289804"/>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68</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Fink, Parker</cp:lastModifiedBy>
  <cp:revision>4</cp:revision>
  <dcterms:created xsi:type="dcterms:W3CDTF">2023-04-11T15:00:00Z</dcterms:created>
  <dcterms:modified xsi:type="dcterms:W3CDTF">2023-04-14T18:56:00Z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