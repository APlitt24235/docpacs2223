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A6E9B1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DA8834" w14:textId="77777777" w:rsidR="00692703" w:rsidRPr="00CF1A49" w:rsidRDefault="004D134C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Siegmund</w:t>
            </w:r>
          </w:p>
          <w:p w14:paraId="7DA832CA" w14:textId="77777777" w:rsidR="00692703" w:rsidRPr="00CF1A49" w:rsidRDefault="004D134C" w:rsidP="00913946">
            <w:pPr>
              <w:pStyle w:val="ContactInfo"/>
              <w:contextualSpacing w:val="0"/>
            </w:pPr>
            <w:r>
              <w:t>123 Jane St.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FF9E22792B748BA9D89E1D57E7A1B7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(717) 717-7171</w:t>
            </w:r>
          </w:p>
          <w:p w14:paraId="38B171FC" w14:textId="77777777" w:rsidR="00692703" w:rsidRPr="00CF1A49" w:rsidRDefault="004D134C" w:rsidP="00913946">
            <w:pPr>
              <w:pStyle w:val="ContactInfoEmphasis"/>
              <w:contextualSpacing w:val="0"/>
            </w:pPr>
            <w:r>
              <w:t>Tyler2023411@live.ytech.edu</w:t>
            </w:r>
          </w:p>
        </w:tc>
      </w:tr>
      <w:tr w:rsidR="009571D8" w:rsidRPr="00CF1A49" w14:paraId="723CFE2B" w14:textId="77777777" w:rsidTr="00692703">
        <w:tc>
          <w:tcPr>
            <w:tcW w:w="9360" w:type="dxa"/>
            <w:tcMar>
              <w:top w:w="432" w:type="dxa"/>
            </w:tcMar>
          </w:tcPr>
          <w:p w14:paraId="50410405" w14:textId="77777777" w:rsidR="001755A8" w:rsidRPr="005A3EB0" w:rsidRDefault="004D134C" w:rsidP="004D134C">
            <w:pPr>
              <w:pStyle w:val="Heading1"/>
              <w:outlineLvl w:val="0"/>
              <w:rPr>
                <w:sz w:val="36"/>
                <w:szCs w:val="36"/>
              </w:rPr>
            </w:pPr>
            <w:r w:rsidRPr="005A3EB0">
              <w:rPr>
                <w:sz w:val="36"/>
                <w:szCs w:val="36"/>
              </w:rPr>
              <w:t>Career Objective</w:t>
            </w:r>
          </w:p>
          <w:p w14:paraId="1094A5BD" w14:textId="15743762" w:rsidR="004D134C" w:rsidRDefault="004D134C" w:rsidP="004D134C">
            <w:pPr>
              <w:rPr>
                <w:sz w:val="28"/>
                <w:szCs w:val="28"/>
              </w:rPr>
            </w:pPr>
            <w:r w:rsidRPr="005A3EB0">
              <w:rPr>
                <w:sz w:val="28"/>
                <w:szCs w:val="28"/>
              </w:rPr>
              <w:t>Student who is looking to develop entertaining/helpful games/media for people in our nation and around the world</w:t>
            </w:r>
            <w:r w:rsidR="005E6058">
              <w:rPr>
                <w:sz w:val="28"/>
                <w:szCs w:val="28"/>
              </w:rPr>
              <w:t xml:space="preserve"> and learning how to correlate using Python code to develop game mods and</w:t>
            </w:r>
            <w:r w:rsidR="009943DB">
              <w:rPr>
                <w:sz w:val="28"/>
                <w:szCs w:val="28"/>
              </w:rPr>
              <w:t xml:space="preserve"> possibly robotics as well. </w:t>
            </w:r>
          </w:p>
          <w:p w14:paraId="6E9FFD29" w14:textId="77777777" w:rsidR="006D2FEB" w:rsidRDefault="006D2FEB" w:rsidP="004D134C">
            <w:pPr>
              <w:rPr>
                <w:sz w:val="28"/>
                <w:szCs w:val="28"/>
              </w:rPr>
            </w:pPr>
          </w:p>
          <w:p w14:paraId="0ABFEE55" w14:textId="77777777" w:rsidR="006D2FEB" w:rsidRDefault="006D2FEB" w:rsidP="006D2FEB">
            <w:pPr>
              <w:pStyle w:val="Heading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Accomplishments</w:t>
            </w:r>
          </w:p>
          <w:p w14:paraId="0026DDAB" w14:textId="77777777" w:rsidR="006D2FEB" w:rsidRPr="00DC4408" w:rsidRDefault="006D2FEB" w:rsidP="006D2FEB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8"/>
                <w:szCs w:val="28"/>
              </w:rPr>
              <w:t>100% scoring on NOCTI Performance Exam</w:t>
            </w:r>
          </w:p>
          <w:p w14:paraId="6E1291BB" w14:textId="77777777" w:rsidR="006D2FEB" w:rsidRPr="00DC4408" w:rsidRDefault="006D2FEB" w:rsidP="006D2FEB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8"/>
                <w:szCs w:val="28"/>
              </w:rPr>
              <w:t>Worked on a new website for YCST (not completed/implemented)</w:t>
            </w:r>
          </w:p>
          <w:p w14:paraId="596D9E02" w14:textId="77777777" w:rsidR="006D2FEB" w:rsidRPr="00DC4408" w:rsidRDefault="006D2FEB" w:rsidP="006D2FEB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8"/>
                <w:szCs w:val="28"/>
              </w:rPr>
              <w:t xml:space="preserve">Communicated with students in class to assist in them passing the NOCTI’s Performance </w:t>
            </w:r>
          </w:p>
          <w:p w14:paraId="694409E8" w14:textId="31A6FF61" w:rsidR="006D2FEB" w:rsidRPr="005A3EB0" w:rsidRDefault="006D2FEB" w:rsidP="004D134C">
            <w:pPr>
              <w:rPr>
                <w:sz w:val="28"/>
                <w:szCs w:val="28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71A79CCD00D143D5BF65628A3F1B30FE"/>
        </w:placeholder>
        <w:temporary/>
        <w:showingPlcHdr/>
        <w15:appearance w15:val="hidden"/>
      </w:sdtPr>
      <w:sdtContent>
        <w:p w14:paraId="28EF9F40" w14:textId="77777777" w:rsidR="00DA59AA" w:rsidRPr="00CF1A49" w:rsidRDefault="00DA59AA" w:rsidP="0097790C">
          <w:pPr>
            <w:pStyle w:val="Heading1"/>
          </w:pPr>
          <w:r w:rsidRPr="005A3EB0">
            <w:rPr>
              <w:sz w:val="36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017A635" w14:textId="77777777" w:rsidTr="004D134C">
        <w:tc>
          <w:tcPr>
            <w:tcW w:w="9290" w:type="dxa"/>
          </w:tcPr>
          <w:p w14:paraId="0BBD15D2" w14:textId="77777777" w:rsidR="001D0BF1" w:rsidRPr="005A3EB0" w:rsidRDefault="004D134C" w:rsidP="001D0BF1">
            <w:pPr>
              <w:pStyle w:val="Heading3"/>
              <w:contextualSpacing w:val="0"/>
              <w:outlineLvl w:val="2"/>
              <w:rPr>
                <w:sz w:val="28"/>
                <w:szCs w:val="28"/>
              </w:rPr>
            </w:pPr>
            <w:r w:rsidRPr="005A3EB0">
              <w:rPr>
                <w:sz w:val="28"/>
                <w:szCs w:val="28"/>
              </w:rPr>
              <w:t>Aug</w:t>
            </w:r>
            <w:r w:rsidR="001D0BF1" w:rsidRPr="005A3EB0">
              <w:rPr>
                <w:sz w:val="28"/>
                <w:szCs w:val="28"/>
              </w:rPr>
              <w:t xml:space="preserve"> </w:t>
            </w:r>
            <w:r w:rsidRPr="005A3EB0">
              <w:rPr>
                <w:sz w:val="28"/>
                <w:szCs w:val="28"/>
              </w:rPr>
              <w:t>2019</w:t>
            </w:r>
            <w:r w:rsidR="00FC544B" w:rsidRPr="005A3EB0">
              <w:rPr>
                <w:sz w:val="28"/>
                <w:szCs w:val="28"/>
              </w:rPr>
              <w:t xml:space="preserve"> – June 2023</w:t>
            </w:r>
          </w:p>
          <w:p w14:paraId="6FFADC46" w14:textId="77777777" w:rsidR="001D0BF1" w:rsidRPr="005A3EB0" w:rsidRDefault="00FC544B" w:rsidP="001D0BF1">
            <w:pPr>
              <w:pStyle w:val="Heading2"/>
              <w:contextualSpacing w:val="0"/>
              <w:outlineLvl w:val="1"/>
              <w:rPr>
                <w:sz w:val="32"/>
                <w:szCs w:val="32"/>
              </w:rPr>
            </w:pPr>
            <w:r w:rsidRPr="005A3EB0">
              <w:rPr>
                <w:sz w:val="32"/>
                <w:szCs w:val="32"/>
              </w:rPr>
              <w:t>High SCHOOl Diploma</w:t>
            </w:r>
            <w:r w:rsidR="001D0BF1" w:rsidRPr="005A3EB0">
              <w:rPr>
                <w:sz w:val="32"/>
                <w:szCs w:val="32"/>
              </w:rPr>
              <w:t xml:space="preserve">, </w:t>
            </w:r>
            <w:r w:rsidRPr="005A3EB0">
              <w:rPr>
                <w:rStyle w:val="SubtleReference"/>
                <w:sz w:val="32"/>
                <w:szCs w:val="32"/>
              </w:rPr>
              <w:t>York County School Of Technology</w:t>
            </w:r>
          </w:p>
          <w:p w14:paraId="05E1521C" w14:textId="716F59E7" w:rsidR="007538DC" w:rsidRPr="005A3EB0" w:rsidRDefault="00FC544B" w:rsidP="007538DC">
            <w:pPr>
              <w:contextualSpacing w:val="0"/>
              <w:rPr>
                <w:sz w:val="28"/>
                <w:szCs w:val="28"/>
              </w:rPr>
            </w:pPr>
            <w:r w:rsidRPr="005A3EB0">
              <w:rPr>
                <w:sz w:val="28"/>
                <w:szCs w:val="28"/>
              </w:rPr>
              <w:t>Graduating with a high school diploma. 3.7 GPA, 91.34% Cumulative avg (as of the time of writing this)</w:t>
            </w:r>
            <w:r w:rsidR="00286BFC" w:rsidRPr="005A3EB0">
              <w:rPr>
                <w:sz w:val="28"/>
                <w:szCs w:val="28"/>
              </w:rPr>
              <w:t>.</w:t>
            </w:r>
            <w:r w:rsidR="00E22515">
              <w:rPr>
                <w:sz w:val="28"/>
                <w:szCs w:val="28"/>
              </w:rPr>
              <w:t xml:space="preserve"> Up to Q3, awarded Honor Roll</w:t>
            </w:r>
            <w:r w:rsidR="006D2FEB">
              <w:rPr>
                <w:sz w:val="28"/>
                <w:szCs w:val="28"/>
              </w:rPr>
              <w:t xml:space="preserve">. </w:t>
            </w:r>
          </w:p>
        </w:tc>
      </w:tr>
    </w:tbl>
    <w:sdt>
      <w:sdtPr>
        <w:alias w:val="Skills:"/>
        <w:tag w:val="Skills:"/>
        <w:id w:val="-1392877668"/>
        <w:placeholder>
          <w:docPart w:val="14302A52C42848D0A00666A89F6B19A3"/>
        </w:placeholder>
        <w:temporary/>
        <w:showingPlcHdr/>
        <w15:appearance w15:val="hidden"/>
      </w:sdtPr>
      <w:sdtContent>
        <w:p w14:paraId="16501546" w14:textId="77777777" w:rsidR="00486277" w:rsidRPr="00CF1A49" w:rsidRDefault="00486277" w:rsidP="00486277">
          <w:pPr>
            <w:pStyle w:val="Heading1"/>
          </w:pPr>
          <w:r w:rsidRPr="005A3EB0">
            <w:rPr>
              <w:sz w:val="36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25EB3B7" w14:textId="77777777" w:rsidTr="00CF1A49">
        <w:tc>
          <w:tcPr>
            <w:tcW w:w="4675" w:type="dxa"/>
          </w:tcPr>
          <w:p w14:paraId="194CE5FD" w14:textId="77777777" w:rsidR="001E3120" w:rsidRPr="005A3EB0" w:rsidRDefault="00286BFC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5A3EB0">
              <w:rPr>
                <w:sz w:val="28"/>
                <w:szCs w:val="28"/>
              </w:rPr>
              <w:t>Game Development: Python (Pygame), GDScript (Godot)</w:t>
            </w:r>
          </w:p>
          <w:p w14:paraId="361FE04B" w14:textId="58151601" w:rsidR="005770F1" w:rsidRPr="005770F1" w:rsidRDefault="00286BFC" w:rsidP="005770F1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5A3EB0">
              <w:rPr>
                <w:sz w:val="28"/>
                <w:szCs w:val="28"/>
              </w:rPr>
              <w:t>Web Development: JavaScript, EJS, NodeJS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14:paraId="76686E2A" w14:textId="77777777" w:rsidR="00832320" w:rsidRPr="005A3EB0" w:rsidRDefault="00832320" w:rsidP="00832320">
            <w:pPr>
              <w:pStyle w:val="ListBullet"/>
              <w:contextualSpacing w:val="0"/>
              <w:rPr>
                <w:sz w:val="28"/>
                <w:szCs w:val="28"/>
              </w:rPr>
            </w:pPr>
            <w:r w:rsidRPr="005A3EB0">
              <w:rPr>
                <w:sz w:val="28"/>
                <w:szCs w:val="28"/>
              </w:rPr>
              <w:t>Creative Project Ideas</w:t>
            </w:r>
          </w:p>
          <w:p w14:paraId="2EC68B79" w14:textId="33247037" w:rsidR="001E3120" w:rsidRPr="005A3EB0" w:rsidRDefault="00832320" w:rsidP="006E1507">
            <w:pPr>
              <w:pStyle w:val="ListBullet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Assisting Others </w:t>
            </w:r>
            <w:r w:rsidR="009943DB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 xml:space="preserve"> the Workplace</w:t>
            </w:r>
          </w:p>
          <w:p w14:paraId="11E17BFF" w14:textId="77777777" w:rsidR="001E3120" w:rsidRPr="006E1507" w:rsidRDefault="0002489C" w:rsidP="006E1507">
            <w:pPr>
              <w:pStyle w:val="ListBullet"/>
              <w:contextualSpacing w:val="0"/>
            </w:pPr>
            <w:r w:rsidRPr="005A3EB0">
              <w:rPr>
                <w:sz w:val="28"/>
                <w:szCs w:val="28"/>
              </w:rPr>
              <w:t>Communicating with Others on Project Progression</w:t>
            </w:r>
          </w:p>
        </w:tc>
      </w:tr>
    </w:tbl>
    <w:p w14:paraId="5621314C" w14:textId="77777777" w:rsidR="00AD782D" w:rsidRPr="00CF1A49" w:rsidRDefault="00AD782D" w:rsidP="0062312F">
      <w:pPr>
        <w:pStyle w:val="Heading1"/>
      </w:pPr>
    </w:p>
    <w:sectPr w:rsidR="00AD782D" w:rsidRPr="00CF1A49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D64A7" w14:textId="77777777" w:rsidR="00E22515" w:rsidRDefault="00E22515" w:rsidP="0068194B">
      <w:r>
        <w:separator/>
      </w:r>
    </w:p>
    <w:p w14:paraId="464B3DA6" w14:textId="77777777" w:rsidR="00E22515" w:rsidRDefault="00E22515"/>
    <w:p w14:paraId="4F88E11F" w14:textId="77777777" w:rsidR="00E22515" w:rsidRDefault="00E22515"/>
  </w:endnote>
  <w:endnote w:type="continuationSeparator" w:id="0">
    <w:p w14:paraId="682F0AE0" w14:textId="77777777" w:rsidR="00E22515" w:rsidRDefault="00E22515" w:rsidP="0068194B">
      <w:r>
        <w:continuationSeparator/>
      </w:r>
    </w:p>
    <w:p w14:paraId="6FC11DD8" w14:textId="77777777" w:rsidR="00E22515" w:rsidRDefault="00E22515"/>
    <w:p w14:paraId="5EA2EBF1" w14:textId="77777777" w:rsidR="00E22515" w:rsidRDefault="00E22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802B1" w14:textId="77777777" w:rsidR="00E22515" w:rsidRDefault="00E225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DB4E8" w14:textId="77777777" w:rsidR="00E22515" w:rsidRDefault="00E22515" w:rsidP="0068194B">
      <w:r>
        <w:separator/>
      </w:r>
    </w:p>
    <w:p w14:paraId="4BC20B69" w14:textId="77777777" w:rsidR="00E22515" w:rsidRDefault="00E22515"/>
    <w:p w14:paraId="6E3CA0E5" w14:textId="77777777" w:rsidR="00E22515" w:rsidRDefault="00E22515"/>
  </w:footnote>
  <w:footnote w:type="continuationSeparator" w:id="0">
    <w:p w14:paraId="2F23576D" w14:textId="77777777" w:rsidR="00E22515" w:rsidRDefault="00E22515" w:rsidP="0068194B">
      <w:r>
        <w:continuationSeparator/>
      </w:r>
    </w:p>
    <w:p w14:paraId="79DDB4A1" w14:textId="77777777" w:rsidR="00E22515" w:rsidRDefault="00E22515"/>
    <w:p w14:paraId="496781FE" w14:textId="77777777" w:rsidR="00E22515" w:rsidRDefault="00E22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9A27" w14:textId="77777777" w:rsidR="00E22515" w:rsidRPr="004E01EB" w:rsidRDefault="00E2251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48C321" wp14:editId="3172C2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BE5F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7B0A75"/>
    <w:multiLevelType w:val="hybridMultilevel"/>
    <w:tmpl w:val="AD0A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574C8"/>
    <w:multiLevelType w:val="hybridMultilevel"/>
    <w:tmpl w:val="D5C4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B316C"/>
    <w:multiLevelType w:val="hybridMultilevel"/>
    <w:tmpl w:val="8F8EB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5D6F37"/>
    <w:multiLevelType w:val="hybridMultilevel"/>
    <w:tmpl w:val="93E67D4C"/>
    <w:lvl w:ilvl="0" w:tplc="E1D07CF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E6F4F"/>
    <w:multiLevelType w:val="hybridMultilevel"/>
    <w:tmpl w:val="EE12DA04"/>
    <w:lvl w:ilvl="0" w:tplc="E1D07CF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3045"/>
    <w:multiLevelType w:val="hybridMultilevel"/>
    <w:tmpl w:val="17FC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2"/>
  </w:num>
  <w:num w:numId="17">
    <w:abstractNumId w:val="1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4C"/>
    <w:rsid w:val="000001EF"/>
    <w:rsid w:val="00007322"/>
    <w:rsid w:val="00007728"/>
    <w:rsid w:val="00024584"/>
    <w:rsid w:val="00024730"/>
    <w:rsid w:val="0002489C"/>
    <w:rsid w:val="00055E95"/>
    <w:rsid w:val="0007021F"/>
    <w:rsid w:val="000B2BA5"/>
    <w:rsid w:val="000F2F8C"/>
    <w:rsid w:val="0010006E"/>
    <w:rsid w:val="001045A8"/>
    <w:rsid w:val="00114A91"/>
    <w:rsid w:val="00115DCD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BFC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34C"/>
    <w:rsid w:val="004E01EB"/>
    <w:rsid w:val="004E2794"/>
    <w:rsid w:val="00510392"/>
    <w:rsid w:val="00513E2A"/>
    <w:rsid w:val="00566A35"/>
    <w:rsid w:val="0056701E"/>
    <w:rsid w:val="005740D7"/>
    <w:rsid w:val="005770F1"/>
    <w:rsid w:val="005A0F26"/>
    <w:rsid w:val="005A1B10"/>
    <w:rsid w:val="005A1CCA"/>
    <w:rsid w:val="005A3EB0"/>
    <w:rsid w:val="005A6850"/>
    <w:rsid w:val="005B1B1B"/>
    <w:rsid w:val="005C5932"/>
    <w:rsid w:val="005D3CA7"/>
    <w:rsid w:val="005D4CC1"/>
    <w:rsid w:val="005E6058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2FEB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72CB"/>
    <w:rsid w:val="00832320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0CE3"/>
    <w:rsid w:val="009943DB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408"/>
    <w:rsid w:val="00DC600B"/>
    <w:rsid w:val="00DE0FAA"/>
    <w:rsid w:val="00DE136D"/>
    <w:rsid w:val="00DE6534"/>
    <w:rsid w:val="00DF2F30"/>
    <w:rsid w:val="00DF4D6C"/>
    <w:rsid w:val="00E01923"/>
    <w:rsid w:val="00E14498"/>
    <w:rsid w:val="00E2251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7CCD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44B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B65BD"/>
  <w15:chartTrackingRefBased/>
  <w15:docId w15:val="{6D200EA5-A4F2-409F-9407-CEFD4B9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202341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F9E22792B748BA9D89E1D57E7A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379E6-76FF-47F8-BD44-1CC6BC36C21A}"/>
      </w:docPartPr>
      <w:docPartBody>
        <w:p w:rsidR="00000000" w:rsidRDefault="00683EB1">
          <w:pPr>
            <w:pStyle w:val="DFF9E22792B748BA9D89E1D57E7A1B70"/>
          </w:pPr>
          <w:r w:rsidRPr="00CF1A49">
            <w:t>·</w:t>
          </w:r>
        </w:p>
      </w:docPartBody>
    </w:docPart>
    <w:docPart>
      <w:docPartPr>
        <w:name w:val="71A79CCD00D143D5BF65628A3F1B3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3EA70-89FF-4E5E-AEA5-C47ED7B84007}"/>
      </w:docPartPr>
      <w:docPartBody>
        <w:p w:rsidR="00000000" w:rsidRDefault="00683EB1">
          <w:pPr>
            <w:pStyle w:val="71A79CCD00D143D5BF65628A3F1B30FE"/>
          </w:pPr>
          <w:r w:rsidRPr="00CF1A49">
            <w:t>Education</w:t>
          </w:r>
        </w:p>
      </w:docPartBody>
    </w:docPart>
    <w:docPart>
      <w:docPartPr>
        <w:name w:val="14302A52C42848D0A00666A89F6B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7E190-44AC-40CD-8C9A-928406E84108}"/>
      </w:docPartPr>
      <w:docPartBody>
        <w:p w:rsidR="00000000" w:rsidRDefault="00683EB1">
          <w:pPr>
            <w:pStyle w:val="14302A52C42848D0A00666A89F6B19A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46A1B793C46C3B6E58C6EC1A7797F">
    <w:name w:val="D5846A1B793C46C3B6E58C6EC1A7797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C00016B4FD34EFB84240E13168B8367">
    <w:name w:val="9C00016B4FD34EFB84240E13168B8367"/>
  </w:style>
  <w:style w:type="paragraph" w:customStyle="1" w:styleId="88390ECAD3DF4C08B1670324E2FEE35B">
    <w:name w:val="88390ECAD3DF4C08B1670324E2FEE35B"/>
  </w:style>
  <w:style w:type="paragraph" w:customStyle="1" w:styleId="DFF9E22792B748BA9D89E1D57E7A1B70">
    <w:name w:val="DFF9E22792B748BA9D89E1D57E7A1B70"/>
  </w:style>
  <w:style w:type="paragraph" w:customStyle="1" w:styleId="AFCB8A5813DD433C89E1518E1680B633">
    <w:name w:val="AFCB8A5813DD433C89E1518E1680B633"/>
  </w:style>
  <w:style w:type="paragraph" w:customStyle="1" w:styleId="3CD9297BEF84491D81A9155967B9AF75">
    <w:name w:val="3CD9297BEF84491D81A9155967B9AF75"/>
  </w:style>
  <w:style w:type="paragraph" w:customStyle="1" w:styleId="8AC9A91CEE3C4EA097589899E4941610">
    <w:name w:val="8AC9A91CEE3C4EA097589899E4941610"/>
  </w:style>
  <w:style w:type="paragraph" w:customStyle="1" w:styleId="D33D740D1D824C65AEC1F928F4B44090">
    <w:name w:val="D33D740D1D824C65AEC1F928F4B44090"/>
  </w:style>
  <w:style w:type="paragraph" w:customStyle="1" w:styleId="A3F993217AD247ECA95F88F3064348C6">
    <w:name w:val="A3F993217AD247ECA95F88F3064348C6"/>
  </w:style>
  <w:style w:type="paragraph" w:customStyle="1" w:styleId="EC2AFDC2D3CC4C18A428B3A981079C2C">
    <w:name w:val="EC2AFDC2D3CC4C18A428B3A981079C2C"/>
  </w:style>
  <w:style w:type="paragraph" w:customStyle="1" w:styleId="2095DD5CC033417988F264E16C2B9D5C">
    <w:name w:val="2095DD5CC033417988F264E16C2B9D5C"/>
  </w:style>
  <w:style w:type="paragraph" w:customStyle="1" w:styleId="3C693ABA87074FF18E97BC9F3801FA2E">
    <w:name w:val="3C693ABA87074FF18E97BC9F3801FA2E"/>
  </w:style>
  <w:style w:type="paragraph" w:customStyle="1" w:styleId="7427D540FCF54E52B419148AEF858150">
    <w:name w:val="7427D540FCF54E52B419148AEF858150"/>
  </w:style>
  <w:style w:type="paragraph" w:customStyle="1" w:styleId="BFB7354B5BA840F0A6F2F131EA170ECE">
    <w:name w:val="BFB7354B5BA840F0A6F2F131EA170ECE"/>
  </w:style>
  <w:style w:type="paragraph" w:customStyle="1" w:styleId="183D89D5E46D4E92B8B84646B238B678">
    <w:name w:val="183D89D5E46D4E92B8B84646B238B67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711D55A6DC247028E7A6818F316D69D">
    <w:name w:val="B711D55A6DC247028E7A6818F316D69D"/>
  </w:style>
  <w:style w:type="paragraph" w:customStyle="1" w:styleId="D2B849B6AFF94957A879DF927DD56D00">
    <w:name w:val="D2B849B6AFF94957A879DF927DD56D00"/>
  </w:style>
  <w:style w:type="paragraph" w:customStyle="1" w:styleId="714C00918AF542D290401439593E9B5D">
    <w:name w:val="714C00918AF542D290401439593E9B5D"/>
  </w:style>
  <w:style w:type="paragraph" w:customStyle="1" w:styleId="AC794B89669E4F7082C84567F637930F">
    <w:name w:val="AC794B89669E4F7082C84567F637930F"/>
  </w:style>
  <w:style w:type="paragraph" w:customStyle="1" w:styleId="498E6994C52C4FA08C944E5495C1D059">
    <w:name w:val="498E6994C52C4FA08C944E5495C1D059"/>
  </w:style>
  <w:style w:type="paragraph" w:customStyle="1" w:styleId="9AC30C625E5D4DEBB468E45350BD7F76">
    <w:name w:val="9AC30C625E5D4DEBB468E45350BD7F76"/>
  </w:style>
  <w:style w:type="paragraph" w:customStyle="1" w:styleId="66B1A8CF2BEA441981B82314616D6345">
    <w:name w:val="66B1A8CF2BEA441981B82314616D6345"/>
  </w:style>
  <w:style w:type="paragraph" w:customStyle="1" w:styleId="71A79CCD00D143D5BF65628A3F1B30FE">
    <w:name w:val="71A79CCD00D143D5BF65628A3F1B30FE"/>
  </w:style>
  <w:style w:type="paragraph" w:customStyle="1" w:styleId="FF56BA6E8627429D8455C83001440DAD">
    <w:name w:val="FF56BA6E8627429D8455C83001440DAD"/>
  </w:style>
  <w:style w:type="paragraph" w:customStyle="1" w:styleId="4F8263DE56F948C8B86B4FBED7551ECA">
    <w:name w:val="4F8263DE56F948C8B86B4FBED7551ECA"/>
  </w:style>
  <w:style w:type="paragraph" w:customStyle="1" w:styleId="EA3680F15C074352A28CFCDA6AEEFA3C">
    <w:name w:val="EA3680F15C074352A28CFCDA6AEEFA3C"/>
  </w:style>
  <w:style w:type="paragraph" w:customStyle="1" w:styleId="B4AB3491486343738A016EA6DDEB75E7">
    <w:name w:val="B4AB3491486343738A016EA6DDEB75E7"/>
  </w:style>
  <w:style w:type="paragraph" w:customStyle="1" w:styleId="6DF561E0F7564706BD641744547AA70C">
    <w:name w:val="6DF561E0F7564706BD641744547AA70C"/>
  </w:style>
  <w:style w:type="paragraph" w:customStyle="1" w:styleId="D9AEEFA3625044A4AFEE9568208BED18">
    <w:name w:val="D9AEEFA3625044A4AFEE9568208BED18"/>
  </w:style>
  <w:style w:type="paragraph" w:customStyle="1" w:styleId="CDDC8C46556C4F42980B7C9B4FD7535A">
    <w:name w:val="CDDC8C46556C4F42980B7C9B4FD7535A"/>
  </w:style>
  <w:style w:type="paragraph" w:customStyle="1" w:styleId="17787644F6E842FF979A2C74D03E2BEF">
    <w:name w:val="17787644F6E842FF979A2C74D03E2BEF"/>
  </w:style>
  <w:style w:type="paragraph" w:customStyle="1" w:styleId="3E65B24C93734C9EBADA4FA3E5172826">
    <w:name w:val="3E65B24C93734C9EBADA4FA3E5172826"/>
  </w:style>
  <w:style w:type="paragraph" w:customStyle="1" w:styleId="5308BE3488C645BBBFAA9EE90FA80ACE">
    <w:name w:val="5308BE3488C645BBBFAA9EE90FA80ACE"/>
  </w:style>
  <w:style w:type="paragraph" w:customStyle="1" w:styleId="14302A52C42848D0A00666A89F6B19A3">
    <w:name w:val="14302A52C42848D0A00666A89F6B19A3"/>
  </w:style>
  <w:style w:type="paragraph" w:customStyle="1" w:styleId="CC52C8C9F6F34291AA0F8CE9CF19CAF2">
    <w:name w:val="CC52C8C9F6F34291AA0F8CE9CF19CAF2"/>
  </w:style>
  <w:style w:type="paragraph" w:customStyle="1" w:styleId="5BD5AC0D178B43229B7C6C443690EFF2">
    <w:name w:val="5BD5AC0D178B43229B7C6C443690EFF2"/>
  </w:style>
  <w:style w:type="paragraph" w:customStyle="1" w:styleId="F1383547E3884EFBB5BBF2D7B83BA51B">
    <w:name w:val="F1383547E3884EFBB5BBF2D7B83BA51B"/>
  </w:style>
  <w:style w:type="paragraph" w:customStyle="1" w:styleId="0A2F38DFEC9C4AE1B711D7ED5F380968">
    <w:name w:val="0A2F38DFEC9C4AE1B711D7ED5F380968"/>
  </w:style>
  <w:style w:type="paragraph" w:customStyle="1" w:styleId="DB030795EAAD49AFBFC102B6830503D8">
    <w:name w:val="DB030795EAAD49AFBFC102B6830503D8"/>
  </w:style>
  <w:style w:type="paragraph" w:customStyle="1" w:styleId="A3A5AED93D6744DFB84F06AF41FB2C5B">
    <w:name w:val="A3A5AED93D6744DFB84F06AF41FB2C5B"/>
  </w:style>
  <w:style w:type="paragraph" w:customStyle="1" w:styleId="A1CCDDDCD0814473929EA21A745CF939">
    <w:name w:val="A1CCDDDCD0814473929EA21A745CF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a37c346f75004ff727b8addb226e0e9e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0e31250378b4bf2b44e5b263cde046b7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79ede-8800-4b38-b2d4-921a0a289804" xsi:nil="true"/>
  </documentManagement>
</p:properties>
</file>

<file path=customXml/itemProps1.xml><?xml version="1.0" encoding="utf-8"?>
<ds:datastoreItem xmlns:ds="http://schemas.openxmlformats.org/officeDocument/2006/customXml" ds:itemID="{37D42C13-B380-40E6-AE84-C4A66B7E8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72FB0A-FE17-47D4-90FC-C9DDB4961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ACEC1-3467-4A32-949F-FAB94980678B}">
  <ds:schemaRefs>
    <ds:schemaRef ds:uri="97551102-5158-477f-890e-1cd2281c8b2d"/>
    <ds:schemaRef ds:uri="http://schemas.microsoft.com/office/2006/metadata/properties"/>
    <ds:schemaRef ds:uri="http://purl.org/dc/elements/1.1/"/>
    <ds:schemaRef ds:uri="http://schemas.microsoft.com/office/2006/documentManagement/types"/>
    <ds:schemaRef ds:uri="afa79ede-8800-4b38-b2d4-921a0a28980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7</cp:revision>
  <dcterms:created xsi:type="dcterms:W3CDTF">2023-04-13T13:18:00Z</dcterms:created>
  <dcterms:modified xsi:type="dcterms:W3CDTF">2023-04-13T18:25:00Z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