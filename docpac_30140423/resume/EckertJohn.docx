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754"/>
        <w:gridCol w:w="6617"/>
      </w:tblGrid>
      <w:tr w:rsidR="006D409C" w14:paraId="4C353169" w14:textId="77777777" w:rsidTr="005B13F9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29B90BD" w14:textId="77777777" w:rsidR="006D409C" w:rsidRDefault="0078789E" w:rsidP="00A96B12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F5C9E86" wp14:editId="7F3A5F28">
                  <wp:extent cx="2552700" cy="1600200"/>
                  <wp:effectExtent l="0" t="0" r="0" b="0"/>
                  <wp:docPr id="2" name="Picture 2" descr="6 Reasons why you should learn Programming - Marbella International  University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 Reasons why you should learn Programming - Marbella International  University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shd w:val="clear" w:color="auto" w:fill="31521B" w:themeFill="accent2" w:themeFillShade="80"/>
          </w:tcPr>
          <w:p w14:paraId="050C8771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5EBFD650607648799BEC2859B2A47AF2"/>
              </w:placeholder>
              <w:temporary/>
              <w:showingPlcHdr/>
              <w15:appearance w15:val="hidden"/>
            </w:sdtPr>
            <w:sdtEndPr/>
            <w:sdtContent>
              <w:p w14:paraId="4CB4B94A" w14:textId="77777777" w:rsidR="006D409C" w:rsidRDefault="005B13F9" w:rsidP="00776643">
                <w:pPr>
                  <w:pStyle w:val="Heading1"/>
                </w:pPr>
                <w:r>
                  <w:t>SKILLS</w:t>
                </w:r>
              </w:p>
            </w:sdtContent>
          </w:sdt>
        </w:tc>
      </w:tr>
      <w:tr w:rsidR="006D409C" w14:paraId="1B1D7E51" w14:textId="77777777" w:rsidTr="005B13F9">
        <w:trPr>
          <w:trHeight w:val="216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2FB567B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5D584712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B81678" wp14:editId="72373019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6C1F68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B81678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14:paraId="3BFDBC96" w14:textId="77777777" w:rsidR="005D6F74" w:rsidRDefault="005D6F74" w:rsidP="005D6F74">
            <w:pPr>
              <w:rPr>
                <w:noProof/>
                <w:color w:val="000000" w:themeColor="text1"/>
              </w:rPr>
            </w:pPr>
          </w:p>
          <w:p w14:paraId="10389E3D" w14:textId="77777777" w:rsidR="00A96B12" w:rsidRPr="0046368B" w:rsidRDefault="00A96B12" w:rsidP="00A96B1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en-US"/>
              </w:rPr>
            </w:pPr>
            <w:r w:rsidRPr="0046368B">
              <w:rPr>
                <w:sz w:val="28"/>
                <w:szCs w:val="28"/>
                <w:lang w:eastAsia="en-US"/>
              </w:rPr>
              <w:t>Hard worker</w:t>
            </w:r>
          </w:p>
          <w:p w14:paraId="671B322B" w14:textId="77777777" w:rsidR="006D7D94" w:rsidRPr="006D7D94" w:rsidRDefault="006D7D94" w:rsidP="006D7D94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Eager learner</w:t>
            </w:r>
          </w:p>
          <w:p w14:paraId="19609BAD" w14:textId="77777777" w:rsidR="006D7D94" w:rsidRPr="006D7D94" w:rsidRDefault="006D7D94" w:rsidP="006D7D94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Disciplined</w:t>
            </w:r>
          </w:p>
          <w:p w14:paraId="2A40FF96" w14:textId="77777777" w:rsidR="006D7D94" w:rsidRPr="006D7D94" w:rsidRDefault="006D7D94" w:rsidP="006D7D94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Social</w:t>
            </w:r>
          </w:p>
          <w:p w14:paraId="1A99D8C3" w14:textId="77777777" w:rsidR="006D7D94" w:rsidRPr="006D7D94" w:rsidRDefault="006D7D94" w:rsidP="006D7D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en-US"/>
              </w:rPr>
            </w:pPr>
            <w:r w:rsidRPr="006D7D94">
              <w:rPr>
                <w:sz w:val="28"/>
                <w:szCs w:val="28"/>
                <w:lang w:eastAsia="en-US"/>
              </w:rPr>
              <w:t>Patient</w:t>
            </w:r>
          </w:p>
        </w:tc>
      </w:tr>
      <w:tr w:rsidR="006D409C" w14:paraId="2BDDBB16" w14:textId="77777777" w:rsidTr="005B13F9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583BC38" w14:textId="7FA7867A" w:rsidR="006D409C" w:rsidRDefault="0078789E" w:rsidP="00CE3C96">
            <w:pPr>
              <w:pStyle w:val="Title"/>
            </w:pPr>
            <w:r>
              <w:t>John Eckert</w:t>
            </w:r>
          </w:p>
          <w:p w14:paraId="58DEE823" w14:textId="7A7C5D41" w:rsidR="00CE3C96" w:rsidRDefault="00CE3C96" w:rsidP="00CE3C96"/>
          <w:p w14:paraId="10127EF4" w14:textId="749F250C" w:rsidR="00CE3C96" w:rsidRPr="00CE3C96" w:rsidRDefault="00CE3C96" w:rsidP="00CE3C96">
            <w:pPr>
              <w:rPr>
                <w:b/>
                <w:sz w:val="28"/>
                <w:szCs w:val="28"/>
              </w:rPr>
            </w:pPr>
            <w:r w:rsidRPr="00CE3C96">
              <w:rPr>
                <w:b/>
                <w:sz w:val="28"/>
                <w:szCs w:val="28"/>
              </w:rPr>
              <w:t>What are my immediate career goals?</w:t>
            </w:r>
          </w:p>
          <w:p w14:paraId="11FC0532" w14:textId="7A77648E" w:rsidR="00CE3C96" w:rsidRPr="00CE3C96" w:rsidRDefault="00CE3C96" w:rsidP="00CE3C96">
            <w:r>
              <w:t>Currently</w:t>
            </w:r>
            <w:r w:rsidR="005E1560">
              <w:t xml:space="preserve"> </w:t>
            </w:r>
            <w:r>
              <w:t>striving to make connections with a career-boosting jo</w:t>
            </w:r>
            <w:r w:rsidR="005E1560">
              <w:t>b which will be beneficial</w:t>
            </w:r>
            <w:r>
              <w:t xml:space="preserve"> to </w:t>
            </w:r>
            <w:r w:rsidR="005E1560">
              <w:t>future</w:t>
            </w:r>
            <w:r>
              <w:t xml:space="preserve"> connections and experience</w:t>
            </w:r>
            <w:bookmarkStart w:id="0" w:name="_GoBack"/>
            <w:bookmarkEnd w:id="0"/>
          </w:p>
          <w:p w14:paraId="5CF2C0FC" w14:textId="67E27E0D" w:rsidR="00CE3C96" w:rsidRDefault="00CE3C96" w:rsidP="00CE3C96"/>
          <w:p w14:paraId="39D8A588" w14:textId="77777777" w:rsidR="006D409C" w:rsidRPr="005D47DE" w:rsidRDefault="006D409C" w:rsidP="00CE3C96">
            <w:pPr>
              <w:pStyle w:val="Subtitle"/>
              <w:jc w:val="left"/>
            </w:pPr>
          </w:p>
          <w:sdt>
            <w:sdtPr>
              <w:id w:val="-1448076370"/>
              <w:placeholder>
                <w:docPart w:val="0E97DF4C648B4FE9884C5A8C02123DAF"/>
              </w:placeholder>
              <w:temporary/>
              <w:showingPlcHdr/>
              <w15:appearance w15:val="hidden"/>
            </w:sdtPr>
            <w:sdtEndPr/>
            <w:sdtContent>
              <w:p w14:paraId="47532F8B" w14:textId="77777777" w:rsidR="006D409C" w:rsidRPr="005D47DE" w:rsidRDefault="006D409C" w:rsidP="005D47DE">
                <w:pPr>
                  <w:pStyle w:val="Heading2"/>
                </w:pPr>
                <w:r w:rsidRPr="00926EE5">
                  <w:t>Profile</w:t>
                </w:r>
              </w:p>
            </w:sdtContent>
          </w:sdt>
          <w:p w14:paraId="5D53B8DE" w14:textId="77777777" w:rsidR="006D409C" w:rsidRPr="00A96B12" w:rsidRDefault="006D7D94" w:rsidP="00A75FCE">
            <w:pPr>
              <w:pStyle w:val="ProfileText"/>
              <w:rPr>
                <w:shd w:val="clear" w:color="auto" w:fill="FFFFFF"/>
              </w:rPr>
            </w:pPr>
            <w:r>
              <w:t>P</w:t>
            </w:r>
            <w:r w:rsidR="00A96B12">
              <w:t>rogramm</w:t>
            </w:r>
            <w:r>
              <w:t>ing student</w:t>
            </w:r>
            <w:r w:rsidR="00A96B12">
              <w:t xml:space="preserve"> eager to get into a </w:t>
            </w:r>
            <w:r>
              <w:t>career building job</w:t>
            </w:r>
            <w:r w:rsidR="00A96B12">
              <w:t xml:space="preserve">. </w:t>
            </w:r>
          </w:p>
          <w:sdt>
            <w:sdtPr>
              <w:id w:val="-1954003311"/>
              <w:placeholder>
                <w:docPart w:val="5C919DB5580E4BD090369C4021923FDD"/>
              </w:placeholder>
              <w:temporary/>
              <w:showingPlcHdr/>
              <w15:appearance w15:val="hidden"/>
            </w:sdtPr>
            <w:sdtEndPr/>
            <w:sdtContent>
              <w:p w14:paraId="6FE80086" w14:textId="77777777" w:rsidR="006D409C" w:rsidRDefault="006D409C" w:rsidP="005D47DE">
                <w:pPr>
                  <w:pStyle w:val="Heading2"/>
                </w:pPr>
                <w:r w:rsidRPr="00926EE5">
                  <w:t>CONTACT</w:t>
                </w:r>
              </w:p>
            </w:sdtContent>
          </w:sdt>
          <w:sdt>
            <w:sdtPr>
              <w:id w:val="1111563247"/>
              <w:placeholder>
                <w:docPart w:val="07EA51B1E1814938927A6458E62D561A"/>
              </w:placeholder>
              <w:temporary/>
              <w:showingPlcHdr/>
              <w15:appearance w15:val="hidden"/>
            </w:sdtPr>
            <w:sdtEndPr/>
            <w:sdtContent>
              <w:p w14:paraId="326919C1" w14:textId="77777777" w:rsidR="006D409C" w:rsidRPr="00926EE5" w:rsidRDefault="006D409C" w:rsidP="00926EE5">
                <w:pPr>
                  <w:pStyle w:val="ContactDetails"/>
                </w:pPr>
                <w:r w:rsidRPr="00926EE5">
                  <w:t>PHONE:</w:t>
                </w:r>
              </w:p>
            </w:sdtContent>
          </w:sdt>
          <w:p w14:paraId="050DCB5F" w14:textId="77777777" w:rsidR="006D409C" w:rsidRPr="00926EE5" w:rsidRDefault="006D7D94" w:rsidP="00926EE5">
            <w:pPr>
              <w:pStyle w:val="ContactDetails"/>
            </w:pPr>
            <w:r>
              <w:t>(123) 456 - 7890</w:t>
            </w:r>
          </w:p>
          <w:p w14:paraId="7D3FAF35" w14:textId="77777777" w:rsidR="006D409C" w:rsidRPr="00926EE5" w:rsidRDefault="006D409C" w:rsidP="00926EE5">
            <w:pPr>
              <w:pStyle w:val="ContactDetails"/>
            </w:pPr>
          </w:p>
          <w:p w14:paraId="0F319133" w14:textId="77777777" w:rsidR="006D409C" w:rsidRPr="00926EE5" w:rsidRDefault="00A96B12" w:rsidP="00926EE5">
            <w:pPr>
              <w:pStyle w:val="ContactDetails"/>
            </w:pPr>
            <w:r>
              <w:t>Address</w:t>
            </w:r>
            <w:r w:rsidR="005D6F74" w:rsidRPr="00926EE5">
              <w:t>:</w:t>
            </w:r>
          </w:p>
          <w:p w14:paraId="7B9BF843" w14:textId="77777777" w:rsidR="006D409C" w:rsidRPr="00926EE5" w:rsidRDefault="006D7D94" w:rsidP="00926EE5">
            <w:pPr>
              <w:pStyle w:val="ContactDetails"/>
            </w:pPr>
            <w:r>
              <w:rPr>
                <w:rStyle w:val="vanity-namedomain"/>
              </w:rPr>
              <w:t>123 Home Lane, PA</w:t>
            </w:r>
          </w:p>
          <w:p w14:paraId="29901F06" w14:textId="77777777" w:rsidR="006D409C" w:rsidRPr="00926EE5" w:rsidRDefault="006D409C" w:rsidP="00926EE5">
            <w:pPr>
              <w:pStyle w:val="ContactDetails"/>
            </w:pPr>
          </w:p>
          <w:sdt>
            <w:sdtPr>
              <w:id w:val="-240260293"/>
              <w:placeholder>
                <w:docPart w:val="D08D49CE16D847EC9DBEE45A9DF9DF82"/>
              </w:placeholder>
              <w:temporary/>
              <w:showingPlcHdr/>
              <w15:appearance w15:val="hidden"/>
            </w:sdtPr>
            <w:sdtEndPr/>
            <w:sdtContent>
              <w:p w14:paraId="1902E640" w14:textId="77777777" w:rsidR="006D409C" w:rsidRPr="00926EE5" w:rsidRDefault="006D409C" w:rsidP="00926EE5">
                <w:pPr>
                  <w:pStyle w:val="ContactDetails"/>
                </w:pPr>
                <w:r w:rsidRPr="00926EE5">
                  <w:t>EMAIL:</w:t>
                </w:r>
              </w:p>
            </w:sdtContent>
          </w:sdt>
          <w:p w14:paraId="1F47DA27" w14:textId="77777777" w:rsidR="006D409C" w:rsidRDefault="006D7D94" w:rsidP="00926EE5">
            <w:pPr>
              <w:pStyle w:val="ContactDetails"/>
            </w:pPr>
            <w:r>
              <w:t>fakeemail</w:t>
            </w:r>
            <w:r w:rsidR="00FF2EA5">
              <w:t>@gmail.com</w:t>
            </w:r>
          </w:p>
        </w:tc>
        <w:tc>
          <w:tcPr>
            <w:tcW w:w="754" w:type="dxa"/>
            <w:shd w:val="clear" w:color="auto" w:fill="31521B" w:themeFill="accent2" w:themeFillShade="80"/>
          </w:tcPr>
          <w:p w14:paraId="2288C6C9" w14:textId="161B6441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p w14:paraId="743EE4D5" w14:textId="77777777" w:rsidR="006D409C" w:rsidRDefault="00D43413" w:rsidP="00776643">
            <w:pPr>
              <w:pStyle w:val="Heading1"/>
              <w:rPr>
                <w:b/>
              </w:rPr>
            </w:pPr>
            <w:r>
              <w:t>Experience</w:t>
            </w:r>
          </w:p>
        </w:tc>
      </w:tr>
      <w:tr w:rsidR="006D409C" w14:paraId="2BF6A47C" w14:textId="77777777" w:rsidTr="005B13F9">
        <w:trPr>
          <w:trHeight w:val="5688"/>
        </w:trPr>
        <w:tc>
          <w:tcPr>
            <w:tcW w:w="4421" w:type="dxa"/>
            <w:vMerge/>
            <w:vAlign w:val="bottom"/>
          </w:tcPr>
          <w:p w14:paraId="745F10A2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7E0E084A" w14:textId="2372A3F2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54B66A" wp14:editId="4A3D259E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D69AA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54B66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14:paraId="48F7F19A" w14:textId="77777777" w:rsidR="00313703" w:rsidRDefault="00313703" w:rsidP="005B13F9">
            <w:pPr>
              <w:rPr>
                <w:b/>
              </w:rPr>
            </w:pPr>
          </w:p>
          <w:p w14:paraId="6AFC813A" w14:textId="7DE3AA05" w:rsidR="00D908CD" w:rsidRDefault="00D908CD" w:rsidP="0078789E">
            <w:pPr>
              <w:rPr>
                <w:b/>
              </w:rPr>
            </w:pPr>
            <w:r>
              <w:rPr>
                <w:b/>
              </w:rPr>
              <w:t>Sandwich Artisan – Subway</w:t>
            </w:r>
            <w:r>
              <w:rPr>
                <w:b/>
              </w:rPr>
              <w:br/>
              <w:t>August 2021 – May 2022</w:t>
            </w:r>
          </w:p>
          <w:p w14:paraId="73F67791" w14:textId="23E9DA8A" w:rsidR="00D43413" w:rsidRDefault="00D908CD" w:rsidP="00D908CD">
            <w:pPr>
              <w:pStyle w:val="ListParagraph"/>
              <w:numPr>
                <w:ilvl w:val="0"/>
                <w:numId w:val="3"/>
              </w:numPr>
            </w:pPr>
            <w:r>
              <w:t>Worked with customers often, developing patience and an understanding of customer value</w:t>
            </w:r>
          </w:p>
          <w:p w14:paraId="5155EC49" w14:textId="070E3F48" w:rsidR="00D908CD" w:rsidRDefault="00D908CD" w:rsidP="00D908CD">
            <w:pPr>
              <w:pStyle w:val="ListParagraph"/>
              <w:numPr>
                <w:ilvl w:val="0"/>
                <w:numId w:val="3"/>
              </w:numPr>
            </w:pPr>
            <w:r>
              <w:t xml:space="preserve">Closed the store often, </w:t>
            </w:r>
            <w:r w:rsidR="005E1560">
              <w:t xml:space="preserve">accustomed </w:t>
            </w:r>
            <w:r>
              <w:t>to staying later than asked and working throughout it all</w:t>
            </w:r>
          </w:p>
          <w:p w14:paraId="68569B09" w14:textId="521088CA" w:rsidR="00D908CD" w:rsidRDefault="00D908CD" w:rsidP="00D908CD">
            <w:pPr>
              <w:rPr>
                <w:b/>
              </w:rPr>
            </w:pPr>
            <w:r>
              <w:rPr>
                <w:b/>
              </w:rPr>
              <w:t xml:space="preserve">Center </w:t>
            </w:r>
            <w:r w:rsidR="00FE532E">
              <w:rPr>
                <w:b/>
              </w:rPr>
              <w:t>S</w:t>
            </w:r>
            <w:r>
              <w:rPr>
                <w:b/>
              </w:rPr>
              <w:t xml:space="preserve">tore </w:t>
            </w:r>
            <w:r w:rsidR="00FE532E">
              <w:rPr>
                <w:b/>
              </w:rPr>
              <w:t>S</w:t>
            </w:r>
            <w:r>
              <w:rPr>
                <w:b/>
              </w:rPr>
              <w:t>tocker – Giant</w:t>
            </w:r>
          </w:p>
          <w:p w14:paraId="5D86A566" w14:textId="686B5FB0" w:rsidR="00D908CD" w:rsidRDefault="00D908CD" w:rsidP="00D908CD">
            <w:pPr>
              <w:rPr>
                <w:b/>
              </w:rPr>
            </w:pPr>
            <w:r>
              <w:rPr>
                <w:b/>
              </w:rPr>
              <w:t>May 2022 – November 2022</w:t>
            </w:r>
          </w:p>
          <w:p w14:paraId="118420EF" w14:textId="77777777" w:rsidR="00D908CD" w:rsidRPr="00D908CD" w:rsidRDefault="00D908CD" w:rsidP="00D908C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Answered customer questions appropriately, even when not knowing the answer</w:t>
            </w:r>
          </w:p>
          <w:p w14:paraId="14F0335D" w14:textId="5D44C361" w:rsidR="00D908CD" w:rsidRPr="00D908CD" w:rsidRDefault="00D908CD" w:rsidP="00D908C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Spent a majority of </w:t>
            </w:r>
            <w:r w:rsidR="005E1560">
              <w:t>the</w:t>
            </w:r>
            <w:r>
              <w:t xml:space="preserve"> time working alone on an honor system, testing discipline + morals</w:t>
            </w:r>
            <w:r w:rsidR="00D93CC4">
              <w:t xml:space="preserve"> whilst building solo work ethic</w:t>
            </w:r>
          </w:p>
          <w:p w14:paraId="5DEF35A6" w14:textId="77777777" w:rsidR="00D908CD" w:rsidRDefault="00D93CC4" w:rsidP="00D93CC4">
            <w:pPr>
              <w:rPr>
                <w:b/>
              </w:rPr>
            </w:pPr>
            <w:r>
              <w:rPr>
                <w:b/>
              </w:rPr>
              <w:t>Floor Stocker – D &amp; K</w:t>
            </w:r>
          </w:p>
          <w:p w14:paraId="3CEA0A5B" w14:textId="77777777" w:rsidR="00D93CC4" w:rsidRDefault="00D93CC4" w:rsidP="00D93CC4">
            <w:pPr>
              <w:rPr>
                <w:b/>
              </w:rPr>
            </w:pPr>
            <w:r>
              <w:rPr>
                <w:b/>
              </w:rPr>
              <w:t>March 2023 – Present Day</w:t>
            </w:r>
          </w:p>
          <w:p w14:paraId="799C11DB" w14:textId="1264C869" w:rsidR="00D93CC4" w:rsidRPr="00D93CC4" w:rsidRDefault="00D93CC4" w:rsidP="00D93CC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Stocked and stored warehouse supplies, testing physical strength and endurance</w:t>
            </w:r>
          </w:p>
          <w:p w14:paraId="736605BA" w14:textId="06F53A32" w:rsidR="00D93CC4" w:rsidRPr="00D93CC4" w:rsidRDefault="00D93CC4" w:rsidP="00D93CC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Left to work at </w:t>
            </w:r>
            <w:r w:rsidR="005E1560">
              <w:t xml:space="preserve">a manageable </w:t>
            </w:r>
            <w:r>
              <w:t xml:space="preserve">pace, allowing work </w:t>
            </w:r>
            <w:r w:rsidR="005E1560">
              <w:t xml:space="preserve">in a comfortable environment </w:t>
            </w:r>
            <w:r>
              <w:t>and strengthening solo work ethic further</w:t>
            </w:r>
          </w:p>
        </w:tc>
      </w:tr>
      <w:tr w:rsidR="006D409C" w14:paraId="15DCA209" w14:textId="77777777" w:rsidTr="005B13F9">
        <w:trPr>
          <w:trHeight w:val="1080"/>
        </w:trPr>
        <w:tc>
          <w:tcPr>
            <w:tcW w:w="4421" w:type="dxa"/>
            <w:vMerge/>
            <w:vAlign w:val="bottom"/>
          </w:tcPr>
          <w:p w14:paraId="301102E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754" w:type="dxa"/>
            <w:shd w:val="clear" w:color="auto" w:fill="31521B" w:themeFill="accent2" w:themeFillShade="80"/>
          </w:tcPr>
          <w:p w14:paraId="17A89024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p w14:paraId="38AE681B" w14:textId="77777777" w:rsidR="006D409C" w:rsidRDefault="005B13F9" w:rsidP="00776643">
            <w:pPr>
              <w:pStyle w:val="Heading1"/>
              <w:rPr>
                <w:b/>
              </w:rPr>
            </w:pPr>
            <w:r>
              <w:t>EDUCATION</w:t>
            </w:r>
          </w:p>
        </w:tc>
      </w:tr>
      <w:tr w:rsidR="001C27EE" w14:paraId="1EA63221" w14:textId="77777777" w:rsidTr="001C27EE">
        <w:trPr>
          <w:trHeight w:val="1080"/>
        </w:trPr>
        <w:tc>
          <w:tcPr>
            <w:tcW w:w="4421" w:type="dxa"/>
            <w:vAlign w:val="bottom"/>
          </w:tcPr>
          <w:p w14:paraId="4C40FF06" w14:textId="77777777" w:rsidR="001C27EE" w:rsidRDefault="001C27EE" w:rsidP="00776643">
            <w:pPr>
              <w:ind w:right="0"/>
              <w:rPr>
                <w:noProof/>
              </w:rPr>
            </w:pPr>
          </w:p>
        </w:tc>
        <w:tc>
          <w:tcPr>
            <w:tcW w:w="754" w:type="dxa"/>
            <w:shd w:val="clear" w:color="auto" w:fill="auto"/>
          </w:tcPr>
          <w:p w14:paraId="74845527" w14:textId="77777777" w:rsidR="001C27EE" w:rsidRDefault="00A51286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749E0B" wp14:editId="07DFCA91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1AFD10" w14:textId="77777777" w:rsidR="00A51286" w:rsidRPr="00AF4EA4" w:rsidRDefault="00A51286" w:rsidP="00A5128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749E0B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A51286" w:rsidRPr="00AF4EA4" w:rsidRDefault="00A51286" w:rsidP="00A5128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036AEF69" w14:textId="77777777" w:rsidR="001C27EE" w:rsidRDefault="00A96B12" w:rsidP="001C27EE">
            <w:pPr>
              <w:rPr>
                <w:b/>
                <w:caps/>
              </w:rPr>
            </w:pPr>
            <w:r>
              <w:rPr>
                <w:b/>
                <w:caps/>
              </w:rPr>
              <w:t>YORK COUNTY SCHOOL OF TECHNOLOGY, YORK PA</w:t>
            </w:r>
          </w:p>
          <w:p w14:paraId="5EA5A75E" w14:textId="52761A06" w:rsidR="00CE3C96" w:rsidRPr="00CE3C96" w:rsidRDefault="00A96B12" w:rsidP="00CE3C96">
            <w:pPr>
              <w:rPr>
                <w:b/>
                <w:caps/>
                <w:color w:val="000000" w:themeColor="text1"/>
              </w:rPr>
            </w:pPr>
            <w:r>
              <w:rPr>
                <w:b/>
                <w:caps/>
                <w:color w:val="000000" w:themeColor="text1"/>
              </w:rPr>
              <w:t xml:space="preserve">INFORMATIONAL TECHNOLOGY SHOP </w:t>
            </w:r>
            <w:r w:rsidR="00CE3C96">
              <w:rPr>
                <w:b/>
                <w:caps/>
                <w:color w:val="000000" w:themeColor="text1"/>
              </w:rPr>
              <w:t>–</w:t>
            </w:r>
            <w:r>
              <w:rPr>
                <w:b/>
                <w:caps/>
                <w:color w:val="000000" w:themeColor="text1"/>
              </w:rPr>
              <w:t xml:space="preserve"> PROGRAMMING</w:t>
            </w:r>
          </w:p>
          <w:p w14:paraId="530232C0" w14:textId="77777777" w:rsidR="00CE3C96" w:rsidRDefault="00A96B12" w:rsidP="00313703">
            <w:r>
              <w:t>Anticipated Graduation Date – June 2023</w:t>
            </w:r>
          </w:p>
          <w:p w14:paraId="5AF4C4FD" w14:textId="7CCD210B" w:rsidR="00CE3C96" w:rsidRDefault="00CE3C96" w:rsidP="00CE3C96">
            <w:pPr>
              <w:pStyle w:val="ListParagraph"/>
              <w:numPr>
                <w:ilvl w:val="0"/>
                <w:numId w:val="7"/>
              </w:numPr>
            </w:pPr>
            <w:r>
              <w:t>Advanced score for the written portion of the NOCTI</w:t>
            </w:r>
          </w:p>
          <w:p w14:paraId="75269E98" w14:textId="77777777" w:rsidR="00CE3C96" w:rsidRDefault="00CE3C96" w:rsidP="00CE3C96">
            <w:pPr>
              <w:pStyle w:val="ListParagraph"/>
              <w:numPr>
                <w:ilvl w:val="0"/>
                <w:numId w:val="7"/>
              </w:numPr>
            </w:pPr>
            <w:r>
              <w:t>Multiple honor rolls</w:t>
            </w:r>
          </w:p>
          <w:p w14:paraId="1F6FCA07" w14:textId="0BEA647F" w:rsidR="00CE3C96" w:rsidRDefault="00CE3C96" w:rsidP="00CE3C96">
            <w:pPr>
              <w:pStyle w:val="ListParagraph"/>
              <w:numPr>
                <w:ilvl w:val="0"/>
                <w:numId w:val="7"/>
              </w:numPr>
            </w:pPr>
            <w:r>
              <w:t>Created and led a small computer programming team with the goal of designing multiple</w:t>
            </w:r>
            <w:r w:rsidR="00F83D76">
              <w:t>, playable games.</w:t>
            </w:r>
          </w:p>
        </w:tc>
      </w:tr>
    </w:tbl>
    <w:p w14:paraId="68DDEFAE" w14:textId="77777777" w:rsidR="001C27EE" w:rsidRPr="009103F2" w:rsidRDefault="001C27EE" w:rsidP="00926EE5">
      <w:pPr>
        <w:jc w:val="right"/>
        <w:rPr>
          <w:color w:val="808080" w:themeColor="background1" w:themeShade="80"/>
        </w:rPr>
      </w:pPr>
    </w:p>
    <w:sectPr w:rsidR="001C27EE" w:rsidRPr="009103F2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6CBF2" w14:textId="77777777" w:rsidR="00B72DD8" w:rsidRDefault="00B72DD8" w:rsidP="00C51CF5">
      <w:r>
        <w:separator/>
      </w:r>
    </w:p>
  </w:endnote>
  <w:endnote w:type="continuationSeparator" w:id="0">
    <w:p w14:paraId="7BBABD48" w14:textId="77777777" w:rsidR="00B72DD8" w:rsidRDefault="00B72DD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F81D" w14:textId="77777777" w:rsidR="00B72DD8" w:rsidRDefault="00B72DD8" w:rsidP="00C51CF5">
      <w:r>
        <w:separator/>
      </w:r>
    </w:p>
  </w:footnote>
  <w:footnote w:type="continuationSeparator" w:id="0">
    <w:p w14:paraId="706D5084" w14:textId="77777777" w:rsidR="00B72DD8" w:rsidRDefault="00B72DD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294B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2105FF" wp14:editId="42989273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A91EF5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109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81E3E"/>
    <w:multiLevelType w:val="hybridMultilevel"/>
    <w:tmpl w:val="F36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22B09"/>
    <w:multiLevelType w:val="hybridMultilevel"/>
    <w:tmpl w:val="662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3C5"/>
    <w:multiLevelType w:val="hybridMultilevel"/>
    <w:tmpl w:val="7728C3A2"/>
    <w:lvl w:ilvl="0" w:tplc="A530A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670EC"/>
    <w:multiLevelType w:val="hybridMultilevel"/>
    <w:tmpl w:val="AF0A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A6B61"/>
    <w:multiLevelType w:val="hybridMultilevel"/>
    <w:tmpl w:val="6C22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55297"/>
    <w:multiLevelType w:val="hybridMultilevel"/>
    <w:tmpl w:val="856CFB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12"/>
    <w:rsid w:val="000521EF"/>
    <w:rsid w:val="000A545F"/>
    <w:rsid w:val="000D23B8"/>
    <w:rsid w:val="000F3BEA"/>
    <w:rsid w:val="0010314C"/>
    <w:rsid w:val="0015303E"/>
    <w:rsid w:val="00153B84"/>
    <w:rsid w:val="00196AAB"/>
    <w:rsid w:val="001A4D1A"/>
    <w:rsid w:val="001B0B3D"/>
    <w:rsid w:val="001C27EE"/>
    <w:rsid w:val="00313703"/>
    <w:rsid w:val="003B0DB8"/>
    <w:rsid w:val="003B1F99"/>
    <w:rsid w:val="003D0676"/>
    <w:rsid w:val="00431999"/>
    <w:rsid w:val="00443E2D"/>
    <w:rsid w:val="0046368B"/>
    <w:rsid w:val="005366D2"/>
    <w:rsid w:val="00572086"/>
    <w:rsid w:val="00597871"/>
    <w:rsid w:val="005B13F9"/>
    <w:rsid w:val="005D47DE"/>
    <w:rsid w:val="005D6F74"/>
    <w:rsid w:val="005E1560"/>
    <w:rsid w:val="005F364E"/>
    <w:rsid w:val="0062123A"/>
    <w:rsid w:val="00635EF0"/>
    <w:rsid w:val="00646E75"/>
    <w:rsid w:val="00663587"/>
    <w:rsid w:val="006D409C"/>
    <w:rsid w:val="006D7D94"/>
    <w:rsid w:val="00776643"/>
    <w:rsid w:val="0078789E"/>
    <w:rsid w:val="00797579"/>
    <w:rsid w:val="007D0F5B"/>
    <w:rsid w:val="00870CB7"/>
    <w:rsid w:val="00882E29"/>
    <w:rsid w:val="008B2E96"/>
    <w:rsid w:val="008F290E"/>
    <w:rsid w:val="00926EE5"/>
    <w:rsid w:val="00942045"/>
    <w:rsid w:val="00964B9F"/>
    <w:rsid w:val="009F215D"/>
    <w:rsid w:val="00A51286"/>
    <w:rsid w:val="00A73BCA"/>
    <w:rsid w:val="00A75FCE"/>
    <w:rsid w:val="00A96B12"/>
    <w:rsid w:val="00AC5509"/>
    <w:rsid w:val="00AD08D8"/>
    <w:rsid w:val="00AD4507"/>
    <w:rsid w:val="00AF4EA4"/>
    <w:rsid w:val="00B0669D"/>
    <w:rsid w:val="00B16D3A"/>
    <w:rsid w:val="00B72DD8"/>
    <w:rsid w:val="00B90CEF"/>
    <w:rsid w:val="00B95D4D"/>
    <w:rsid w:val="00BD1709"/>
    <w:rsid w:val="00BD5BAD"/>
    <w:rsid w:val="00C51CF5"/>
    <w:rsid w:val="00C93D20"/>
    <w:rsid w:val="00CA407F"/>
    <w:rsid w:val="00CE3C96"/>
    <w:rsid w:val="00D00A30"/>
    <w:rsid w:val="00D43413"/>
    <w:rsid w:val="00D67739"/>
    <w:rsid w:val="00D8438A"/>
    <w:rsid w:val="00D908CD"/>
    <w:rsid w:val="00D93CC4"/>
    <w:rsid w:val="00DC71AE"/>
    <w:rsid w:val="00E55D74"/>
    <w:rsid w:val="00E774C3"/>
    <w:rsid w:val="00E8541C"/>
    <w:rsid w:val="00F56513"/>
    <w:rsid w:val="00F83D76"/>
    <w:rsid w:val="00FC2848"/>
    <w:rsid w:val="00FC5CD1"/>
    <w:rsid w:val="00FD27BC"/>
    <w:rsid w:val="00FE532E"/>
    <w:rsid w:val="00FF2EA5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20EC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odyText">
    <w:name w:val="Body Text"/>
    <w:basedOn w:val="Normal"/>
    <w:link w:val="BodyTextChar"/>
    <w:uiPriority w:val="1"/>
    <w:unhideWhenUsed/>
    <w:qFormat/>
    <w:rsid w:val="005D6F74"/>
    <w:pPr>
      <w:spacing w:after="120"/>
      <w:ind w:right="0"/>
    </w:pPr>
    <w:rPr>
      <w:rFonts w:eastAsiaTheme="minorHAnsi"/>
      <w:color w:val="595959" w:themeColor="text1" w:themeTint="A6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6F74"/>
    <w:rPr>
      <w:rFonts w:eastAsiaTheme="minorHAnsi"/>
      <w:color w:val="595959" w:themeColor="text1" w:themeTint="A6"/>
      <w:sz w:val="22"/>
      <w:szCs w:val="22"/>
      <w:lang w:eastAsia="en-US"/>
    </w:rPr>
  </w:style>
  <w:style w:type="character" w:customStyle="1" w:styleId="vanity-namedomain">
    <w:name w:val="vanity-name__domain"/>
    <w:basedOn w:val="DefaultParagraphFont"/>
    <w:rsid w:val="005D6F74"/>
  </w:style>
  <w:style w:type="paragraph" w:styleId="NoSpacing">
    <w:name w:val="No Spacing"/>
    <w:uiPriority w:val="1"/>
    <w:qFormat/>
    <w:rsid w:val="005D6F74"/>
    <w:pPr>
      <w:ind w:right="3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2023219\AppData\Roaming\Microsoft\Templates\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BFD650607648799BEC2859B2A47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9102-3646-49F4-929E-6BF71A9202F6}"/>
      </w:docPartPr>
      <w:docPartBody>
        <w:p w:rsidR="00DB4EBA" w:rsidRDefault="00D4510F">
          <w:pPr>
            <w:pStyle w:val="5EBFD650607648799BEC2859B2A47AF2"/>
          </w:pPr>
          <w:r>
            <w:t>SKILLS</w:t>
          </w:r>
        </w:p>
      </w:docPartBody>
    </w:docPart>
    <w:docPart>
      <w:docPartPr>
        <w:name w:val="0E97DF4C648B4FE9884C5A8C0212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87A62-360F-4564-AD4F-120018225FF3}"/>
      </w:docPartPr>
      <w:docPartBody>
        <w:p w:rsidR="00DB4EBA" w:rsidRDefault="00D4510F">
          <w:pPr>
            <w:pStyle w:val="0E97DF4C648B4FE9884C5A8C02123DAF"/>
          </w:pPr>
          <w:r w:rsidRPr="005D47DE">
            <w:t>Profile</w:t>
          </w:r>
        </w:p>
      </w:docPartBody>
    </w:docPart>
    <w:docPart>
      <w:docPartPr>
        <w:name w:val="5C919DB5580E4BD090369C4021923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A476-75A7-4FF0-8E92-F393F6D0AD1B}"/>
      </w:docPartPr>
      <w:docPartBody>
        <w:p w:rsidR="00DB4EBA" w:rsidRDefault="00D4510F">
          <w:pPr>
            <w:pStyle w:val="5C919DB5580E4BD090369C4021923FDD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07EA51B1E1814938927A6458E62D5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D5C1-C53A-4E10-A34D-BC5B1D55A93A}"/>
      </w:docPartPr>
      <w:docPartBody>
        <w:p w:rsidR="00DB4EBA" w:rsidRDefault="00D4510F">
          <w:pPr>
            <w:pStyle w:val="07EA51B1E1814938927A6458E62D561A"/>
          </w:pPr>
          <w:r w:rsidRPr="004D3011">
            <w:t>PHONE:</w:t>
          </w:r>
        </w:p>
      </w:docPartBody>
    </w:docPart>
    <w:docPart>
      <w:docPartPr>
        <w:name w:val="D08D49CE16D847EC9DBEE45A9DF9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82D2-B29B-4944-B255-9A5F35B3A18C}"/>
      </w:docPartPr>
      <w:docPartBody>
        <w:p w:rsidR="00DB4EBA" w:rsidRDefault="00D4510F">
          <w:pPr>
            <w:pStyle w:val="D08D49CE16D847EC9DBEE45A9DF9DF8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0F"/>
    <w:rsid w:val="00192783"/>
    <w:rsid w:val="00326F4D"/>
    <w:rsid w:val="00391ACA"/>
    <w:rsid w:val="009E4420"/>
    <w:rsid w:val="00D4510F"/>
    <w:rsid w:val="00D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FD650607648799BEC2859B2A47AF2">
    <w:name w:val="5EBFD650607648799BEC2859B2A47AF2"/>
  </w:style>
  <w:style w:type="paragraph" w:customStyle="1" w:styleId="0E97DF4C648B4FE9884C5A8C02123DAF">
    <w:name w:val="0E97DF4C648B4FE9884C5A8C02123DA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5C919DB5580E4BD090369C4021923FDD">
    <w:name w:val="5C919DB5580E4BD090369C4021923FDD"/>
  </w:style>
  <w:style w:type="paragraph" w:customStyle="1" w:styleId="07EA51B1E1814938927A6458E62D561A">
    <w:name w:val="07EA51B1E1814938927A6458E62D561A"/>
  </w:style>
  <w:style w:type="paragraph" w:customStyle="1" w:styleId="D08D49CE16D847EC9DBEE45A9DF9DF82">
    <w:name w:val="D08D49CE16D847EC9DBEE45A9DF9DF82"/>
  </w:style>
  <w:style w:type="paragraph" w:customStyle="1" w:styleId="DF1BBB3A946740F69F7B145F71EBA84F">
    <w:name w:val="DF1BBB3A946740F69F7B145F71EB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938C7-CE17-404C-9C3A-D8C5AA68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F7828-F908-42E9-B937-441BBDDEA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9AFC5-95C7-463C-8294-274B3740A9FF}">
  <ds:schemaRefs>
    <ds:schemaRef ds:uri="http://purl.org/dc/elements/1.1/"/>
    <ds:schemaRef ds:uri="71af3243-3dd4-4a8d-8c0d-dd76da1f02a5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6CC96B45-45F4-4EAC-98C8-ABDBFBA8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resume.dotx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2021-09-23T17:47:00Z</dcterms:created>
  <dcterms:modified xsi:type="dcterms:W3CDTF">2023-04-14T18:07:00Z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