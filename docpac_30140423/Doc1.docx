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9AAAC5B" w14:textId="77777777" w:rsidTr="00007728">
        <w:trPr>
          <w:trHeight w:hRule="exact" w:val="1800"/>
        </w:trPr>
        <w:tc>
          <w:tcPr>
            <w:tcW w:w="9360" w:type="dxa"/>
            <w:tcMar>
              <w:top w:w="0" w:type="dxa"/>
              <w:bottom w:w="0" w:type="dxa"/>
            </w:tcMar>
          </w:tcPr>
          <w:p w14:paraId="704EECE2" w14:textId="77777777" w:rsidR="00692703" w:rsidRPr="00CF1A49" w:rsidRDefault="00165C2F" w:rsidP="00913946">
            <w:pPr>
              <w:pStyle w:val="Title"/>
            </w:pPr>
            <w:r>
              <w:t>Macarios E.</w:t>
            </w:r>
            <w:r w:rsidR="00692703" w:rsidRPr="00CF1A49">
              <w:t xml:space="preserve"> </w:t>
            </w:r>
            <w:r>
              <w:rPr>
                <w:rStyle w:val="IntenseEmphasis"/>
              </w:rPr>
              <w:t>Hoover</w:t>
            </w:r>
          </w:p>
          <w:p w14:paraId="1EE28DB8" w14:textId="77777777" w:rsidR="00692703" w:rsidRPr="009A0508" w:rsidRDefault="00165C2F" w:rsidP="009A0508">
            <w:pPr>
              <w:pStyle w:val="ContactInfo"/>
            </w:pPr>
            <w:r>
              <w:t>Address</w:t>
            </w:r>
            <w:r w:rsidR="009A0508" w:rsidRPr="009A0508">
              <w:t xml:space="preserve"> </w:t>
            </w:r>
            <w:sdt>
              <w:sdtPr>
                <w:alias w:val="Divider dot:"/>
                <w:tag w:val="Divider dot:"/>
                <w:id w:val="-1459182552"/>
                <w:placeholder>
                  <w:docPart w:val="95BA7B08409F4A22896B81221AA19744"/>
                </w:placeholder>
                <w:temporary/>
                <w:showingPlcHdr/>
                <w15:appearance w15:val="hidden"/>
              </w:sdtPr>
              <w:sdtEndPr/>
              <w:sdtContent>
                <w:r w:rsidR="00692703" w:rsidRPr="009A0508">
                  <w:t>·</w:t>
                </w:r>
              </w:sdtContent>
            </w:sdt>
            <w:r w:rsidR="009A0508" w:rsidRPr="009A0508">
              <w:t xml:space="preserve"> </w:t>
            </w:r>
            <w:r>
              <w:t>Phone</w:t>
            </w:r>
          </w:p>
          <w:p w14:paraId="746389CE" w14:textId="77777777" w:rsidR="00692703" w:rsidRPr="00CF1A49" w:rsidRDefault="00165C2F" w:rsidP="00913946">
            <w:pPr>
              <w:pStyle w:val="ContactInfoEmphasis"/>
              <w:contextualSpacing w:val="0"/>
            </w:pPr>
            <w:r>
              <w:t>Email</w:t>
            </w:r>
            <w:r w:rsidR="00692703" w:rsidRPr="00CF1A49">
              <w:t xml:space="preserve"> </w:t>
            </w:r>
            <w:sdt>
              <w:sdtPr>
                <w:alias w:val="Divider dot:"/>
                <w:tag w:val="Divider dot:"/>
                <w:id w:val="2000459528"/>
                <w:placeholder>
                  <w:docPart w:val="1C785064F47C4EB4802A7615D3563DA8"/>
                </w:placeholder>
                <w:temporary/>
                <w:showingPlcHdr/>
                <w15:appearance w15:val="hidden"/>
              </w:sdtPr>
              <w:sdtEndPr/>
              <w:sdtContent>
                <w:r w:rsidR="00692703" w:rsidRPr="00CF1A49">
                  <w:t>·</w:t>
                </w:r>
              </w:sdtContent>
            </w:sdt>
            <w:r w:rsidR="00692703" w:rsidRPr="00CF1A49">
              <w:t xml:space="preserve"> </w:t>
            </w:r>
            <w:r>
              <w:t>LinkedIn</w:t>
            </w:r>
          </w:p>
        </w:tc>
      </w:tr>
      <w:tr w:rsidR="009571D8" w:rsidRPr="00CF1A49" w14:paraId="6DEE6454" w14:textId="77777777" w:rsidTr="00692703">
        <w:tc>
          <w:tcPr>
            <w:tcW w:w="9360" w:type="dxa"/>
            <w:tcMar>
              <w:top w:w="432" w:type="dxa"/>
            </w:tcMar>
          </w:tcPr>
          <w:p w14:paraId="13A2F71A" w14:textId="77777777" w:rsidR="001755A8" w:rsidRPr="00CF1A49" w:rsidRDefault="00165C2F" w:rsidP="00E21829">
            <w:r>
              <w:t>Lorem Ipsum</w:t>
            </w:r>
          </w:p>
        </w:tc>
      </w:tr>
    </w:tbl>
    <w:sdt>
      <w:sdtPr>
        <w:alias w:val="Skills:"/>
        <w:tag w:val="Skills:"/>
        <w:id w:val="-1392877668"/>
        <w:placeholder>
          <w:docPart w:val="75150E2ED23643399FB5D52781C6B02A"/>
        </w:placeholder>
        <w:temporary/>
        <w:showingPlcHdr/>
        <w15:appearance w15:val="hidden"/>
      </w:sdtPr>
      <w:sdtContent>
        <w:bookmarkStart w:id="0" w:name="_GoBack" w:displacedByCustomXml="prev"/>
        <w:p w14:paraId="6D8BDA15" w14:textId="77777777" w:rsidR="00165C2F" w:rsidRPr="00CF1A49" w:rsidRDefault="00165C2F" w:rsidP="00165C2F">
          <w:pPr>
            <w:pStyle w:val="Heading1"/>
          </w:pPr>
          <w:r w:rsidRPr="00CF1A49">
            <w:t>Skills</w:t>
          </w:r>
        </w:p>
        <w:bookmarkEnd w:id="0" w:displacedByCustomXml="next"/>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165C2F" w:rsidRPr="006E1507" w14:paraId="0A9283C5" w14:textId="77777777" w:rsidTr="005369BA">
        <w:tc>
          <w:tcPr>
            <w:tcW w:w="4675" w:type="dxa"/>
          </w:tcPr>
          <w:p w14:paraId="293A434D" w14:textId="77777777" w:rsidR="00165C2F" w:rsidRPr="006E1507" w:rsidRDefault="00165C2F" w:rsidP="005369BA">
            <w:pPr>
              <w:pStyle w:val="ListBullet"/>
              <w:contextualSpacing w:val="0"/>
            </w:pPr>
            <w:r>
              <w:t>Proficient in C#, JavaScript, as well as HTML and CSS, intermediate in Python and SQL</w:t>
            </w:r>
          </w:p>
          <w:p w14:paraId="3B34BB90" w14:textId="77777777" w:rsidR="00165C2F" w:rsidRPr="006E1507" w:rsidRDefault="00165C2F" w:rsidP="00165C2F">
            <w:pPr>
              <w:pStyle w:val="ListBullet"/>
              <w:contextualSpacing w:val="0"/>
            </w:pPr>
            <w:r>
              <w:t>Published a mobile game on the android play store</w:t>
            </w:r>
          </w:p>
        </w:tc>
        <w:tc>
          <w:tcPr>
            <w:tcW w:w="4675" w:type="dxa"/>
            <w:tcMar>
              <w:left w:w="360" w:type="dxa"/>
            </w:tcMar>
          </w:tcPr>
          <w:p w14:paraId="710C4DF0" w14:textId="77777777" w:rsidR="00165C2F" w:rsidRDefault="00165C2F" w:rsidP="00165C2F">
            <w:pPr>
              <w:pStyle w:val="ListBullet"/>
              <w:contextualSpacing w:val="0"/>
            </w:pPr>
            <w:r>
              <w:t>CompTIA IT Fundamentals (ITF+) Certified, currently working towards CIW JavaScript Specialist</w:t>
            </w:r>
          </w:p>
          <w:p w14:paraId="0016ED19" w14:textId="77777777" w:rsidR="00165C2F" w:rsidRPr="006E1507" w:rsidRDefault="00165C2F" w:rsidP="00165C2F">
            <w:pPr>
              <w:pStyle w:val="ListBullet"/>
              <w:numPr>
                <w:ilvl w:val="0"/>
                <w:numId w:val="0"/>
              </w:numPr>
              <w:ind w:left="360"/>
              <w:contextualSpacing w:val="0"/>
            </w:pPr>
          </w:p>
        </w:tc>
      </w:tr>
    </w:tbl>
    <w:p w14:paraId="31D5CC13" w14:textId="77777777" w:rsidR="004E01EB" w:rsidRPr="00CF1A49" w:rsidRDefault="00165C2F" w:rsidP="004E01EB">
      <w:pPr>
        <w:pStyle w:val="Heading1"/>
      </w:pPr>
      <w:sdt>
        <w:sdtPr>
          <w:alias w:val="Experience:"/>
          <w:tag w:val="Experience:"/>
          <w:id w:val="-1983300934"/>
          <w:placeholder>
            <w:docPart w:val="8550F7851A07405DBBEA56B22FFF9CF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D63373A" w14:textId="77777777" w:rsidTr="00D66A52">
        <w:tc>
          <w:tcPr>
            <w:tcW w:w="9355" w:type="dxa"/>
          </w:tcPr>
          <w:p w14:paraId="7202BC2D" w14:textId="77777777" w:rsidR="001D0BF1" w:rsidRPr="00CF1A49" w:rsidRDefault="009A0508" w:rsidP="001D0BF1">
            <w:pPr>
              <w:pStyle w:val="Heading3"/>
              <w:contextualSpacing w:val="0"/>
              <w:outlineLvl w:val="2"/>
            </w:pPr>
            <w:r>
              <w:t>2014 to present</w:t>
            </w:r>
          </w:p>
          <w:p w14:paraId="6DF9F8B7" w14:textId="77777777" w:rsidR="00FF222B" w:rsidRDefault="009A0508" w:rsidP="001D0BF1">
            <w:pPr>
              <w:pStyle w:val="Heading2"/>
              <w:contextualSpacing w:val="0"/>
              <w:outlineLvl w:val="1"/>
            </w:pPr>
            <w:r>
              <w:t>accountant</w:t>
            </w:r>
          </w:p>
          <w:p w14:paraId="29C773C0" w14:textId="77777777" w:rsidR="001D0BF1" w:rsidRPr="00CF1A49" w:rsidRDefault="009A0508" w:rsidP="001D0BF1">
            <w:pPr>
              <w:pStyle w:val="Heading2"/>
              <w:contextualSpacing w:val="0"/>
              <w:outlineLvl w:val="1"/>
            </w:pPr>
            <w:r>
              <w:rPr>
                <w:rStyle w:val="SubtleReference"/>
              </w:rPr>
              <w:t>ABC Inc</w:t>
            </w:r>
            <w:r w:rsidR="00FF222B">
              <w:rPr>
                <w:rStyle w:val="SubtleReference"/>
              </w:rPr>
              <w:t xml:space="preserve">orporated, </w:t>
            </w:r>
            <w:r>
              <w:rPr>
                <w:rStyle w:val="SubtleReference"/>
              </w:rPr>
              <w:t>Mountain, MI</w:t>
            </w:r>
            <w:r w:rsidR="00D0741E">
              <w:rPr>
                <w:rStyle w:val="SubtleReference"/>
              </w:rPr>
              <w:t>chigan</w:t>
            </w:r>
          </w:p>
          <w:p w14:paraId="63B05C8C" w14:textId="77777777" w:rsidR="009A0508" w:rsidRDefault="009A0508" w:rsidP="00E21829">
            <w:r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 and bank reconciliation.</w:t>
            </w:r>
          </w:p>
          <w:p w14:paraId="7FDB51DA" w14:textId="77777777" w:rsidR="009A0508" w:rsidRPr="007B1CF7" w:rsidRDefault="009A0508" w:rsidP="007B1CF7">
            <w:pPr>
              <w:spacing w:line="480" w:lineRule="auto"/>
              <w:jc w:val="center"/>
              <w:rPr>
                <w:rStyle w:val="IntenseEmphasis"/>
              </w:rPr>
            </w:pPr>
            <w:r w:rsidRPr="007B1CF7">
              <w:rPr>
                <w:rStyle w:val="IntenseEmphasis"/>
              </w:rPr>
              <w:t>Success Examples:</w:t>
            </w:r>
          </w:p>
          <w:p w14:paraId="1BE02716" w14:textId="77777777" w:rsidR="009A0508" w:rsidRPr="00667EB6" w:rsidRDefault="009A0508" w:rsidP="009A0508">
            <w:r w:rsidRPr="00667EB6">
              <w:t xml:space="preserve">Led a major client’s Audit Quality Review Process and won IRS abatements that averted significant tax penalties for two real estate development projects. </w:t>
            </w:r>
          </w:p>
          <w:p w14:paraId="01483975" w14:textId="77777777" w:rsidR="009A0508" w:rsidRPr="00667EB6" w:rsidRDefault="009A0508" w:rsidP="009A0508">
            <w:r w:rsidRPr="00667EB6">
              <w:t>Streamlined client’s payroll processing and quality control yielding 20% savings.</w:t>
            </w:r>
          </w:p>
          <w:p w14:paraId="4AD0F566" w14:textId="77777777" w:rsidR="009A0508" w:rsidRPr="00CF1A49" w:rsidRDefault="009A0508" w:rsidP="001D0BF1">
            <w:r w:rsidRPr="00667EB6">
              <w:t>Led financial due diligence to evaluate a proposed $30M acquisition for real estate development company and saved the client from making a poor investment.</w:t>
            </w:r>
            <w:r w:rsidR="00E21829">
              <w:br/>
            </w:r>
          </w:p>
        </w:tc>
      </w:tr>
      <w:tr w:rsidR="00E21829" w:rsidRPr="00CF1A49" w14:paraId="48568154" w14:textId="77777777" w:rsidTr="00F61DF9">
        <w:tc>
          <w:tcPr>
            <w:tcW w:w="9355" w:type="dxa"/>
            <w:tcMar>
              <w:top w:w="216" w:type="dxa"/>
            </w:tcMar>
          </w:tcPr>
          <w:p w14:paraId="724A83F5" w14:textId="77777777" w:rsidR="00E21829" w:rsidRPr="00CF1A49" w:rsidRDefault="00E21829" w:rsidP="00E21829">
            <w:pPr>
              <w:pStyle w:val="Heading3"/>
              <w:contextualSpacing w:val="0"/>
              <w:outlineLvl w:val="2"/>
            </w:pPr>
            <w:r>
              <w:t>2008</w:t>
            </w:r>
            <w:r w:rsidRPr="00CF1A49">
              <w:t xml:space="preserve"> – </w:t>
            </w:r>
            <w:r>
              <w:t>2014</w:t>
            </w:r>
          </w:p>
          <w:p w14:paraId="2FB550AE" w14:textId="77777777" w:rsidR="00E21829" w:rsidRDefault="00E21829" w:rsidP="00E21829">
            <w:pPr>
              <w:pStyle w:val="Heading2"/>
              <w:contextualSpacing w:val="0"/>
              <w:outlineLvl w:val="1"/>
            </w:pPr>
            <w:r>
              <w:t>Bookkeeper</w:t>
            </w:r>
          </w:p>
          <w:p w14:paraId="59E4F4A8" w14:textId="77777777" w:rsidR="00E21829" w:rsidRPr="00CF1A49" w:rsidRDefault="00E21829" w:rsidP="00E21829">
            <w:pPr>
              <w:pStyle w:val="Heading2"/>
              <w:contextualSpacing w:val="0"/>
              <w:outlineLvl w:val="1"/>
            </w:pPr>
            <w:r>
              <w:rPr>
                <w:rStyle w:val="SubtleReference"/>
              </w:rPr>
              <w:t>ABC Company, Sometown, new york</w:t>
            </w:r>
          </w:p>
          <w:p w14:paraId="3F8ABBE1" w14:textId="77777777" w:rsidR="00E21829" w:rsidRDefault="00E21829" w:rsidP="00E21829">
            <w:r>
              <w:t>Inhouse b</w:t>
            </w:r>
            <w:r w:rsidRPr="00667EB6">
              <w:t>ookkeeper for a real estate development company.</w:t>
            </w:r>
            <w:r>
              <w:t xml:space="preserve"> Maintained financial books, tracked expenses, prepared and submitted invoices, oversaw payroll.</w:t>
            </w:r>
            <w:r>
              <w:br/>
            </w:r>
          </w:p>
        </w:tc>
      </w:tr>
      <w:tr w:rsidR="00F61DF9" w:rsidRPr="00CF1A49" w14:paraId="28744B16" w14:textId="77777777" w:rsidTr="00F61DF9">
        <w:tc>
          <w:tcPr>
            <w:tcW w:w="9355" w:type="dxa"/>
            <w:tcMar>
              <w:top w:w="216" w:type="dxa"/>
            </w:tcMar>
          </w:tcPr>
          <w:p w14:paraId="39AC3E25" w14:textId="77777777" w:rsidR="009A0508" w:rsidRPr="00CF1A49" w:rsidRDefault="009A0508" w:rsidP="009A0508">
            <w:pPr>
              <w:pStyle w:val="Heading3"/>
              <w:contextualSpacing w:val="0"/>
              <w:outlineLvl w:val="2"/>
            </w:pPr>
            <w:r>
              <w:t>December 2008</w:t>
            </w:r>
            <w:r w:rsidRPr="00CF1A49">
              <w:t xml:space="preserve"> – </w:t>
            </w:r>
            <w:r>
              <w:t>APril 2014</w:t>
            </w:r>
          </w:p>
          <w:p w14:paraId="1FD8E7FC" w14:textId="77777777" w:rsidR="00FF222B" w:rsidRDefault="009A0508" w:rsidP="009A0508">
            <w:pPr>
              <w:pStyle w:val="Heading2"/>
              <w:contextualSpacing w:val="0"/>
              <w:outlineLvl w:val="1"/>
            </w:pPr>
            <w:r>
              <w:t>Accounting intern</w:t>
            </w:r>
          </w:p>
          <w:p w14:paraId="5F488084" w14:textId="77777777" w:rsidR="009A0508" w:rsidRPr="00CF1A49" w:rsidRDefault="009A0508" w:rsidP="009A0508">
            <w:pPr>
              <w:pStyle w:val="Heading2"/>
              <w:contextualSpacing w:val="0"/>
              <w:outlineLvl w:val="1"/>
            </w:pPr>
            <w:r w:rsidRPr="00CF1A49">
              <w:t xml:space="preserve"> </w:t>
            </w:r>
            <w:r>
              <w:rPr>
                <w:rStyle w:val="SubtleReference"/>
              </w:rPr>
              <w:t>XYX International, Fargo, N</w:t>
            </w:r>
            <w:r w:rsidR="00D0741E">
              <w:rPr>
                <w:rStyle w:val="SubtleReference"/>
              </w:rPr>
              <w:t>orth dakota</w:t>
            </w:r>
          </w:p>
          <w:p w14:paraId="7B773D36" w14:textId="77777777" w:rsidR="009A0508" w:rsidRDefault="009A0508" w:rsidP="00F61DF9">
            <w:r w:rsidRPr="00667EB6">
              <w:t xml:space="preserve">Assisted with payroll and Pensions service management for 150+ employees. Prepared invoices for more than 200 clients. Assisted with bill payments, records organization and preparation, and </w:t>
            </w:r>
            <w:r w:rsidRPr="00667EB6">
              <w:lastRenderedPageBreak/>
              <w:t xml:space="preserve">other office duties to support financial and accounting operations.  </w:t>
            </w:r>
            <w:r w:rsidR="00E21829">
              <w:br/>
            </w:r>
          </w:p>
        </w:tc>
      </w:tr>
    </w:tbl>
    <w:p w14:paraId="1071583F" w14:textId="77777777" w:rsidR="00E21829" w:rsidRDefault="00E21829" w:rsidP="00E21829"/>
    <w:p w14:paraId="675326C7" w14:textId="77777777" w:rsidR="00E21829" w:rsidRDefault="00E21829">
      <w:pPr>
        <w:rPr>
          <w:rFonts w:asciiTheme="majorHAnsi" w:eastAsiaTheme="majorEastAsia" w:hAnsiTheme="majorHAnsi" w:cstheme="majorBidi"/>
          <w:b/>
          <w:caps/>
          <w:color w:val="262626" w:themeColor="text1" w:themeTint="D9"/>
          <w:sz w:val="28"/>
          <w:szCs w:val="32"/>
        </w:rPr>
      </w:pPr>
      <w:r>
        <w:br w:type="page"/>
      </w:r>
    </w:p>
    <w:sdt>
      <w:sdtPr>
        <w:alias w:val="Education:"/>
        <w:tag w:val="Education:"/>
        <w:id w:val="-1908763273"/>
        <w:placeholder>
          <w:docPart w:val="0AC8F1FC7B0A432FB5FC346BC07EC7DA"/>
        </w:placeholder>
        <w:temporary/>
        <w:showingPlcHdr/>
        <w15:appearance w15:val="hidden"/>
      </w:sdtPr>
      <w:sdtEndPr/>
      <w:sdtContent>
        <w:p w14:paraId="7C037B7A"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E87F837" w14:textId="77777777" w:rsidTr="009F4B58">
        <w:tc>
          <w:tcPr>
            <w:tcW w:w="9290" w:type="dxa"/>
          </w:tcPr>
          <w:p w14:paraId="2CA4F9B2" w14:textId="77777777" w:rsidR="001D0BF1" w:rsidRPr="00CF1A49" w:rsidRDefault="009A0508" w:rsidP="001D0BF1">
            <w:pPr>
              <w:pStyle w:val="Heading3"/>
              <w:contextualSpacing w:val="0"/>
              <w:outlineLvl w:val="2"/>
            </w:pPr>
            <w:r>
              <w:t>june</w:t>
            </w:r>
            <w:r w:rsidR="001D0BF1" w:rsidRPr="00CF1A49">
              <w:t xml:space="preserve"> </w:t>
            </w:r>
            <w:r>
              <w:t>2008</w:t>
            </w:r>
          </w:p>
          <w:p w14:paraId="500BFD9A" w14:textId="77777777" w:rsidR="001D0BF1" w:rsidRPr="00CF1A49" w:rsidRDefault="009A0508" w:rsidP="001D0BF1">
            <w:pPr>
              <w:pStyle w:val="Heading2"/>
              <w:contextualSpacing w:val="0"/>
              <w:outlineLvl w:val="1"/>
            </w:pPr>
            <w:r>
              <w:t>Bachelor of science in accounting</w:t>
            </w:r>
            <w:r w:rsidR="001D0BF1" w:rsidRPr="00CF1A49">
              <w:t>,</w:t>
            </w:r>
            <w:r>
              <w:t xml:space="preserve"> minor in business administration</w:t>
            </w:r>
            <w:r w:rsidR="009F4B58">
              <w:t>,</w:t>
            </w:r>
            <w:r w:rsidR="001D0BF1" w:rsidRPr="00CF1A49">
              <w:t xml:space="preserve"> </w:t>
            </w:r>
            <w:r w:rsidR="009F4B58">
              <w:rPr>
                <w:rStyle w:val="SubtleReference"/>
              </w:rPr>
              <w:t>LMz university</w:t>
            </w:r>
          </w:p>
          <w:p w14:paraId="770CD1E9" w14:textId="77777777" w:rsidR="007538DC" w:rsidRDefault="009F4B58" w:rsidP="009F4B58">
            <w:pPr>
              <w:pStyle w:val="ListBullet"/>
            </w:pPr>
            <w:r>
              <w:t>Distinguished member of university’s Accounting Society</w:t>
            </w:r>
          </w:p>
          <w:p w14:paraId="41DDD719" w14:textId="77777777" w:rsidR="009F4B58" w:rsidRDefault="009F4B58" w:rsidP="009F4B58">
            <w:pPr>
              <w:pStyle w:val="ListBullet"/>
            </w:pPr>
            <w:r>
              <w:t>Relevant Coursework: Advanced Financial Accounting and Reporting, Accounting Systems, Income Tax</w:t>
            </w:r>
          </w:p>
          <w:p w14:paraId="7691B2DE" w14:textId="77777777" w:rsidR="009F4B58" w:rsidRPr="00CF1A49" w:rsidRDefault="009F4B58" w:rsidP="009F4B58">
            <w:pPr>
              <w:pStyle w:val="ListBullet"/>
            </w:pPr>
            <w:r>
              <w:t>GPA: 3.8/4.0</w:t>
            </w:r>
          </w:p>
        </w:tc>
      </w:tr>
    </w:tbl>
    <w:p w14:paraId="514A42B3" w14:textId="77777777" w:rsidR="009F4B58" w:rsidRPr="00CF1A49" w:rsidRDefault="00165C2F" w:rsidP="009F4B58">
      <w:pPr>
        <w:pStyle w:val="Heading1"/>
      </w:pPr>
      <w:sdt>
        <w:sdtPr>
          <w:alias w:val="Activities:"/>
          <w:tag w:val="Activities:"/>
          <w:id w:val="1223332893"/>
          <w:placeholder>
            <w:docPart w:val="2DBC1725848B4FBBA73C07F3C440E1ED"/>
          </w:placeholder>
          <w:temporary/>
          <w:showingPlcHdr/>
          <w15:appearance w15:val="hidden"/>
        </w:sdtPr>
        <w:sdtEndPr/>
        <w:sdtContent>
          <w:r w:rsidR="0062312F" w:rsidRPr="00CF1A49">
            <w:t>Activities</w:t>
          </w:r>
        </w:sdtContent>
      </w:sdt>
      <w:r w:rsidR="009F4B58">
        <w:t xml:space="preserve"> &amp; Interests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9F4B58" w:rsidRPr="006E1507" w14:paraId="583BDFFF" w14:textId="77777777" w:rsidTr="00DD5C49">
        <w:tc>
          <w:tcPr>
            <w:tcW w:w="4675" w:type="dxa"/>
          </w:tcPr>
          <w:p w14:paraId="28EDBC5F" w14:textId="77777777" w:rsidR="009F4B58" w:rsidRPr="006E1507" w:rsidRDefault="009F4B58" w:rsidP="00DD5C49">
            <w:pPr>
              <w:pStyle w:val="ListBullet"/>
              <w:contextualSpacing w:val="0"/>
            </w:pPr>
            <w:r>
              <w:t>Literature</w:t>
            </w:r>
          </w:p>
          <w:p w14:paraId="43605F34" w14:textId="77777777" w:rsidR="009F4B58" w:rsidRDefault="009F4B58" w:rsidP="00DD5C49">
            <w:pPr>
              <w:pStyle w:val="ListBullet"/>
              <w:contextualSpacing w:val="0"/>
            </w:pPr>
            <w:r>
              <w:t>Environmental conservation</w:t>
            </w:r>
          </w:p>
          <w:p w14:paraId="63312DCC" w14:textId="77777777" w:rsidR="009F4B58" w:rsidRPr="006E1507" w:rsidRDefault="009F4B58" w:rsidP="00DD5C49">
            <w:pPr>
              <w:pStyle w:val="ListBullet"/>
              <w:contextualSpacing w:val="0"/>
            </w:pPr>
            <w:r>
              <w:t>Art</w:t>
            </w:r>
          </w:p>
        </w:tc>
        <w:tc>
          <w:tcPr>
            <w:tcW w:w="4675" w:type="dxa"/>
            <w:tcMar>
              <w:left w:w="360" w:type="dxa"/>
            </w:tcMar>
          </w:tcPr>
          <w:p w14:paraId="70B6D821" w14:textId="77777777" w:rsidR="009F4B58" w:rsidRPr="006E1507" w:rsidRDefault="009F4B58" w:rsidP="00DD5C49">
            <w:pPr>
              <w:pStyle w:val="ListBullet"/>
              <w:contextualSpacing w:val="0"/>
            </w:pPr>
            <w:r>
              <w:t>Yoga</w:t>
            </w:r>
          </w:p>
          <w:p w14:paraId="318E4ED8" w14:textId="77777777" w:rsidR="009F4B58" w:rsidRPr="006E1507" w:rsidRDefault="009F4B58" w:rsidP="00DD5C49">
            <w:pPr>
              <w:pStyle w:val="ListBullet"/>
              <w:contextualSpacing w:val="0"/>
            </w:pPr>
            <w:r>
              <w:t>Skiing</w:t>
            </w:r>
          </w:p>
          <w:p w14:paraId="3B737AD4" w14:textId="77777777" w:rsidR="009F4B58" w:rsidRPr="006E1507" w:rsidRDefault="009F4B58" w:rsidP="00DD5C49">
            <w:pPr>
              <w:pStyle w:val="ListBullet"/>
              <w:contextualSpacing w:val="0"/>
            </w:pPr>
            <w:r>
              <w:t>Travel</w:t>
            </w:r>
          </w:p>
        </w:tc>
      </w:tr>
    </w:tbl>
    <w:p w14:paraId="0C0D1055" w14:textId="77777777" w:rsidR="009F4B58" w:rsidRPr="006E1507" w:rsidRDefault="009F4B58" w:rsidP="009F4B58">
      <w:pPr>
        <w:pStyle w:val="ListBullet"/>
        <w:numPr>
          <w:ilvl w:val="0"/>
          <w:numId w:val="0"/>
        </w:numPr>
      </w:pPr>
    </w:p>
    <w:sectPr w:rsidR="009F4B58" w:rsidRPr="006E1507"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2A219" w14:textId="77777777" w:rsidR="00165C2F" w:rsidRDefault="00165C2F" w:rsidP="0068194B">
      <w:r>
        <w:separator/>
      </w:r>
    </w:p>
    <w:p w14:paraId="0FA16643" w14:textId="77777777" w:rsidR="00165C2F" w:rsidRDefault="00165C2F"/>
    <w:p w14:paraId="3DDCCF43" w14:textId="77777777" w:rsidR="00165C2F" w:rsidRDefault="00165C2F"/>
  </w:endnote>
  <w:endnote w:type="continuationSeparator" w:id="0">
    <w:p w14:paraId="613FE7F1" w14:textId="77777777" w:rsidR="00165C2F" w:rsidRDefault="00165C2F" w:rsidP="0068194B">
      <w:r>
        <w:continuationSeparator/>
      </w:r>
    </w:p>
    <w:p w14:paraId="6BB1E802" w14:textId="77777777" w:rsidR="00165C2F" w:rsidRDefault="00165C2F"/>
    <w:p w14:paraId="231E7E4D" w14:textId="77777777" w:rsidR="00165C2F" w:rsidRDefault="00165C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294F26A2"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1A1A4" w14:textId="77777777" w:rsidR="00165C2F" w:rsidRDefault="00165C2F" w:rsidP="0068194B">
      <w:r>
        <w:separator/>
      </w:r>
    </w:p>
    <w:p w14:paraId="5C82D343" w14:textId="77777777" w:rsidR="00165C2F" w:rsidRDefault="00165C2F"/>
    <w:p w14:paraId="21EFA482" w14:textId="77777777" w:rsidR="00165C2F" w:rsidRDefault="00165C2F"/>
  </w:footnote>
  <w:footnote w:type="continuationSeparator" w:id="0">
    <w:p w14:paraId="2AF39909" w14:textId="77777777" w:rsidR="00165C2F" w:rsidRDefault="00165C2F" w:rsidP="0068194B">
      <w:r>
        <w:continuationSeparator/>
      </w:r>
    </w:p>
    <w:p w14:paraId="5E42C809" w14:textId="77777777" w:rsidR="00165C2F" w:rsidRDefault="00165C2F"/>
    <w:p w14:paraId="4300D77A" w14:textId="77777777" w:rsidR="00165C2F" w:rsidRDefault="00165C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5E5C5"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EFE984F" wp14:editId="7825D414">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7E0198A"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8CE2DAE"/>
    <w:multiLevelType w:val="hybridMultilevel"/>
    <w:tmpl w:val="4A08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6F25141"/>
    <w:multiLevelType w:val="hybridMultilevel"/>
    <w:tmpl w:val="5F5C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2F"/>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65C2F"/>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33D6"/>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17BCD"/>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C1A62"/>
    <w:rsid w:val="006E1507"/>
    <w:rsid w:val="00712D8B"/>
    <w:rsid w:val="007273B7"/>
    <w:rsid w:val="00733E0A"/>
    <w:rsid w:val="0074403D"/>
    <w:rsid w:val="00746D44"/>
    <w:rsid w:val="007538DC"/>
    <w:rsid w:val="00757803"/>
    <w:rsid w:val="0079206B"/>
    <w:rsid w:val="00796076"/>
    <w:rsid w:val="007B1CF7"/>
    <w:rsid w:val="007C0566"/>
    <w:rsid w:val="007C606B"/>
    <w:rsid w:val="007C6CAD"/>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916FD"/>
    <w:rsid w:val="009A0508"/>
    <w:rsid w:val="009A44CE"/>
    <w:rsid w:val="009C4DFC"/>
    <w:rsid w:val="009D44F8"/>
    <w:rsid w:val="009E3160"/>
    <w:rsid w:val="009F220C"/>
    <w:rsid w:val="009F3B05"/>
    <w:rsid w:val="009F4931"/>
    <w:rsid w:val="009F4B58"/>
    <w:rsid w:val="00A14534"/>
    <w:rsid w:val="00A16DAA"/>
    <w:rsid w:val="00A24162"/>
    <w:rsid w:val="00A25023"/>
    <w:rsid w:val="00A270EA"/>
    <w:rsid w:val="00A34BA2"/>
    <w:rsid w:val="00A36F27"/>
    <w:rsid w:val="00A373BD"/>
    <w:rsid w:val="00A42E32"/>
    <w:rsid w:val="00A46E63"/>
    <w:rsid w:val="00A51DC5"/>
    <w:rsid w:val="00A53DE1"/>
    <w:rsid w:val="00A5714C"/>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0741E"/>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1829"/>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00FF2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517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oover\AppData\Roaming\Microsoft\Templates\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BA7B08409F4A22896B81221AA19744"/>
        <w:category>
          <w:name w:val="General"/>
          <w:gallery w:val="placeholder"/>
        </w:category>
        <w:types>
          <w:type w:val="bbPlcHdr"/>
        </w:types>
        <w:behaviors>
          <w:behavior w:val="content"/>
        </w:behaviors>
        <w:guid w:val="{0B532859-43DE-4398-B17F-EB71CE5CB39B}"/>
      </w:docPartPr>
      <w:docPartBody>
        <w:p w:rsidR="00000000" w:rsidRDefault="00F02D15">
          <w:pPr>
            <w:pStyle w:val="95BA7B08409F4A22896B81221AA19744"/>
          </w:pPr>
          <w:r w:rsidRPr="00CF1A49">
            <w:t>·</w:t>
          </w:r>
        </w:p>
      </w:docPartBody>
    </w:docPart>
    <w:docPart>
      <w:docPartPr>
        <w:name w:val="1C785064F47C4EB4802A7615D3563DA8"/>
        <w:category>
          <w:name w:val="General"/>
          <w:gallery w:val="placeholder"/>
        </w:category>
        <w:types>
          <w:type w:val="bbPlcHdr"/>
        </w:types>
        <w:behaviors>
          <w:behavior w:val="content"/>
        </w:behaviors>
        <w:guid w:val="{EDA81204-6577-41D0-8927-C98F33237F66}"/>
      </w:docPartPr>
      <w:docPartBody>
        <w:p w:rsidR="00000000" w:rsidRDefault="00F02D15">
          <w:pPr>
            <w:pStyle w:val="1C785064F47C4EB4802A7615D3563DA8"/>
          </w:pPr>
          <w:r w:rsidRPr="00CF1A49">
            <w:t>·</w:t>
          </w:r>
        </w:p>
      </w:docPartBody>
    </w:docPart>
    <w:docPart>
      <w:docPartPr>
        <w:name w:val="8550F7851A07405DBBEA56B22FFF9CF7"/>
        <w:category>
          <w:name w:val="General"/>
          <w:gallery w:val="placeholder"/>
        </w:category>
        <w:types>
          <w:type w:val="bbPlcHdr"/>
        </w:types>
        <w:behaviors>
          <w:behavior w:val="content"/>
        </w:behaviors>
        <w:guid w:val="{629101F9-86FA-4184-AB59-01B1E4638B59}"/>
      </w:docPartPr>
      <w:docPartBody>
        <w:p w:rsidR="00000000" w:rsidRDefault="00F02D15">
          <w:pPr>
            <w:pStyle w:val="8550F7851A07405DBBEA56B22FFF9CF7"/>
          </w:pPr>
          <w:r w:rsidRPr="00CF1A49">
            <w:t>Experience</w:t>
          </w:r>
        </w:p>
      </w:docPartBody>
    </w:docPart>
    <w:docPart>
      <w:docPartPr>
        <w:name w:val="0AC8F1FC7B0A432FB5FC346BC07EC7DA"/>
        <w:category>
          <w:name w:val="General"/>
          <w:gallery w:val="placeholder"/>
        </w:category>
        <w:types>
          <w:type w:val="bbPlcHdr"/>
        </w:types>
        <w:behaviors>
          <w:behavior w:val="content"/>
        </w:behaviors>
        <w:guid w:val="{77B0E7C9-E850-413A-B7F0-271BD005C353}"/>
      </w:docPartPr>
      <w:docPartBody>
        <w:p w:rsidR="00000000" w:rsidRDefault="00F02D15">
          <w:pPr>
            <w:pStyle w:val="0AC8F1FC7B0A432FB5FC346BC07EC7DA"/>
          </w:pPr>
          <w:r w:rsidRPr="00CF1A49">
            <w:t>Education</w:t>
          </w:r>
        </w:p>
      </w:docPartBody>
    </w:docPart>
    <w:docPart>
      <w:docPartPr>
        <w:name w:val="2DBC1725848B4FBBA73C07F3C440E1ED"/>
        <w:category>
          <w:name w:val="General"/>
          <w:gallery w:val="placeholder"/>
        </w:category>
        <w:types>
          <w:type w:val="bbPlcHdr"/>
        </w:types>
        <w:behaviors>
          <w:behavior w:val="content"/>
        </w:behaviors>
        <w:guid w:val="{5FB33780-AEAD-4519-BE7B-43C0BB3D6612}"/>
      </w:docPartPr>
      <w:docPartBody>
        <w:p w:rsidR="00000000" w:rsidRDefault="00F02D15">
          <w:pPr>
            <w:pStyle w:val="2DBC1725848B4FBBA73C07F3C440E1ED"/>
          </w:pPr>
          <w:r w:rsidRPr="00CF1A49">
            <w:t>Activities</w:t>
          </w:r>
        </w:p>
      </w:docPartBody>
    </w:docPart>
    <w:docPart>
      <w:docPartPr>
        <w:name w:val="75150E2ED23643399FB5D52781C6B02A"/>
        <w:category>
          <w:name w:val="General"/>
          <w:gallery w:val="placeholder"/>
        </w:category>
        <w:types>
          <w:type w:val="bbPlcHdr"/>
        </w:types>
        <w:behaviors>
          <w:behavior w:val="content"/>
        </w:behaviors>
        <w:guid w:val="{308C740B-70E9-409D-AFD4-1704744ECC5C}"/>
      </w:docPartPr>
      <w:docPartBody>
        <w:p w:rsidR="00000000" w:rsidRDefault="00F02D15" w:rsidP="00F02D15">
          <w:pPr>
            <w:pStyle w:val="75150E2ED23643399FB5D52781C6B02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15"/>
    <w:rsid w:val="00F0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BA7B08409F4A22896B81221AA19744">
    <w:name w:val="95BA7B08409F4A22896B81221AA19744"/>
  </w:style>
  <w:style w:type="paragraph" w:customStyle="1" w:styleId="1C785064F47C4EB4802A7615D3563DA8">
    <w:name w:val="1C785064F47C4EB4802A7615D3563DA8"/>
  </w:style>
  <w:style w:type="paragraph" w:customStyle="1" w:styleId="8550F7851A07405DBBEA56B22FFF9CF7">
    <w:name w:val="8550F7851A07405DBBEA56B22FFF9CF7"/>
  </w:style>
  <w:style w:type="paragraph" w:customStyle="1" w:styleId="0AC8F1FC7B0A432FB5FC346BC07EC7DA">
    <w:name w:val="0AC8F1FC7B0A432FB5FC346BC07EC7DA"/>
  </w:style>
  <w:style w:type="paragraph" w:customStyle="1" w:styleId="886E7F480B084132BFA735C6FB819677">
    <w:name w:val="886E7F480B084132BFA735C6FB819677"/>
  </w:style>
  <w:style w:type="paragraph" w:customStyle="1" w:styleId="2DBC1725848B4FBBA73C07F3C440E1ED">
    <w:name w:val="2DBC1725848B4FBBA73C07F3C440E1ED"/>
  </w:style>
  <w:style w:type="paragraph" w:customStyle="1" w:styleId="3C9EE618045848F6A00BEEA08FCD49B2">
    <w:name w:val="3C9EE618045848F6A00BEEA08FCD49B2"/>
    <w:rsid w:val="00F02D15"/>
  </w:style>
  <w:style w:type="paragraph" w:customStyle="1" w:styleId="75150E2ED23643399FB5D52781C6B02A">
    <w:name w:val="75150E2ED23643399FB5D52781C6B02A"/>
    <w:rsid w:val="00F02D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c0211f67-4cd1-478f-8032-31dd57f2b54e" xsi:nil="true"/>
    <_activity xmlns="c0211f67-4cd1-478f-8032-31dd57f2b54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81249A178AB44697ECB41D32134CF6" ma:contentTypeVersion="15" ma:contentTypeDescription="Create a new document." ma:contentTypeScope="" ma:versionID="3eb5d215a7a23dd4ec2c12f5c557eaf5">
  <xsd:schema xmlns:xsd="http://www.w3.org/2001/XMLSchema" xmlns:xs="http://www.w3.org/2001/XMLSchema" xmlns:p="http://schemas.microsoft.com/office/2006/metadata/properties" xmlns:ns3="c0211f67-4cd1-478f-8032-31dd57f2b54e" xmlns:ns4="bdd23d7e-54b2-4982-979a-d20e37dc303e" targetNamespace="http://schemas.microsoft.com/office/2006/metadata/properties" ma:root="true" ma:fieldsID="a4cf76ada94e9d548e72c3413c92fda5" ns3:_="" ns4:_="">
    <xsd:import namespace="c0211f67-4cd1-478f-8032-31dd57f2b54e"/>
    <xsd:import namespace="bdd23d7e-54b2-4982-979a-d20e37dc30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11f67-4cd1-478f-8032-31dd57f2b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dd23d7e-54b2-4982-979a-d20e37dc303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662BB8-1253-4FAB-BF9A-1F186878EF90}">
  <ds:schemaRefs>
    <ds:schemaRef ds:uri="http://schemas.microsoft.com/office/2006/documentManagement/types"/>
    <ds:schemaRef ds:uri="http://purl.org/dc/elements/1.1/"/>
    <ds:schemaRef ds:uri="http://schemas.microsoft.com/office/infopath/2007/PartnerControls"/>
    <ds:schemaRef ds:uri="http://www.w3.org/XML/1998/namespace"/>
    <ds:schemaRef ds:uri="c0211f67-4cd1-478f-8032-31dd57f2b54e"/>
    <ds:schemaRef ds:uri="http://schemas.microsoft.com/office/2006/metadata/properties"/>
    <ds:schemaRef ds:uri="http://purl.org/dc/dcmitype/"/>
    <ds:schemaRef ds:uri="http://schemas.openxmlformats.org/package/2006/metadata/core-properties"/>
    <ds:schemaRef ds:uri="bdd23d7e-54b2-4982-979a-d20e37dc303e"/>
    <ds:schemaRef ds:uri="http://purl.org/dc/terms/"/>
  </ds:schemaRefs>
</ds:datastoreItem>
</file>

<file path=customXml/itemProps2.xml><?xml version="1.0" encoding="utf-8"?>
<ds:datastoreItem xmlns:ds="http://schemas.openxmlformats.org/officeDocument/2006/customXml" ds:itemID="{210E9CCA-B965-45FD-937B-55A202EB7510}">
  <ds:schemaRefs>
    <ds:schemaRef ds:uri="http://schemas.microsoft.com/sharepoint/v3/contenttype/forms"/>
  </ds:schemaRefs>
</ds:datastoreItem>
</file>

<file path=customXml/itemProps3.xml><?xml version="1.0" encoding="utf-8"?>
<ds:datastoreItem xmlns:ds="http://schemas.openxmlformats.org/officeDocument/2006/customXml" ds:itemID="{1D84775C-6EFB-43C4-B882-FDDBDEDA5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11f67-4cd1-478f-8032-31dd57f2b54e"/>
    <ds:schemaRef ds:uri="bdd23d7e-54b2-4982-979a-d20e37dc3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Accounting resume.dotx</Template>
  <TotalTime>0</TotalTime>
  <Pages>3</Pages>
  <Words>304</Words>
  <Characters>1735</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&lt;Experience&gt;</vt:lpstr>
      <vt:lpstr>&lt;Education&gt;</vt:lpstr>
      <vt:lpstr>&lt;Skills&gt;</vt:lpstr>
      <vt:lpstr>&lt;Activities&gt; &amp; Interests</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2023-04-11T15:08:00Z</dcterms:created>
  <dcterms:modified xsi:type="dcterms:W3CDTF">2023-04-11T15:16:00Z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0x0101005781249A178AB44697ECB41D32134CF6</vt:lpwstr>
  </property>
</Properties>
</file>