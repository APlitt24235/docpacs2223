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F92A44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1D6068" w:rsidP="00F92A44">
            <w:pPr>
              <w:pStyle w:val="Title"/>
            </w:pPr>
            <w:r>
              <w:t>Logan</w:t>
            </w:r>
          </w:p>
          <w:p w:rsidR="007A0F44" w:rsidRPr="00565B06" w:rsidRDefault="001D6068" w:rsidP="00F92A44">
            <w:pPr>
              <w:pStyle w:val="Subtitle"/>
            </w:pPr>
            <w:r>
              <w:t>Cruz-Cantres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F92A44" w:rsidP="00F92A44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25132056896494382BDD5268D99943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7A0F44" w:rsidRPr="009D0878">
                  <w:t>Address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4FC87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92A44" w:rsidP="00F92A44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784170D9EE944A19E1D4E16ACA4E27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7A0F44" w:rsidRPr="009D0878">
                  <w:t>Phone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EF0F9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92A44" w:rsidP="00F92A44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578B62983C14B4096A7CB500886C577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7A0F44" w:rsidRPr="009D0878">
                  <w:t>Email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2AC02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F92A44" w:rsidP="00F92A44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A354A11BFCDC4F39A018D14917E88E7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511CA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F92A44" w:rsidP="00F92A44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BD54978D273640989AA34189CFD2CF9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8B261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FC713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F92A44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1A7E22CBE474BC8B7840243CCF54992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1D6068" w:rsidP="007850D1">
      <w:r>
        <w:t>A programmer with leadership skills and critical thinking skills,</w:t>
      </w:r>
      <w:r w:rsidR="008A14F6">
        <w:t xml:space="preserve"> whilst </w:t>
      </w:r>
      <w:r w:rsidR="006762EC">
        <w:t xml:space="preserve"> </w:t>
      </w:r>
      <w:r w:rsidR="008A14F6">
        <w:t xml:space="preserve"> is very cooperative with coworkers with experience in leadership roles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F548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F92A4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681230EC72B4EDBAFEE083D348402F3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7C0E0E" w:rsidP="00B47E1E">
      <w:pPr>
        <w:pStyle w:val="Heading2"/>
      </w:pPr>
      <w:r w:rsidRPr="00565B06">
        <w:t xml:space="preserve"> | </w:t>
      </w:r>
      <w:r w:rsidR="008A14F6">
        <w:rPr>
          <w:rStyle w:val="Emphasis"/>
        </w:rPr>
        <w:t xml:space="preserve">York Country School </w:t>
      </w:r>
      <w:proofErr w:type="gramStart"/>
      <w:r w:rsidR="008A14F6">
        <w:rPr>
          <w:rStyle w:val="Emphasis"/>
        </w:rPr>
        <w:t>Of</w:t>
      </w:r>
      <w:proofErr w:type="gramEnd"/>
      <w:r w:rsidR="008A14F6">
        <w:rPr>
          <w:rStyle w:val="Emphasis"/>
        </w:rPr>
        <w:t xml:space="preserve"> Technology</w:t>
      </w:r>
    </w:p>
    <w:p w:rsidR="007C0E0E" w:rsidRPr="00565B06" w:rsidRDefault="008A14F6" w:rsidP="004F199F">
      <w:pPr>
        <w:pStyle w:val="Heading3"/>
      </w:pPr>
      <w:r>
        <w:t>2020</w:t>
      </w:r>
      <w:r w:rsidR="007C0E0E" w:rsidRPr="00565B06">
        <w:t xml:space="preserve"> – </w:t>
      </w:r>
      <w:r>
        <w:t>2024</w:t>
      </w:r>
    </w:p>
    <w:p w:rsidR="000E24AC" w:rsidRDefault="008A14F6" w:rsidP="007850D1">
      <w:r>
        <w:t xml:space="preserve">Has obtained a GPA of 3.7, with many certificates for distinguished honor </w:t>
      </w:r>
      <w:proofErr w:type="spellStart"/>
      <w:r>
        <w:t>role</w:t>
      </w:r>
      <w:proofErr w:type="spellEnd"/>
      <w:r>
        <w:t xml:space="preserve"> and honor role.</w:t>
      </w:r>
    </w:p>
    <w:p w:rsidR="008A14F6" w:rsidRPr="00565B06" w:rsidRDefault="008A14F6" w:rsidP="007850D1">
      <w:r>
        <w:t xml:space="preserve">Acquired knowledge on </w:t>
      </w:r>
      <w:proofErr w:type="gramStart"/>
      <w:r>
        <w:t>the  basics</w:t>
      </w:r>
      <w:proofErr w:type="gramEnd"/>
      <w:r>
        <w:t xml:space="preserve"> of IT, and advance techniques and knowledge of programming and software development.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D8A38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F92A4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0C35E71084A473BB2A336BFF41F4BF3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8A14F6" w:rsidP="00B47E1E">
      <w:pPr>
        <w:pStyle w:val="Heading2"/>
      </w:pPr>
      <w:r>
        <w:t>Section Leader</w:t>
      </w:r>
      <w:r w:rsidR="005E088C" w:rsidRPr="00565B06">
        <w:t xml:space="preserve"> | </w:t>
      </w:r>
      <w:r>
        <w:rPr>
          <w:rStyle w:val="Emphasis"/>
        </w:rPr>
        <w:t>York High Marching Band</w:t>
      </w:r>
    </w:p>
    <w:p w:rsidR="005E088C" w:rsidRPr="00565B06" w:rsidRDefault="008A14F6" w:rsidP="004F199F">
      <w:pPr>
        <w:pStyle w:val="Heading3"/>
      </w:pPr>
      <w:r>
        <w:t>2022</w:t>
      </w:r>
      <w:r w:rsidR="005E088C" w:rsidRPr="00565B06">
        <w:t xml:space="preserve"> – </w:t>
      </w:r>
      <w:r>
        <w:t>2023</w:t>
      </w:r>
    </w:p>
    <w:p w:rsidR="005E088C" w:rsidRPr="00565B06" w:rsidRDefault="008A14F6" w:rsidP="005E088C">
      <w:r>
        <w:t xml:space="preserve">Responsible for the </w:t>
      </w:r>
      <w:proofErr w:type="gramStart"/>
      <w:r>
        <w:t>training ,</w:t>
      </w:r>
      <w:proofErr w:type="gramEnd"/>
      <w:r>
        <w:t xml:space="preserve"> engagement, and leadership of the entire Alto Saxophone section of the marching band, and support for the Drum Major.</w:t>
      </w:r>
    </w:p>
    <w:p w:rsidR="005E088C" w:rsidRPr="00565B06" w:rsidRDefault="008A14F6" w:rsidP="00B47E1E">
      <w:pPr>
        <w:pStyle w:val="Heading2"/>
      </w:pPr>
      <w:r>
        <w:t>Team Captain</w:t>
      </w:r>
      <w:r w:rsidR="005E088C" w:rsidRPr="00565B06">
        <w:t xml:space="preserve"> | </w:t>
      </w:r>
      <w:r>
        <w:rPr>
          <w:rStyle w:val="Emphasis"/>
        </w:rPr>
        <w:t>York Tech ESports</w:t>
      </w:r>
    </w:p>
    <w:p w:rsidR="005E088C" w:rsidRPr="00565B06" w:rsidRDefault="008A14F6" w:rsidP="004F199F">
      <w:pPr>
        <w:pStyle w:val="Heading3"/>
      </w:pPr>
      <w:r>
        <w:t>2023</w:t>
      </w:r>
      <w:r w:rsidR="005E088C" w:rsidRPr="00565B06">
        <w:t xml:space="preserve"> – </w:t>
      </w:r>
      <w:r>
        <w:t>2024</w:t>
      </w:r>
    </w:p>
    <w:p w:rsidR="005E088C" w:rsidRPr="00565B06" w:rsidRDefault="008A14F6" w:rsidP="005E088C">
      <w:r>
        <w:t xml:space="preserve">In charge of leading teammates and training teammates and managing matches so they </w:t>
      </w:r>
      <w:proofErr w:type="spellStart"/>
      <w:r>
        <w:t>preform</w:t>
      </w:r>
      <w:proofErr w:type="spellEnd"/>
      <w:r>
        <w:t xml:space="preserve"> well.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10CA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F92A44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97827E89B454D5C8CFD500677F9F11A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8A14F6" w:rsidP="00565B06">
            <w:pPr>
              <w:pStyle w:val="ListBullet"/>
              <w:spacing w:after="80"/>
            </w:pPr>
            <w:r>
              <w:t>Knowledge in programming languages such as HTML, CSS, python, and JavaScript</w:t>
            </w:r>
          </w:p>
          <w:p w:rsidR="00316CE4" w:rsidRPr="00565B06" w:rsidRDefault="008A14F6" w:rsidP="00316CE4">
            <w:pPr>
              <w:pStyle w:val="ListBullet"/>
              <w:spacing w:after="80"/>
            </w:pPr>
            <w:r>
              <w:t>Experience in Leadership roles and management roles.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8A14F6" w:rsidP="00565B06">
            <w:pPr>
              <w:pStyle w:val="ListBullet"/>
              <w:spacing w:after="80"/>
            </w:pPr>
            <w:r>
              <w:t>People person Skills.</w:t>
            </w:r>
          </w:p>
          <w:p w:rsidR="00F904FC" w:rsidRPr="00565B06" w:rsidRDefault="008A14F6" w:rsidP="00565B06">
            <w:pPr>
              <w:pStyle w:val="ListBullet"/>
              <w:spacing w:after="80"/>
            </w:pPr>
            <w:r>
              <w:t>Highly engaged and loyal</w:t>
            </w:r>
          </w:p>
          <w:p w:rsidR="00F904FC" w:rsidRPr="00565B06" w:rsidRDefault="008A14F6" w:rsidP="00565B06">
            <w:pPr>
              <w:pStyle w:val="ListBullet"/>
              <w:spacing w:after="80"/>
            </w:pPr>
            <w:r>
              <w:t>Helps whenever someone needs it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9A2B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F92A44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F5AA2F676F524D478C68EA2C87C87C39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7A0F44" w:rsidRPr="00565B06" w:rsidRDefault="008A14F6" w:rsidP="00316CE4">
      <w:r>
        <w:t>I help k-8 kids for middle school concert, currently have my alto sax for 8 years, and still practice, and currently play WarHammer40k</w:t>
      </w:r>
      <w:bookmarkStart w:id="0" w:name="_GoBack"/>
      <w:bookmarkEnd w:id="0"/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DD2" w:rsidRDefault="00B93DD2" w:rsidP="00F534FB">
      <w:pPr>
        <w:spacing w:after="0"/>
      </w:pPr>
      <w:r>
        <w:separator/>
      </w:r>
    </w:p>
  </w:endnote>
  <w:endnote w:type="continuationSeparator" w:id="0">
    <w:p w:rsidR="00B93DD2" w:rsidRDefault="00B93DD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DD2" w:rsidRDefault="00B93DD2" w:rsidP="00F534FB">
      <w:pPr>
        <w:spacing w:after="0"/>
      </w:pPr>
      <w:r>
        <w:separator/>
      </w:r>
    </w:p>
  </w:footnote>
  <w:footnote w:type="continuationSeparator" w:id="0">
    <w:p w:rsidR="00B93DD2" w:rsidRDefault="00B93DD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E492A9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6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6068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2EC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14F6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3DD2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2A44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1C9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ruz%20cantre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5132056896494382BDD5268D999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C0F46-9AC5-4FA6-9733-99FA850F394A}"/>
      </w:docPartPr>
      <w:docPartBody>
        <w:p w:rsidR="00000000" w:rsidRDefault="00750E54">
          <w:pPr>
            <w:pStyle w:val="D25132056896494382BDD5268D999435"/>
          </w:pPr>
          <w:r w:rsidRPr="009D0878">
            <w:t>Address</w:t>
          </w:r>
        </w:p>
      </w:docPartBody>
    </w:docPart>
    <w:docPart>
      <w:docPartPr>
        <w:name w:val="0784170D9EE944A19E1D4E16ACA4E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B281-1255-45EF-A303-8AF602CB0208}"/>
      </w:docPartPr>
      <w:docPartBody>
        <w:p w:rsidR="00000000" w:rsidRDefault="00750E54">
          <w:pPr>
            <w:pStyle w:val="0784170D9EE944A19E1D4E16ACA4E27B"/>
          </w:pPr>
          <w:r w:rsidRPr="009D0878">
            <w:t>Phone</w:t>
          </w:r>
        </w:p>
      </w:docPartBody>
    </w:docPart>
    <w:docPart>
      <w:docPartPr>
        <w:name w:val="2578B62983C14B4096A7CB500886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BE81B-C8A9-4BE9-8D14-F8E42D14A074}"/>
      </w:docPartPr>
      <w:docPartBody>
        <w:p w:rsidR="00000000" w:rsidRDefault="00750E54">
          <w:pPr>
            <w:pStyle w:val="2578B62983C14B4096A7CB500886C577"/>
          </w:pPr>
          <w:r w:rsidRPr="009D0878">
            <w:t>Email</w:t>
          </w:r>
        </w:p>
      </w:docPartBody>
    </w:docPart>
    <w:docPart>
      <w:docPartPr>
        <w:name w:val="A354A11BFCDC4F39A018D14917E88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4B9AF-FA60-43B9-8712-A3A3138C8ACF}"/>
      </w:docPartPr>
      <w:docPartBody>
        <w:p w:rsidR="00000000" w:rsidRDefault="00750E54">
          <w:pPr>
            <w:pStyle w:val="A354A11BFCDC4F39A018D14917E88E77"/>
          </w:pPr>
          <w:r w:rsidRPr="009D0878">
            <w:t>LinkedIn Profile</w:t>
          </w:r>
        </w:p>
      </w:docPartBody>
    </w:docPart>
    <w:docPart>
      <w:docPartPr>
        <w:name w:val="BD54978D273640989AA34189CFD2C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89BAB-A45D-4B2B-BA58-6C30E3F7579B}"/>
      </w:docPartPr>
      <w:docPartBody>
        <w:p w:rsidR="00000000" w:rsidRDefault="00750E54">
          <w:pPr>
            <w:pStyle w:val="BD54978D273640989AA34189CFD2CF94"/>
          </w:pPr>
          <w:r w:rsidRPr="009D0878">
            <w:t>Twitter/Blog/Portfolio</w:t>
          </w:r>
        </w:p>
      </w:docPartBody>
    </w:docPart>
    <w:docPart>
      <w:docPartPr>
        <w:name w:val="F1A7E22CBE474BC8B7840243CCF5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DFCC5-AC71-49A5-AC69-06CE8B4DA12F}"/>
      </w:docPartPr>
      <w:docPartBody>
        <w:p w:rsidR="00000000" w:rsidRDefault="00750E54">
          <w:pPr>
            <w:pStyle w:val="F1A7E22CBE474BC8B7840243CCF54992"/>
          </w:pPr>
          <w:r w:rsidRPr="00D85CA4">
            <w:t>Objective</w:t>
          </w:r>
        </w:p>
      </w:docPartBody>
    </w:docPart>
    <w:docPart>
      <w:docPartPr>
        <w:name w:val="2681230EC72B4EDBAFEE083D34840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5278-D08C-4042-A4C1-F41481DED923}"/>
      </w:docPartPr>
      <w:docPartBody>
        <w:p w:rsidR="00000000" w:rsidRDefault="00750E54">
          <w:pPr>
            <w:pStyle w:val="2681230EC72B4EDBAFEE083D348402F3"/>
          </w:pPr>
          <w:r w:rsidRPr="00565B06">
            <w:t>Education</w:t>
          </w:r>
        </w:p>
      </w:docPartBody>
    </w:docPart>
    <w:docPart>
      <w:docPartPr>
        <w:name w:val="F0C35E71084A473BB2A336BFF41F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2F9B7-2CBE-4801-BF11-A02DB4C99778}"/>
      </w:docPartPr>
      <w:docPartBody>
        <w:p w:rsidR="00000000" w:rsidRDefault="00750E54">
          <w:pPr>
            <w:pStyle w:val="F0C35E71084A473BB2A336BFF41F4BF3"/>
          </w:pPr>
          <w:r w:rsidRPr="00565B06">
            <w:t>Experience</w:t>
          </w:r>
        </w:p>
      </w:docPartBody>
    </w:docPart>
    <w:docPart>
      <w:docPartPr>
        <w:name w:val="697827E89B454D5C8CFD500677F9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3EF2-6ED7-49AC-BDFD-5F467F61A37C}"/>
      </w:docPartPr>
      <w:docPartBody>
        <w:p w:rsidR="00000000" w:rsidRDefault="00750E54">
          <w:pPr>
            <w:pStyle w:val="697827E89B454D5C8CFD500677F9F11A"/>
          </w:pPr>
          <w:r w:rsidRPr="00565B06">
            <w:t>Skills</w:t>
          </w:r>
        </w:p>
      </w:docPartBody>
    </w:docPart>
    <w:docPart>
      <w:docPartPr>
        <w:name w:val="F5AA2F676F524D478C68EA2C87C8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920B-1BB0-4B71-8212-D8A135B85241}"/>
      </w:docPartPr>
      <w:docPartBody>
        <w:p w:rsidR="00000000" w:rsidRDefault="00750E54">
          <w:pPr>
            <w:pStyle w:val="F5AA2F676F524D478C68EA2C87C87C39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54"/>
    <w:rsid w:val="0075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CE367284D439692C5459E36DA4974">
    <w:name w:val="563CE367284D439692C5459E36DA4974"/>
  </w:style>
  <w:style w:type="paragraph" w:customStyle="1" w:styleId="E48B9592F34F46A5AA3D5DE885100F09">
    <w:name w:val="E48B9592F34F46A5AA3D5DE885100F09"/>
  </w:style>
  <w:style w:type="paragraph" w:customStyle="1" w:styleId="D25132056896494382BDD5268D999435">
    <w:name w:val="D25132056896494382BDD5268D999435"/>
  </w:style>
  <w:style w:type="paragraph" w:customStyle="1" w:styleId="0784170D9EE944A19E1D4E16ACA4E27B">
    <w:name w:val="0784170D9EE944A19E1D4E16ACA4E27B"/>
  </w:style>
  <w:style w:type="paragraph" w:customStyle="1" w:styleId="2578B62983C14B4096A7CB500886C577">
    <w:name w:val="2578B62983C14B4096A7CB500886C577"/>
  </w:style>
  <w:style w:type="paragraph" w:customStyle="1" w:styleId="A354A11BFCDC4F39A018D14917E88E77">
    <w:name w:val="A354A11BFCDC4F39A018D14917E88E77"/>
  </w:style>
  <w:style w:type="paragraph" w:customStyle="1" w:styleId="BD54978D273640989AA34189CFD2CF94">
    <w:name w:val="BD54978D273640989AA34189CFD2CF94"/>
  </w:style>
  <w:style w:type="paragraph" w:customStyle="1" w:styleId="F1A7E22CBE474BC8B7840243CCF54992">
    <w:name w:val="F1A7E22CBE474BC8B7840243CCF54992"/>
  </w:style>
  <w:style w:type="paragraph" w:customStyle="1" w:styleId="FF473E0C0AA1424AAA792B7D85B5B1AB">
    <w:name w:val="FF473E0C0AA1424AAA792B7D85B5B1AB"/>
  </w:style>
  <w:style w:type="paragraph" w:customStyle="1" w:styleId="2681230EC72B4EDBAFEE083D348402F3">
    <w:name w:val="2681230EC72B4EDBAFEE083D348402F3"/>
  </w:style>
  <w:style w:type="paragraph" w:customStyle="1" w:styleId="E936155E5912464C8AAE5A6DC1E1EB2A">
    <w:name w:val="E936155E5912464C8AAE5A6DC1E1EB2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35E20D9A1324272A795CB932306CD01">
    <w:name w:val="A35E20D9A1324272A795CB932306CD01"/>
  </w:style>
  <w:style w:type="paragraph" w:customStyle="1" w:styleId="4453D543124A43D9B504FAC53131C377">
    <w:name w:val="4453D543124A43D9B504FAC53131C377"/>
  </w:style>
  <w:style w:type="paragraph" w:customStyle="1" w:styleId="314A0AFFA7F949C99ADF3E7B67DC3CAF">
    <w:name w:val="314A0AFFA7F949C99ADF3E7B67DC3CAF"/>
  </w:style>
  <w:style w:type="paragraph" w:customStyle="1" w:styleId="5ECE09D9F10B4DBAA18895DCA64F102F">
    <w:name w:val="5ECE09D9F10B4DBAA18895DCA64F102F"/>
  </w:style>
  <w:style w:type="paragraph" w:customStyle="1" w:styleId="7072F14057A94B2B93021FEE743D4A2A">
    <w:name w:val="7072F14057A94B2B93021FEE743D4A2A"/>
  </w:style>
  <w:style w:type="paragraph" w:customStyle="1" w:styleId="93C8250F69164B41914461B98770526E">
    <w:name w:val="93C8250F69164B41914461B98770526E"/>
  </w:style>
  <w:style w:type="paragraph" w:customStyle="1" w:styleId="0942B7E8F59345B8877FB425A695D5ED">
    <w:name w:val="0942B7E8F59345B8877FB425A695D5ED"/>
  </w:style>
  <w:style w:type="paragraph" w:customStyle="1" w:styleId="3AA2ED9A9B2949F4B0B752512EC4AF37">
    <w:name w:val="3AA2ED9A9B2949F4B0B752512EC4AF37"/>
  </w:style>
  <w:style w:type="paragraph" w:customStyle="1" w:styleId="99CC3113DC394B2EAA9A6B2AFDF0B859">
    <w:name w:val="99CC3113DC394B2EAA9A6B2AFDF0B859"/>
  </w:style>
  <w:style w:type="paragraph" w:customStyle="1" w:styleId="F0C35E71084A473BB2A336BFF41F4BF3">
    <w:name w:val="F0C35E71084A473BB2A336BFF41F4BF3"/>
  </w:style>
  <w:style w:type="paragraph" w:customStyle="1" w:styleId="2D147EADF4ED40E8AF6E27A743E5B6F6">
    <w:name w:val="2D147EADF4ED40E8AF6E27A743E5B6F6"/>
  </w:style>
  <w:style w:type="paragraph" w:customStyle="1" w:styleId="485B764908C74922AFFB8BEF8EF40155">
    <w:name w:val="485B764908C74922AFFB8BEF8EF40155"/>
  </w:style>
  <w:style w:type="paragraph" w:customStyle="1" w:styleId="E95006F5B09149A48D683C89331D3B56">
    <w:name w:val="E95006F5B09149A48D683C89331D3B56"/>
  </w:style>
  <w:style w:type="paragraph" w:customStyle="1" w:styleId="234C14CFDD984E288D7C241489FCCFE0">
    <w:name w:val="234C14CFDD984E288D7C241489FCCFE0"/>
  </w:style>
  <w:style w:type="paragraph" w:customStyle="1" w:styleId="CDDCE46E419A4C338B0D6B681833D540">
    <w:name w:val="CDDCE46E419A4C338B0D6B681833D540"/>
  </w:style>
  <w:style w:type="paragraph" w:customStyle="1" w:styleId="258B4F2A55344430877BE3FC6ABD4764">
    <w:name w:val="258B4F2A55344430877BE3FC6ABD4764"/>
  </w:style>
  <w:style w:type="paragraph" w:customStyle="1" w:styleId="1666593373444C049DB0B99C453BA496">
    <w:name w:val="1666593373444C049DB0B99C453BA496"/>
  </w:style>
  <w:style w:type="paragraph" w:customStyle="1" w:styleId="2947A6EE88BC437195A492C795A0B909">
    <w:name w:val="2947A6EE88BC437195A492C795A0B909"/>
  </w:style>
  <w:style w:type="paragraph" w:customStyle="1" w:styleId="E1FFE083EB7545789B2ECCACF3CF6105">
    <w:name w:val="E1FFE083EB7545789B2ECCACF3CF6105"/>
  </w:style>
  <w:style w:type="paragraph" w:customStyle="1" w:styleId="BF8B4FE9999B44BE92DCE7A30DB71A32">
    <w:name w:val="BF8B4FE9999B44BE92DCE7A30DB71A32"/>
  </w:style>
  <w:style w:type="paragraph" w:customStyle="1" w:styleId="697827E89B454D5C8CFD500677F9F11A">
    <w:name w:val="697827E89B454D5C8CFD500677F9F11A"/>
  </w:style>
  <w:style w:type="paragraph" w:customStyle="1" w:styleId="BB1117AB0D5148C0B3F1514DCD92C0AA">
    <w:name w:val="BB1117AB0D5148C0B3F1514DCD92C0AA"/>
  </w:style>
  <w:style w:type="paragraph" w:customStyle="1" w:styleId="3EED82E8A54343C4AA9AD1E72BBFB791">
    <w:name w:val="3EED82E8A54343C4AA9AD1E72BBFB791"/>
  </w:style>
  <w:style w:type="paragraph" w:customStyle="1" w:styleId="AAED8219A79C43699934BBA4BBB11C73">
    <w:name w:val="AAED8219A79C43699934BBA4BBB11C73"/>
  </w:style>
  <w:style w:type="paragraph" w:customStyle="1" w:styleId="E4BEE3949F034F7CA92E7062E263244A">
    <w:name w:val="E4BEE3949F034F7CA92E7062E263244A"/>
  </w:style>
  <w:style w:type="paragraph" w:customStyle="1" w:styleId="76FA44776B0A4E2A938FA7A23FB938EA">
    <w:name w:val="76FA44776B0A4E2A938FA7A23FB938EA"/>
  </w:style>
  <w:style w:type="paragraph" w:customStyle="1" w:styleId="F5AA2F676F524D478C68EA2C87C87C39">
    <w:name w:val="F5AA2F676F524D478C68EA2C87C87C39"/>
  </w:style>
  <w:style w:type="paragraph" w:customStyle="1" w:styleId="A67DF2B40ADD4C13ABE1DA9A8E4D6990">
    <w:name w:val="A67DF2B40ADD4C13ABE1DA9A8E4D6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2023-04-11T15:03:00Z</dcterms:created>
  <dcterms:modified xsi:type="dcterms:W3CDTF">2023-04-14T18:53:00Z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